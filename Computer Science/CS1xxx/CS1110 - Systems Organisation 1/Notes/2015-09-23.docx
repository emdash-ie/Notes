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0BA06" w14:textId="77777777" w:rsidR="00014D48" w:rsidRDefault="00014D48" w:rsidP="00014D48">
      <w:pPr>
        <w:pStyle w:val="Heading2"/>
      </w:pPr>
      <w:r>
        <w:t>AND as an electrical circuit</w:t>
      </w:r>
    </w:p>
    <w:p w14:paraId="2D5D3938" w14:textId="77777777" w:rsidR="00014D48" w:rsidRDefault="00014D48" w:rsidP="00014D48">
      <w:r>
        <w:t>A circuit with a battery, two simple switches, and a light.</w:t>
      </w:r>
    </w:p>
    <w:p w14:paraId="6C68E64B" w14:textId="77777777" w:rsidR="00014D48" w:rsidRDefault="00014D48" w:rsidP="00014D48">
      <w:r>
        <w:t>The light only lights if both switches are closed.</w:t>
      </w:r>
    </w:p>
    <w:p w14:paraId="0F57B9FE" w14:textId="77777777" w:rsidR="00014D48" w:rsidRDefault="00014D48" w:rsidP="00014D48">
      <w:r>
        <w:t>Open corresponds to false and closed corresponds to true.</w:t>
      </w:r>
    </w:p>
    <w:p w14:paraId="33870ABC" w14:textId="77777777" w:rsidR="00014D48" w:rsidRDefault="00014D48" w:rsidP="00014D48">
      <w:pPr>
        <w:pStyle w:val="Heading2"/>
      </w:pPr>
      <w:r>
        <w:t>AND as a water circuit</w:t>
      </w:r>
    </w:p>
    <w:p w14:paraId="5EB39062" w14:textId="77777777" w:rsidR="00014D48" w:rsidRDefault="00014D48" w:rsidP="00014D48">
      <w:r>
        <w:t>Water flowing through a pipe with two force-controlled switches. If there's force on both switches, the water flows at the output.</w:t>
      </w:r>
    </w:p>
    <w:p w14:paraId="29B6E162" w14:textId="77777777" w:rsidR="00014D48" w:rsidRDefault="00014D48" w:rsidP="00014D48">
      <w:pPr>
        <w:pStyle w:val="Heading2"/>
      </w:pPr>
      <w:r>
        <w:t>OR as an electrical circuit</w:t>
      </w:r>
    </w:p>
    <w:p w14:paraId="67F14803" w14:textId="77777777" w:rsidR="00014D48" w:rsidRDefault="00014D48" w:rsidP="00014D48">
      <w:r>
        <w:t>Two parallel switches in circuit with a battery and a light.</w:t>
      </w:r>
    </w:p>
    <w:p w14:paraId="2E648C02" w14:textId="77777777" w:rsidR="00014D48" w:rsidRDefault="00014D48" w:rsidP="00014D48">
      <w:r>
        <w:t>The light lights if either switch is (or both are) closed.</w:t>
      </w:r>
    </w:p>
    <w:p w14:paraId="625BF84C" w14:textId="77777777" w:rsidR="00014D48" w:rsidRDefault="00014D48" w:rsidP="00014D48">
      <w:r>
        <w:t>Similar for a water circuit.</w:t>
      </w:r>
    </w:p>
    <w:p w14:paraId="7D517810" w14:textId="77777777" w:rsidR="008F10AD" w:rsidRDefault="008F10AD" w:rsidP="008F10AD">
      <w:pPr>
        <w:pStyle w:val="Heading2"/>
      </w:pPr>
      <w:r>
        <w:t>NOT as an electrical circuit</w:t>
      </w:r>
    </w:p>
    <w:p w14:paraId="3977F2B4" w14:textId="77777777" w:rsidR="008F10AD" w:rsidRDefault="008F10AD" w:rsidP="008F10AD">
      <w:r>
        <w:t>A switch and resistor pair in parallel with a light. By managing the resistance ratio of the resistor and the light, closing the switch can be made to turn the light off.</w:t>
      </w:r>
    </w:p>
    <w:p w14:paraId="49A6A4A7" w14:textId="77777777" w:rsidR="008F10AD" w:rsidRDefault="008F10AD" w:rsidP="008F10AD">
      <w:pPr>
        <w:pStyle w:val="Heading2"/>
      </w:pPr>
      <w:r>
        <w:t>NOT as a water circuit</w:t>
      </w:r>
    </w:p>
    <w:p w14:paraId="19077C87" w14:textId="77777777" w:rsidR="008F10AD" w:rsidRDefault="008F10AD" w:rsidP="008F10AD">
      <w:r>
        <w:t>A switch that blocks the flow of water when force is applied.</w:t>
      </w:r>
    </w:p>
    <w:p w14:paraId="4F41030F" w14:textId="77777777" w:rsidR="008F10AD" w:rsidRDefault="008F10AD" w:rsidP="008F10AD"/>
    <w:p w14:paraId="0C1F4340" w14:textId="77777777" w:rsidR="008F10AD" w:rsidRDefault="008F10AD" w:rsidP="008F10AD">
      <w:r>
        <w:t xml:space="preserve">AND, OR, and NOT are </w:t>
      </w:r>
      <w:r>
        <w:rPr>
          <w:i/>
        </w:rPr>
        <w:t xml:space="preserve">basic </w:t>
      </w:r>
      <w:r>
        <w:t>gates, meaning all functions can be made from combinations of those gates.</w:t>
      </w:r>
    </w:p>
    <w:p w14:paraId="266397D6" w14:textId="77777777" w:rsidR="008F10AD" w:rsidRDefault="008F10AD" w:rsidP="008F10AD">
      <w:r>
        <w:t xml:space="preserve">They form a </w:t>
      </w:r>
      <w:r>
        <w:rPr>
          <w:i/>
        </w:rPr>
        <w:t>fundamental set</w:t>
      </w:r>
      <w:r>
        <w:t>.</w:t>
      </w:r>
    </w:p>
    <w:p w14:paraId="55C4BF50" w14:textId="77777777" w:rsidR="008F10AD" w:rsidRDefault="008F10AD" w:rsidP="008F10AD"/>
    <w:p w14:paraId="77EC4058" w14:textId="77777777" w:rsidR="008F10AD" w:rsidRDefault="008F10AD" w:rsidP="008F10AD">
      <w:r>
        <w:t>As well as these, there are other gates which are convenient to have. These are often pre-built using NOT, AND, and OR gates.</w:t>
      </w:r>
    </w:p>
    <w:p w14:paraId="3D6D5978" w14:textId="77777777" w:rsidR="008F10AD" w:rsidRDefault="008F10AD" w:rsidP="008F10AD"/>
    <w:p w14:paraId="270E20D8" w14:textId="77777777" w:rsidR="008F10AD" w:rsidRDefault="008F10AD" w:rsidP="008F10AD">
      <w:pPr>
        <w:pStyle w:val="Heading2"/>
      </w:pPr>
      <w:r>
        <w:br w:type="page"/>
      </w:r>
      <w:r>
        <w:lastRenderedPageBreak/>
        <w:t>NAND</w:t>
      </w:r>
    </w:p>
    <w:p w14:paraId="640EC68C" w14:textId="77777777" w:rsidR="008F10AD" w:rsidRDefault="008F10AD" w:rsidP="008F10AD">
      <w:r>
        <w:t>This is the result of applying NOT to the output of 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10AD" w14:paraId="3FF34DBE" w14:textId="77777777" w:rsidTr="008F10AD">
        <w:tc>
          <w:tcPr>
            <w:tcW w:w="2840" w:type="dxa"/>
          </w:tcPr>
          <w:p w14:paraId="25E3DF06" w14:textId="77777777" w:rsidR="008F10AD" w:rsidRDefault="008F10AD" w:rsidP="008F10AD">
            <w:r>
              <w:t>A</w:t>
            </w:r>
          </w:p>
        </w:tc>
        <w:tc>
          <w:tcPr>
            <w:tcW w:w="2841" w:type="dxa"/>
          </w:tcPr>
          <w:p w14:paraId="31EFADD1" w14:textId="77777777" w:rsidR="008F10AD" w:rsidRDefault="008F10AD" w:rsidP="008F10AD">
            <w:r>
              <w:t>B</w:t>
            </w:r>
          </w:p>
        </w:tc>
        <w:tc>
          <w:tcPr>
            <w:tcW w:w="2841" w:type="dxa"/>
          </w:tcPr>
          <w:p w14:paraId="52EBED16" w14:textId="77777777" w:rsidR="008F10AD" w:rsidRDefault="008F10AD" w:rsidP="008F10AD">
            <w:r>
              <w:t>A NAND B</w:t>
            </w:r>
          </w:p>
        </w:tc>
      </w:tr>
      <w:tr w:rsidR="008F10AD" w14:paraId="1859B806" w14:textId="77777777" w:rsidTr="008F10AD">
        <w:tc>
          <w:tcPr>
            <w:tcW w:w="2840" w:type="dxa"/>
          </w:tcPr>
          <w:p w14:paraId="73FA4950" w14:textId="77777777" w:rsidR="008F10AD" w:rsidRDefault="008F10AD" w:rsidP="008F10AD">
            <w:r>
              <w:t>0</w:t>
            </w:r>
          </w:p>
        </w:tc>
        <w:tc>
          <w:tcPr>
            <w:tcW w:w="2841" w:type="dxa"/>
          </w:tcPr>
          <w:p w14:paraId="63DB735A" w14:textId="77777777" w:rsidR="008F10AD" w:rsidRDefault="008F10AD" w:rsidP="008F10AD">
            <w:r>
              <w:t>0</w:t>
            </w:r>
          </w:p>
        </w:tc>
        <w:tc>
          <w:tcPr>
            <w:tcW w:w="2841" w:type="dxa"/>
          </w:tcPr>
          <w:p w14:paraId="74E5361C" w14:textId="77777777" w:rsidR="008F10AD" w:rsidRDefault="008F10AD" w:rsidP="008F10AD">
            <w:r>
              <w:t>1</w:t>
            </w:r>
          </w:p>
        </w:tc>
      </w:tr>
      <w:tr w:rsidR="008F10AD" w14:paraId="7CE5428D" w14:textId="77777777" w:rsidTr="008F10AD">
        <w:tc>
          <w:tcPr>
            <w:tcW w:w="2840" w:type="dxa"/>
          </w:tcPr>
          <w:p w14:paraId="44F58EBA" w14:textId="77777777" w:rsidR="008F10AD" w:rsidRDefault="008F10AD" w:rsidP="008F10AD">
            <w:r>
              <w:t>0</w:t>
            </w:r>
          </w:p>
        </w:tc>
        <w:tc>
          <w:tcPr>
            <w:tcW w:w="2841" w:type="dxa"/>
          </w:tcPr>
          <w:p w14:paraId="1B715987" w14:textId="77777777" w:rsidR="008F10AD" w:rsidRDefault="008F10AD" w:rsidP="008F10AD">
            <w:r>
              <w:t>1</w:t>
            </w:r>
          </w:p>
        </w:tc>
        <w:tc>
          <w:tcPr>
            <w:tcW w:w="2841" w:type="dxa"/>
          </w:tcPr>
          <w:p w14:paraId="66844F5B" w14:textId="77777777" w:rsidR="008F10AD" w:rsidRDefault="008F10AD" w:rsidP="008F10AD">
            <w:r>
              <w:t>1</w:t>
            </w:r>
          </w:p>
        </w:tc>
      </w:tr>
      <w:tr w:rsidR="008F10AD" w14:paraId="2E2DEF3F" w14:textId="77777777" w:rsidTr="008F10AD">
        <w:tc>
          <w:tcPr>
            <w:tcW w:w="2840" w:type="dxa"/>
          </w:tcPr>
          <w:p w14:paraId="02371C07" w14:textId="77777777" w:rsidR="008F10AD" w:rsidRDefault="008F10AD" w:rsidP="008F10AD">
            <w:r>
              <w:t>1</w:t>
            </w:r>
          </w:p>
        </w:tc>
        <w:tc>
          <w:tcPr>
            <w:tcW w:w="2841" w:type="dxa"/>
          </w:tcPr>
          <w:p w14:paraId="173AF550" w14:textId="77777777" w:rsidR="008F10AD" w:rsidRDefault="008F10AD" w:rsidP="008F10AD">
            <w:r>
              <w:t>0</w:t>
            </w:r>
          </w:p>
        </w:tc>
        <w:tc>
          <w:tcPr>
            <w:tcW w:w="2841" w:type="dxa"/>
          </w:tcPr>
          <w:p w14:paraId="4BE1BD74" w14:textId="77777777" w:rsidR="008F10AD" w:rsidRDefault="008F10AD" w:rsidP="008F10AD">
            <w:r>
              <w:t>1</w:t>
            </w:r>
          </w:p>
        </w:tc>
      </w:tr>
      <w:tr w:rsidR="008F10AD" w14:paraId="7BE07E2A" w14:textId="77777777" w:rsidTr="008F10AD">
        <w:tc>
          <w:tcPr>
            <w:tcW w:w="2840" w:type="dxa"/>
          </w:tcPr>
          <w:p w14:paraId="33401124" w14:textId="77777777" w:rsidR="008F10AD" w:rsidRDefault="008F10AD" w:rsidP="008F10AD">
            <w:r>
              <w:t>1</w:t>
            </w:r>
          </w:p>
        </w:tc>
        <w:tc>
          <w:tcPr>
            <w:tcW w:w="2841" w:type="dxa"/>
          </w:tcPr>
          <w:p w14:paraId="3BDE4FF8" w14:textId="77777777" w:rsidR="008F10AD" w:rsidRDefault="008F10AD" w:rsidP="008F10AD">
            <w:r>
              <w:t>1</w:t>
            </w:r>
          </w:p>
        </w:tc>
        <w:tc>
          <w:tcPr>
            <w:tcW w:w="2841" w:type="dxa"/>
          </w:tcPr>
          <w:p w14:paraId="5AAEB848" w14:textId="77777777" w:rsidR="008F10AD" w:rsidRDefault="008F10AD" w:rsidP="008F10AD">
            <w:r>
              <w:t>0</w:t>
            </w:r>
          </w:p>
        </w:tc>
      </w:tr>
    </w:tbl>
    <w:p w14:paraId="6E55138E" w14:textId="77777777" w:rsidR="008F10AD" w:rsidRDefault="008F10AD" w:rsidP="008F10AD"/>
    <w:p w14:paraId="50DC29FE" w14:textId="77777777" w:rsidR="008F10AD" w:rsidRDefault="008F10AD" w:rsidP="008F10AD">
      <w:r>
        <w:t>Algebraically: A.B (with a bar over all of it)</w:t>
      </w:r>
    </w:p>
    <w:p w14:paraId="2943D568" w14:textId="77777777" w:rsidR="00824601" w:rsidRDefault="00824601" w:rsidP="008F10AD"/>
    <w:p w14:paraId="2A5ED258" w14:textId="77777777" w:rsidR="00824601" w:rsidRDefault="00824601" w:rsidP="008F10AD">
      <w:r>
        <w:t>Circuit symbol: =Do—</w:t>
      </w:r>
    </w:p>
    <w:p w14:paraId="12B85276" w14:textId="77777777" w:rsidR="00824601" w:rsidRDefault="00824601" w:rsidP="00824601">
      <w:pPr>
        <w:pStyle w:val="Heading2"/>
      </w:pPr>
      <w:r>
        <w:t>NOR</w:t>
      </w:r>
    </w:p>
    <w:p w14:paraId="44404033" w14:textId="77777777" w:rsidR="00824601" w:rsidRDefault="00824601" w:rsidP="00824601">
      <w:r>
        <w:t>NOT(OR)</w:t>
      </w:r>
    </w:p>
    <w:p w14:paraId="6FEBBB5E" w14:textId="77777777" w:rsidR="00824601" w:rsidRPr="00824601" w:rsidRDefault="00824601" w:rsidP="00824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4601" w14:paraId="778DB875" w14:textId="77777777" w:rsidTr="00824601">
        <w:tc>
          <w:tcPr>
            <w:tcW w:w="2840" w:type="dxa"/>
          </w:tcPr>
          <w:p w14:paraId="417FF2FE" w14:textId="77777777" w:rsidR="00824601" w:rsidRDefault="00824601" w:rsidP="00824601">
            <w:r>
              <w:t>A</w:t>
            </w:r>
          </w:p>
        </w:tc>
        <w:tc>
          <w:tcPr>
            <w:tcW w:w="2841" w:type="dxa"/>
          </w:tcPr>
          <w:p w14:paraId="6499DF33" w14:textId="77777777" w:rsidR="00824601" w:rsidRDefault="00824601" w:rsidP="00824601">
            <w:r>
              <w:t>B</w:t>
            </w:r>
          </w:p>
        </w:tc>
        <w:tc>
          <w:tcPr>
            <w:tcW w:w="2841" w:type="dxa"/>
          </w:tcPr>
          <w:p w14:paraId="7E149B10" w14:textId="77777777" w:rsidR="00824601" w:rsidRDefault="00824601" w:rsidP="00824601">
            <w:r>
              <w:t>A NOR B</w:t>
            </w:r>
          </w:p>
        </w:tc>
      </w:tr>
      <w:tr w:rsidR="00824601" w14:paraId="63D32007" w14:textId="77777777" w:rsidTr="00824601">
        <w:tc>
          <w:tcPr>
            <w:tcW w:w="2840" w:type="dxa"/>
          </w:tcPr>
          <w:p w14:paraId="12EA6641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456187EE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49A897C4" w14:textId="77777777" w:rsidR="00824601" w:rsidRDefault="00824601" w:rsidP="00824601">
            <w:r>
              <w:t>1</w:t>
            </w:r>
          </w:p>
        </w:tc>
      </w:tr>
      <w:tr w:rsidR="00824601" w14:paraId="401EB3B8" w14:textId="77777777" w:rsidTr="00824601">
        <w:tc>
          <w:tcPr>
            <w:tcW w:w="2840" w:type="dxa"/>
          </w:tcPr>
          <w:p w14:paraId="3580A6FA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23929705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49B85842" w14:textId="77777777" w:rsidR="00824601" w:rsidRDefault="00824601" w:rsidP="00824601">
            <w:r>
              <w:t>0</w:t>
            </w:r>
          </w:p>
        </w:tc>
      </w:tr>
      <w:tr w:rsidR="00824601" w14:paraId="559926DD" w14:textId="77777777" w:rsidTr="00824601">
        <w:tc>
          <w:tcPr>
            <w:tcW w:w="2840" w:type="dxa"/>
          </w:tcPr>
          <w:p w14:paraId="74E16837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06680609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5FBC4B14" w14:textId="77777777" w:rsidR="00824601" w:rsidRDefault="00824601" w:rsidP="00824601">
            <w:r>
              <w:t>0</w:t>
            </w:r>
          </w:p>
        </w:tc>
      </w:tr>
      <w:tr w:rsidR="00824601" w14:paraId="4DAF5540" w14:textId="77777777" w:rsidTr="00824601">
        <w:tc>
          <w:tcPr>
            <w:tcW w:w="2840" w:type="dxa"/>
          </w:tcPr>
          <w:p w14:paraId="6F74DC00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7128E588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48FA8439" w14:textId="77777777" w:rsidR="00824601" w:rsidRDefault="00824601" w:rsidP="00824601">
            <w:r>
              <w:t>0</w:t>
            </w:r>
          </w:p>
        </w:tc>
      </w:tr>
    </w:tbl>
    <w:p w14:paraId="5A664A38" w14:textId="77777777" w:rsidR="00824601" w:rsidRDefault="00824601" w:rsidP="00824601">
      <w:r>
        <w:t>Algebraically: A+B (with a bar over all of it)</w:t>
      </w:r>
    </w:p>
    <w:p w14:paraId="213A3B9C" w14:textId="77777777" w:rsidR="00824601" w:rsidRDefault="00824601" w:rsidP="00824601"/>
    <w:p w14:paraId="520D8D69" w14:textId="77777777" w:rsidR="00824601" w:rsidRDefault="00824601" w:rsidP="00824601">
      <w:r>
        <w:t>Circuit symbol: =)&gt;o—</w:t>
      </w:r>
    </w:p>
    <w:p w14:paraId="6CF6E8C2" w14:textId="77777777" w:rsidR="00824601" w:rsidRDefault="00824601" w:rsidP="00824601"/>
    <w:p w14:paraId="574C3EBB" w14:textId="77777777" w:rsidR="00824601" w:rsidRDefault="00824601" w:rsidP="00824601">
      <w:r>
        <w:t>There are two more useful gates:</w:t>
      </w:r>
    </w:p>
    <w:p w14:paraId="230F6746" w14:textId="77777777" w:rsidR="00824601" w:rsidRDefault="00824601" w:rsidP="00824601">
      <w:pPr>
        <w:pStyle w:val="Heading2"/>
      </w:pPr>
      <w:r>
        <w:t>Exclusive OR</w:t>
      </w:r>
    </w:p>
    <w:p w14:paraId="20F9AC04" w14:textId="77777777" w:rsidR="00824601" w:rsidRPr="00824601" w:rsidRDefault="00824601" w:rsidP="00824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4601" w14:paraId="3BEBCF83" w14:textId="77777777" w:rsidTr="00824601">
        <w:tc>
          <w:tcPr>
            <w:tcW w:w="2840" w:type="dxa"/>
          </w:tcPr>
          <w:p w14:paraId="2548E926" w14:textId="77777777" w:rsidR="00824601" w:rsidRDefault="00824601" w:rsidP="00824601">
            <w:r>
              <w:t>A</w:t>
            </w:r>
          </w:p>
        </w:tc>
        <w:tc>
          <w:tcPr>
            <w:tcW w:w="2841" w:type="dxa"/>
          </w:tcPr>
          <w:p w14:paraId="79252C85" w14:textId="77777777" w:rsidR="00824601" w:rsidRDefault="00824601" w:rsidP="00824601">
            <w:r>
              <w:t>B</w:t>
            </w:r>
          </w:p>
        </w:tc>
        <w:tc>
          <w:tcPr>
            <w:tcW w:w="2841" w:type="dxa"/>
          </w:tcPr>
          <w:p w14:paraId="2229E2BA" w14:textId="77777777" w:rsidR="00824601" w:rsidRDefault="00824601" w:rsidP="00824601">
            <w:r>
              <w:t>A XOR B</w:t>
            </w:r>
          </w:p>
        </w:tc>
      </w:tr>
      <w:tr w:rsidR="00824601" w14:paraId="0EDF673C" w14:textId="77777777" w:rsidTr="00824601">
        <w:tc>
          <w:tcPr>
            <w:tcW w:w="2840" w:type="dxa"/>
          </w:tcPr>
          <w:p w14:paraId="6084BB8A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5F1B8D00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3EFD1A1C" w14:textId="77777777" w:rsidR="00824601" w:rsidRDefault="00824601" w:rsidP="00824601">
            <w:r>
              <w:t>0</w:t>
            </w:r>
          </w:p>
        </w:tc>
      </w:tr>
      <w:tr w:rsidR="00824601" w14:paraId="5B5DA3F9" w14:textId="77777777" w:rsidTr="00824601">
        <w:tc>
          <w:tcPr>
            <w:tcW w:w="2840" w:type="dxa"/>
          </w:tcPr>
          <w:p w14:paraId="2B883214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22F5F578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50D6CC04" w14:textId="77777777" w:rsidR="00824601" w:rsidRDefault="00824601" w:rsidP="00824601">
            <w:r>
              <w:t>1</w:t>
            </w:r>
          </w:p>
        </w:tc>
      </w:tr>
      <w:tr w:rsidR="00824601" w14:paraId="18A5A9C6" w14:textId="77777777" w:rsidTr="00824601">
        <w:tc>
          <w:tcPr>
            <w:tcW w:w="2840" w:type="dxa"/>
          </w:tcPr>
          <w:p w14:paraId="32685E3A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68F39795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640B1807" w14:textId="77777777" w:rsidR="00824601" w:rsidRDefault="00824601" w:rsidP="00824601">
            <w:r>
              <w:t>1</w:t>
            </w:r>
          </w:p>
        </w:tc>
      </w:tr>
      <w:tr w:rsidR="00824601" w14:paraId="7F03EACA" w14:textId="77777777" w:rsidTr="00824601">
        <w:tc>
          <w:tcPr>
            <w:tcW w:w="2840" w:type="dxa"/>
          </w:tcPr>
          <w:p w14:paraId="266ED39E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04B92134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4D3B8256" w14:textId="77777777" w:rsidR="00824601" w:rsidRDefault="00824601" w:rsidP="00824601">
            <w:r>
              <w:t>0</w:t>
            </w:r>
          </w:p>
        </w:tc>
      </w:tr>
    </w:tbl>
    <w:p w14:paraId="54534782" w14:textId="77777777" w:rsidR="00824601" w:rsidRDefault="00824601" w:rsidP="00824601">
      <w:r>
        <w:t>Have seen the algebraic and circuit symbols for this already.</w:t>
      </w:r>
    </w:p>
    <w:p w14:paraId="19EB3772" w14:textId="77777777" w:rsidR="00824601" w:rsidRDefault="00824601" w:rsidP="00824601">
      <w:pPr>
        <w:pStyle w:val="Heading2"/>
      </w:pPr>
      <w:r>
        <w:t>Exclusive NOR (NOT(XOR))</w:t>
      </w:r>
    </w:p>
    <w:p w14:paraId="6FBAD57F" w14:textId="77777777" w:rsidR="00824601" w:rsidRPr="00824601" w:rsidRDefault="00824601" w:rsidP="008246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4601" w14:paraId="4F0DF550" w14:textId="77777777" w:rsidTr="00824601">
        <w:tc>
          <w:tcPr>
            <w:tcW w:w="2840" w:type="dxa"/>
          </w:tcPr>
          <w:p w14:paraId="6D9D551B" w14:textId="77777777" w:rsidR="00824601" w:rsidRDefault="00824601" w:rsidP="00824601">
            <w:r>
              <w:t>A</w:t>
            </w:r>
          </w:p>
        </w:tc>
        <w:tc>
          <w:tcPr>
            <w:tcW w:w="2841" w:type="dxa"/>
          </w:tcPr>
          <w:p w14:paraId="47D6E345" w14:textId="77777777" w:rsidR="00824601" w:rsidRDefault="00824601" w:rsidP="00824601">
            <w:r>
              <w:t>B</w:t>
            </w:r>
          </w:p>
        </w:tc>
        <w:tc>
          <w:tcPr>
            <w:tcW w:w="2841" w:type="dxa"/>
          </w:tcPr>
          <w:p w14:paraId="19D9AEA7" w14:textId="77777777" w:rsidR="00824601" w:rsidRDefault="00824601" w:rsidP="00824601">
            <w:r>
              <w:t>A XNOR B</w:t>
            </w:r>
          </w:p>
        </w:tc>
      </w:tr>
      <w:tr w:rsidR="00824601" w14:paraId="1ECE4C5E" w14:textId="77777777" w:rsidTr="00824601">
        <w:tc>
          <w:tcPr>
            <w:tcW w:w="2840" w:type="dxa"/>
          </w:tcPr>
          <w:p w14:paraId="6588E430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4FA6F561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53207250" w14:textId="77777777" w:rsidR="00824601" w:rsidRDefault="00824601" w:rsidP="00824601">
            <w:r>
              <w:t>1</w:t>
            </w:r>
          </w:p>
        </w:tc>
      </w:tr>
      <w:tr w:rsidR="00824601" w14:paraId="715AB37C" w14:textId="77777777" w:rsidTr="00824601">
        <w:tc>
          <w:tcPr>
            <w:tcW w:w="2840" w:type="dxa"/>
          </w:tcPr>
          <w:p w14:paraId="6B547BCD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231E5685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5DE9E749" w14:textId="77777777" w:rsidR="00824601" w:rsidRDefault="00824601" w:rsidP="00824601">
            <w:r>
              <w:t>0</w:t>
            </w:r>
          </w:p>
        </w:tc>
      </w:tr>
      <w:tr w:rsidR="00824601" w14:paraId="6C6BC478" w14:textId="77777777" w:rsidTr="00824601">
        <w:tc>
          <w:tcPr>
            <w:tcW w:w="2840" w:type="dxa"/>
          </w:tcPr>
          <w:p w14:paraId="3FA47F54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24B586EB" w14:textId="77777777" w:rsidR="00824601" w:rsidRDefault="00824601" w:rsidP="00824601">
            <w:r>
              <w:t>0</w:t>
            </w:r>
          </w:p>
        </w:tc>
        <w:tc>
          <w:tcPr>
            <w:tcW w:w="2841" w:type="dxa"/>
          </w:tcPr>
          <w:p w14:paraId="6305B132" w14:textId="77777777" w:rsidR="00824601" w:rsidRDefault="00824601" w:rsidP="00824601">
            <w:r>
              <w:t>0</w:t>
            </w:r>
          </w:p>
        </w:tc>
      </w:tr>
      <w:tr w:rsidR="00824601" w14:paraId="68AA7638" w14:textId="77777777" w:rsidTr="00824601">
        <w:tc>
          <w:tcPr>
            <w:tcW w:w="2840" w:type="dxa"/>
          </w:tcPr>
          <w:p w14:paraId="7D5D32B7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7B6F91E2" w14:textId="77777777" w:rsidR="00824601" w:rsidRDefault="00824601" w:rsidP="00824601">
            <w:r>
              <w:t>1</w:t>
            </w:r>
          </w:p>
        </w:tc>
        <w:tc>
          <w:tcPr>
            <w:tcW w:w="2841" w:type="dxa"/>
          </w:tcPr>
          <w:p w14:paraId="023C919A" w14:textId="77777777" w:rsidR="00824601" w:rsidRDefault="00824601" w:rsidP="00824601">
            <w:r>
              <w:t>1</w:t>
            </w:r>
          </w:p>
        </w:tc>
      </w:tr>
    </w:tbl>
    <w:p w14:paraId="6E8621CD" w14:textId="77777777" w:rsidR="00824601" w:rsidRDefault="00824601" w:rsidP="00824601">
      <w:r>
        <w:t>Also called COIN for coincident.</w:t>
      </w:r>
    </w:p>
    <w:p w14:paraId="2ACBB60D" w14:textId="77777777" w:rsidR="00CE3FD9" w:rsidRDefault="00CE3FD9" w:rsidP="00CE3FD9">
      <w:pPr>
        <w:pStyle w:val="Heading2"/>
      </w:pPr>
      <w:r>
        <w:t>Making XOR from AND, OR, and NOT</w:t>
      </w:r>
    </w:p>
    <w:p w14:paraId="6413DEDF" w14:textId="77777777" w:rsidR="00CE3FD9" w:rsidRDefault="00CE3FD9" w:rsidP="00CE3FD9">
      <w:r>
        <w:t>(A.B')+(A'.B)</w:t>
      </w:r>
    </w:p>
    <w:p w14:paraId="6959FC28" w14:textId="77777777" w:rsidR="00CE3FD9" w:rsidRDefault="00CE3FD9" w:rsidP="00CE3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E3FD9" w14:paraId="1BFD9A32" w14:textId="77777777" w:rsidTr="00CE3FD9">
        <w:tc>
          <w:tcPr>
            <w:tcW w:w="1217" w:type="dxa"/>
          </w:tcPr>
          <w:p w14:paraId="3C2B80FE" w14:textId="77777777" w:rsidR="00CE3FD9" w:rsidRDefault="00CE3FD9" w:rsidP="00CE3FD9">
            <w:r>
              <w:t>A</w:t>
            </w:r>
          </w:p>
        </w:tc>
        <w:tc>
          <w:tcPr>
            <w:tcW w:w="1217" w:type="dxa"/>
          </w:tcPr>
          <w:p w14:paraId="6C0070C7" w14:textId="77777777" w:rsidR="00CE3FD9" w:rsidRDefault="00CE3FD9" w:rsidP="00CE3FD9">
            <w:r>
              <w:t>B</w:t>
            </w:r>
          </w:p>
        </w:tc>
        <w:tc>
          <w:tcPr>
            <w:tcW w:w="1217" w:type="dxa"/>
          </w:tcPr>
          <w:p w14:paraId="67F380B2" w14:textId="77777777" w:rsidR="00CE3FD9" w:rsidRDefault="00CE3FD9" w:rsidP="00CE3FD9">
            <w:r>
              <w:t>A'</w:t>
            </w:r>
          </w:p>
        </w:tc>
        <w:tc>
          <w:tcPr>
            <w:tcW w:w="1217" w:type="dxa"/>
          </w:tcPr>
          <w:p w14:paraId="039D16FE" w14:textId="77777777" w:rsidR="00CE3FD9" w:rsidRDefault="00CE3FD9" w:rsidP="00CE3FD9">
            <w:r>
              <w:t>B'</w:t>
            </w:r>
          </w:p>
        </w:tc>
        <w:tc>
          <w:tcPr>
            <w:tcW w:w="1218" w:type="dxa"/>
          </w:tcPr>
          <w:p w14:paraId="3C87B815" w14:textId="77777777" w:rsidR="00CE3FD9" w:rsidRDefault="00CE3FD9" w:rsidP="00CE3FD9">
            <w:r>
              <w:t>A.B'</w:t>
            </w:r>
          </w:p>
        </w:tc>
        <w:tc>
          <w:tcPr>
            <w:tcW w:w="1218" w:type="dxa"/>
          </w:tcPr>
          <w:p w14:paraId="3DADE51B" w14:textId="77777777" w:rsidR="00CE3FD9" w:rsidRDefault="00CE3FD9" w:rsidP="00CE3FD9">
            <w:r>
              <w:t>B.A'</w:t>
            </w:r>
          </w:p>
        </w:tc>
        <w:tc>
          <w:tcPr>
            <w:tcW w:w="1218" w:type="dxa"/>
          </w:tcPr>
          <w:p w14:paraId="533B10BA" w14:textId="77777777" w:rsidR="00CE3FD9" w:rsidRDefault="00CE3FD9" w:rsidP="00CE3FD9">
            <w:r>
              <w:t>OR</w:t>
            </w:r>
          </w:p>
        </w:tc>
      </w:tr>
      <w:tr w:rsidR="00CE3FD9" w14:paraId="0E119561" w14:textId="77777777" w:rsidTr="00CE3FD9">
        <w:tc>
          <w:tcPr>
            <w:tcW w:w="1217" w:type="dxa"/>
          </w:tcPr>
          <w:p w14:paraId="6B1135D8" w14:textId="77777777" w:rsidR="00CE3FD9" w:rsidRDefault="00CE3FD9" w:rsidP="00CE3FD9">
            <w:r>
              <w:t>0</w:t>
            </w:r>
          </w:p>
        </w:tc>
        <w:tc>
          <w:tcPr>
            <w:tcW w:w="1217" w:type="dxa"/>
          </w:tcPr>
          <w:p w14:paraId="0E4B9CD4" w14:textId="77777777" w:rsidR="00CE3FD9" w:rsidRDefault="00CE3FD9" w:rsidP="00CE3FD9">
            <w:r>
              <w:t>0</w:t>
            </w:r>
          </w:p>
        </w:tc>
        <w:tc>
          <w:tcPr>
            <w:tcW w:w="1217" w:type="dxa"/>
          </w:tcPr>
          <w:p w14:paraId="05CC2026" w14:textId="77777777" w:rsidR="00CE3FD9" w:rsidRDefault="00CE3FD9" w:rsidP="00CE3FD9">
            <w:r>
              <w:t>1</w:t>
            </w:r>
          </w:p>
        </w:tc>
        <w:tc>
          <w:tcPr>
            <w:tcW w:w="1217" w:type="dxa"/>
          </w:tcPr>
          <w:p w14:paraId="02FA0EF3" w14:textId="77777777" w:rsidR="00CE3FD9" w:rsidRDefault="00CE3FD9" w:rsidP="00CE3FD9">
            <w:r>
              <w:t>1</w:t>
            </w:r>
          </w:p>
        </w:tc>
        <w:tc>
          <w:tcPr>
            <w:tcW w:w="1218" w:type="dxa"/>
          </w:tcPr>
          <w:p w14:paraId="4E1C3C25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2C3C364E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1CFC172B" w14:textId="77777777" w:rsidR="00CE3FD9" w:rsidRDefault="00CE3FD9" w:rsidP="00CE3FD9">
            <w:r>
              <w:t>0</w:t>
            </w:r>
          </w:p>
        </w:tc>
      </w:tr>
      <w:tr w:rsidR="00CE3FD9" w14:paraId="21E43A9A" w14:textId="77777777" w:rsidTr="00CE3FD9">
        <w:tc>
          <w:tcPr>
            <w:tcW w:w="1217" w:type="dxa"/>
          </w:tcPr>
          <w:p w14:paraId="539C6C06" w14:textId="77777777" w:rsidR="00CE3FD9" w:rsidRDefault="00CE3FD9" w:rsidP="00CE3FD9">
            <w:r>
              <w:t>0</w:t>
            </w:r>
          </w:p>
        </w:tc>
        <w:tc>
          <w:tcPr>
            <w:tcW w:w="1217" w:type="dxa"/>
          </w:tcPr>
          <w:p w14:paraId="32E90E74" w14:textId="77777777" w:rsidR="00CE3FD9" w:rsidRDefault="00CE3FD9" w:rsidP="00CE3FD9">
            <w:r>
              <w:t>1</w:t>
            </w:r>
          </w:p>
        </w:tc>
        <w:tc>
          <w:tcPr>
            <w:tcW w:w="1217" w:type="dxa"/>
          </w:tcPr>
          <w:p w14:paraId="31DC3DAD" w14:textId="77777777" w:rsidR="00CE3FD9" w:rsidRDefault="00CE3FD9" w:rsidP="00CE3FD9">
            <w:r>
              <w:t>1</w:t>
            </w:r>
          </w:p>
        </w:tc>
        <w:tc>
          <w:tcPr>
            <w:tcW w:w="1217" w:type="dxa"/>
          </w:tcPr>
          <w:p w14:paraId="6936DEE7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79122193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479F068D" w14:textId="77777777" w:rsidR="00CE3FD9" w:rsidRDefault="00CE3FD9" w:rsidP="00CE3FD9">
            <w:r>
              <w:t>1</w:t>
            </w:r>
          </w:p>
        </w:tc>
        <w:tc>
          <w:tcPr>
            <w:tcW w:w="1218" w:type="dxa"/>
          </w:tcPr>
          <w:p w14:paraId="3ACB3CB2" w14:textId="77777777" w:rsidR="00CE3FD9" w:rsidRDefault="00CE3FD9" w:rsidP="00CE3FD9">
            <w:r>
              <w:t>1</w:t>
            </w:r>
          </w:p>
        </w:tc>
      </w:tr>
      <w:tr w:rsidR="00CE3FD9" w14:paraId="5656260B" w14:textId="77777777" w:rsidTr="00CE3FD9">
        <w:tc>
          <w:tcPr>
            <w:tcW w:w="1217" w:type="dxa"/>
          </w:tcPr>
          <w:p w14:paraId="4BA8F9CA" w14:textId="77777777" w:rsidR="00CE3FD9" w:rsidRDefault="00CE3FD9" w:rsidP="00CE3FD9">
            <w:r>
              <w:t>1</w:t>
            </w:r>
          </w:p>
        </w:tc>
        <w:tc>
          <w:tcPr>
            <w:tcW w:w="1217" w:type="dxa"/>
          </w:tcPr>
          <w:p w14:paraId="2C839E0A" w14:textId="77777777" w:rsidR="00CE3FD9" w:rsidRDefault="00CE3FD9" w:rsidP="00CE3FD9">
            <w:r>
              <w:t>0</w:t>
            </w:r>
          </w:p>
        </w:tc>
        <w:tc>
          <w:tcPr>
            <w:tcW w:w="1217" w:type="dxa"/>
          </w:tcPr>
          <w:p w14:paraId="5052AF70" w14:textId="77777777" w:rsidR="00CE3FD9" w:rsidRDefault="00CE3FD9" w:rsidP="00CE3FD9">
            <w:r>
              <w:t>0</w:t>
            </w:r>
          </w:p>
        </w:tc>
        <w:tc>
          <w:tcPr>
            <w:tcW w:w="1217" w:type="dxa"/>
          </w:tcPr>
          <w:p w14:paraId="0F21324F" w14:textId="77777777" w:rsidR="00CE3FD9" w:rsidRDefault="00CE3FD9" w:rsidP="00CE3FD9">
            <w:r>
              <w:t>1</w:t>
            </w:r>
          </w:p>
        </w:tc>
        <w:tc>
          <w:tcPr>
            <w:tcW w:w="1218" w:type="dxa"/>
          </w:tcPr>
          <w:p w14:paraId="0793B348" w14:textId="77777777" w:rsidR="00CE3FD9" w:rsidRDefault="00CE3FD9" w:rsidP="00CE3FD9">
            <w:r>
              <w:t>1</w:t>
            </w:r>
          </w:p>
        </w:tc>
        <w:tc>
          <w:tcPr>
            <w:tcW w:w="1218" w:type="dxa"/>
          </w:tcPr>
          <w:p w14:paraId="48517592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78184684" w14:textId="77777777" w:rsidR="00CE3FD9" w:rsidRDefault="00CE3FD9" w:rsidP="00CE3FD9">
            <w:r>
              <w:t>1</w:t>
            </w:r>
          </w:p>
        </w:tc>
      </w:tr>
      <w:tr w:rsidR="00CE3FD9" w14:paraId="2DD7950C" w14:textId="77777777" w:rsidTr="00CE3FD9">
        <w:tc>
          <w:tcPr>
            <w:tcW w:w="1217" w:type="dxa"/>
          </w:tcPr>
          <w:p w14:paraId="41FE6A02" w14:textId="77777777" w:rsidR="00CE3FD9" w:rsidRDefault="00CE3FD9" w:rsidP="00CE3FD9">
            <w:r>
              <w:t>1</w:t>
            </w:r>
          </w:p>
        </w:tc>
        <w:tc>
          <w:tcPr>
            <w:tcW w:w="1217" w:type="dxa"/>
          </w:tcPr>
          <w:p w14:paraId="5835ABC9" w14:textId="77777777" w:rsidR="00CE3FD9" w:rsidRDefault="00CE3FD9" w:rsidP="00CE3FD9">
            <w:r>
              <w:t>1</w:t>
            </w:r>
          </w:p>
        </w:tc>
        <w:tc>
          <w:tcPr>
            <w:tcW w:w="1217" w:type="dxa"/>
          </w:tcPr>
          <w:p w14:paraId="1E0C2ECA" w14:textId="77777777" w:rsidR="00CE3FD9" w:rsidRDefault="00CE3FD9" w:rsidP="00CE3FD9">
            <w:r>
              <w:t>0</w:t>
            </w:r>
          </w:p>
        </w:tc>
        <w:tc>
          <w:tcPr>
            <w:tcW w:w="1217" w:type="dxa"/>
          </w:tcPr>
          <w:p w14:paraId="546BBD05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443F4727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4A9970F1" w14:textId="77777777" w:rsidR="00CE3FD9" w:rsidRDefault="00CE3FD9" w:rsidP="00CE3FD9">
            <w:r>
              <w:t>0</w:t>
            </w:r>
          </w:p>
        </w:tc>
        <w:tc>
          <w:tcPr>
            <w:tcW w:w="1218" w:type="dxa"/>
          </w:tcPr>
          <w:p w14:paraId="7B8EBC37" w14:textId="77777777" w:rsidR="00CE3FD9" w:rsidRDefault="00CE3FD9" w:rsidP="00CE3FD9">
            <w:r>
              <w:t>0</w:t>
            </w:r>
          </w:p>
        </w:tc>
      </w:tr>
    </w:tbl>
    <w:p w14:paraId="427DCBFE" w14:textId="77777777" w:rsidR="00CE3FD9" w:rsidRDefault="00CE3FD9" w:rsidP="00CE3FD9"/>
    <w:p w14:paraId="6F07B8EB" w14:textId="77777777" w:rsidR="00CE3FD9" w:rsidRDefault="00CE3FD9" w:rsidP="00CE3FD9">
      <w:r>
        <w:t>This truth table is an exhaustive proof of (A.B')+(A'.B) = AXORB</w:t>
      </w:r>
    </w:p>
    <w:p w14:paraId="164E13EC" w14:textId="77777777" w:rsidR="00CE3FD9" w:rsidRDefault="00CE3FD9" w:rsidP="00CE3FD9"/>
    <w:p w14:paraId="4C5F04A6" w14:textId="77777777" w:rsidR="00CE3FD9" w:rsidRPr="00CE3FD9" w:rsidRDefault="00CE3FD9" w:rsidP="00CE3FD9">
      <w:r>
        <w:t>This tabulation method is called perfect induction because it lists all possibilities and all results.</w:t>
      </w:r>
      <w:bookmarkStart w:id="0" w:name="_GoBack"/>
      <w:bookmarkEnd w:id="0"/>
    </w:p>
    <w:sectPr w:rsidR="00CE3FD9" w:rsidRPr="00CE3FD9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9335C" w14:textId="77777777" w:rsidR="00824601" w:rsidRDefault="00824601" w:rsidP="00106040">
      <w:r>
        <w:separator/>
      </w:r>
    </w:p>
  </w:endnote>
  <w:endnote w:type="continuationSeparator" w:id="0">
    <w:p w14:paraId="601E2C70" w14:textId="77777777" w:rsidR="00824601" w:rsidRDefault="00824601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28129" w14:textId="77777777" w:rsidR="00824601" w:rsidRDefault="00824601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1CD6C" w14:textId="77777777" w:rsidR="00824601" w:rsidRDefault="00824601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EDE5E" w14:textId="77777777" w:rsidR="00824601" w:rsidRDefault="00824601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3FD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358F8B" w14:textId="77777777" w:rsidR="00824601" w:rsidRDefault="00824601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22BD1" w14:textId="77777777" w:rsidR="00824601" w:rsidRDefault="00824601" w:rsidP="00106040">
      <w:r>
        <w:separator/>
      </w:r>
    </w:p>
  </w:footnote>
  <w:footnote w:type="continuationSeparator" w:id="0">
    <w:p w14:paraId="45F04664" w14:textId="77777777" w:rsidR="00824601" w:rsidRDefault="00824601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AEE1D" w14:textId="77777777" w:rsidR="00824601" w:rsidRPr="00490853" w:rsidRDefault="00824601">
    <w:pPr>
      <w:pStyle w:val="Header"/>
      <w:rPr>
        <w:color w:val="000000" w:themeColor="text1"/>
      </w:rPr>
    </w:pPr>
    <w:r>
      <w:t>CS1110</w:t>
    </w:r>
    <w:r>
      <w:tab/>
    </w:r>
    <w:r>
      <w:tab/>
      <w:t>23/09/2015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CF"/>
    <w:rsid w:val="00014D48"/>
    <w:rsid w:val="00106040"/>
    <w:rsid w:val="002307CF"/>
    <w:rsid w:val="002876F3"/>
    <w:rsid w:val="003F2E26"/>
    <w:rsid w:val="00490853"/>
    <w:rsid w:val="0060176E"/>
    <w:rsid w:val="007C0CE8"/>
    <w:rsid w:val="007C4756"/>
    <w:rsid w:val="00824601"/>
    <w:rsid w:val="008A238E"/>
    <w:rsid w:val="008F10AD"/>
    <w:rsid w:val="009334B5"/>
    <w:rsid w:val="00AE2EB0"/>
    <w:rsid w:val="00C22129"/>
    <w:rsid w:val="00C32D20"/>
    <w:rsid w:val="00C9318D"/>
    <w:rsid w:val="00CE3FD9"/>
    <w:rsid w:val="00D14B19"/>
    <w:rsid w:val="00E5074D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43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8F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8F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44</TotalTime>
  <Pages>3</Pages>
  <Words>287</Words>
  <Characters>1640</Characters>
  <Application>Microsoft Macintosh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2</cp:revision>
  <dcterms:created xsi:type="dcterms:W3CDTF">2015-09-23T12:07:00Z</dcterms:created>
  <dcterms:modified xsi:type="dcterms:W3CDTF">2015-09-23T12:51:00Z</dcterms:modified>
</cp:coreProperties>
</file>