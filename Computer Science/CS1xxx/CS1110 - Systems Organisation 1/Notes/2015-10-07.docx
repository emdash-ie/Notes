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5882C5" w14:textId="77777777" w:rsidR="009334B5" w:rsidRDefault="00440AC6" w:rsidP="00440AC6">
      <w:pPr>
        <w:pStyle w:val="Heading1"/>
      </w:pPr>
      <w:r>
        <w:t>Demultiplexor (DeMux)</w:t>
      </w:r>
    </w:p>
    <w:p w14:paraId="599D96DB" w14:textId="77777777" w:rsidR="00440AC6" w:rsidRDefault="00440AC6" w:rsidP="00440AC6">
      <w:r>
        <w:t>Takes 1 input, n select lines, and has 2</w:t>
      </w:r>
      <w:r>
        <w:rPr>
          <w:vertAlign w:val="superscript"/>
        </w:rPr>
        <w:t>n</w:t>
      </w:r>
      <w:r>
        <w:t xml:space="preserve"> outputs. Used to select which output the input is routed to.</w:t>
      </w:r>
    </w:p>
    <w:p w14:paraId="0DB140DB" w14:textId="77777777" w:rsidR="00440AC6" w:rsidRDefault="00440AC6" w:rsidP="00440AC6">
      <w:pPr>
        <w:pStyle w:val="Event"/>
      </w:pPr>
      <w:r>
        <w:t>Challenge: Draw the circuit diagram for a 1-4 demux</w:t>
      </w:r>
    </w:p>
    <w:p w14:paraId="6411B73F" w14:textId="77777777" w:rsidR="00440AC6" w:rsidRDefault="00440AC6" w:rsidP="00440AC6">
      <w:r>
        <w:t>Multiplexors and demultiplexors can work together to transmit information over a single data line and n control lines.</w:t>
      </w:r>
    </w:p>
    <w:p w14:paraId="16AFD3BD" w14:textId="77777777" w:rsidR="00440AC6" w:rsidRDefault="00440AC6" w:rsidP="00440AC6">
      <w:r>
        <w:t>So 2</w:t>
      </w:r>
      <w:r>
        <w:rPr>
          <w:vertAlign w:val="superscript"/>
        </w:rPr>
        <w:t>n</w:t>
      </w:r>
      <w:r>
        <w:t xml:space="preserve"> inputs are transmitted over n+1 long distance lines instead of 2</w:t>
      </w:r>
      <w:r>
        <w:rPr>
          <w:vertAlign w:val="superscript"/>
        </w:rPr>
        <w:t>n</w:t>
      </w:r>
      <w:r>
        <w:t>. This number can be reduced to ≈1 line under certain circumstances, regardless of the size of n.</w:t>
      </w:r>
    </w:p>
    <w:p w14:paraId="725ACA0E" w14:textId="77777777" w:rsidR="00440AC6" w:rsidRDefault="00440AC6" w:rsidP="00440AC6">
      <w:r>
        <w:t>(Note long distance may mean just a metre, or some distance on a circuit board.)</w:t>
      </w:r>
    </w:p>
    <w:p w14:paraId="20067778" w14:textId="77777777" w:rsidR="00440AC6" w:rsidRDefault="00440AC6" w:rsidP="00440AC6">
      <w:pPr>
        <w:pStyle w:val="Heading2"/>
      </w:pPr>
      <w:r>
        <w:t>USB</w:t>
      </w:r>
    </w:p>
    <w:p w14:paraId="3321FE27" w14:textId="77777777" w:rsidR="00440AC6" w:rsidRDefault="00440AC6" w:rsidP="00440AC6">
      <w:r>
        <w:t>A USB keyboard, for example, will have five wires connecting to the computer. Two for data, one for ground, one for power, and one for a clock.</w:t>
      </w:r>
    </w:p>
    <w:p w14:paraId="3A1FE38D" w14:textId="77777777" w:rsidR="005E5CD9" w:rsidRDefault="005E5CD9" w:rsidP="00440AC6"/>
    <w:p w14:paraId="746979B4" w14:textId="77777777" w:rsidR="00440AC6" w:rsidRDefault="00440AC6" w:rsidP="00440AC6">
      <w:r>
        <w:t xml:space="preserve">Here, the select lines of the mux and demux change together. By changing the combination of inputs on the select lines from 0…0 to 1…1, each input of </w:t>
      </w:r>
      <w:r w:rsidR="005E5CD9">
        <w:t>the mux will in turn be sent to the corresponding output of the demux.</w:t>
      </w:r>
    </w:p>
    <w:p w14:paraId="0D6ED44C" w14:textId="77777777" w:rsidR="005E5CD9" w:rsidRDefault="005E5CD9" w:rsidP="005E5CD9">
      <w:pPr>
        <w:pStyle w:val="Heading1"/>
      </w:pPr>
      <w:r>
        <w:t>Terminology</w:t>
      </w:r>
    </w:p>
    <w:p w14:paraId="6FD31C48" w14:textId="77777777" w:rsidR="005E5CD9" w:rsidRPr="005E5CD9" w:rsidRDefault="005E5CD9" w:rsidP="005E5CD9">
      <w:pPr>
        <w:pStyle w:val="Heading2"/>
      </w:pPr>
      <w:r>
        <w:t>Black Box</w:t>
      </w:r>
    </w:p>
    <w:p w14:paraId="10F0EA99" w14:textId="77777777" w:rsidR="005E5CD9" w:rsidRDefault="005E5CD9" w:rsidP="005E5CD9">
      <w:r>
        <w:t>A black box is a device whose output depends only on its inputs. You don't need to know how it works or what is inside.</w:t>
      </w:r>
    </w:p>
    <w:p w14:paraId="0564AD8D" w14:textId="77777777" w:rsidR="005E5CD9" w:rsidRDefault="005E5CD9" w:rsidP="005E5CD9"/>
    <w:p w14:paraId="0262B605" w14:textId="77777777" w:rsidR="005E5CD9" w:rsidRDefault="005E5CD9" w:rsidP="005E5CD9">
      <w:r>
        <w:t>With a black box, we abstract away detail and consider only functionality. We've seen this already when building a multibit adder from many full adders.</w:t>
      </w:r>
    </w:p>
    <w:p w14:paraId="1FED8F59" w14:textId="77777777" w:rsidR="005E5CD9" w:rsidRDefault="005E5CD9" w:rsidP="005E5CD9">
      <w:r>
        <w:lastRenderedPageBreak/>
        <w:t>We can take it further by representing the multi</w:t>
      </w:r>
      <w:r w:rsidR="008272FA">
        <w:t>bit (4-bit in this case) adder as a black box itself, with 8 inputs, 4 outputs, a carry-in, and a carry-out.</w:t>
      </w:r>
    </w:p>
    <w:p w14:paraId="0FFDB3E3" w14:textId="641B75CC" w:rsidR="007F5A0B" w:rsidRDefault="007F5A0B" w:rsidP="007F5A0B">
      <w:pPr>
        <w:pStyle w:val="Heading2"/>
      </w:pPr>
      <w:r>
        <w:t>Carry-In in Multibit Adders</w:t>
      </w:r>
    </w:p>
    <w:p w14:paraId="0C83077A" w14:textId="573B6BF6" w:rsidR="007F5A0B" w:rsidRDefault="007F5A0B" w:rsidP="007F5A0B">
      <w:r>
        <w:t>For just addition of two numbers you don't actually need a carry-in (you'll be setting it to 0), but it's useful for other things (e.g. you can subtract numbers using adders by manipulating the carry-ins).</w:t>
      </w:r>
    </w:p>
    <w:p w14:paraId="1DA99C21" w14:textId="76264AD9" w:rsidR="007F5A0B" w:rsidRDefault="007F5A0B" w:rsidP="007F5A0B">
      <w:pPr>
        <w:pStyle w:val="Heading1"/>
      </w:pPr>
      <w:r>
        <w:t>Limitations</w:t>
      </w:r>
    </w:p>
    <w:p w14:paraId="0ED756B6" w14:textId="77F9B931" w:rsidR="007F5A0B" w:rsidRDefault="007F5A0B" w:rsidP="007F5A0B">
      <w:r>
        <w:t>Let's look at the limitations of using a fixed number of bits to represent information (numbers in this example).</w:t>
      </w:r>
    </w:p>
    <w:p w14:paraId="7F4ED946" w14:textId="7C8FA657" w:rsidR="007F5A0B" w:rsidRDefault="007F5A0B" w:rsidP="007F5A0B">
      <w:r>
        <w:t>With 32 bits, we can represent 2</w:t>
      </w:r>
      <w:r>
        <w:rPr>
          <w:vertAlign w:val="superscript"/>
        </w:rPr>
        <w:t>32</w:t>
      </w:r>
      <w:r>
        <w:t xml:space="preserve"> different 32-bit patterns, where each patte</w:t>
      </w:r>
      <w:r w:rsidR="00E8030C">
        <w:t>rn can represent a unique thing:</w:t>
      </w:r>
    </w:p>
    <w:p w14:paraId="2DED599C" w14:textId="77777777" w:rsidR="00E8030C" w:rsidRDefault="00E8030C" w:rsidP="00E8030C">
      <w:pPr>
        <w:ind w:left="2160"/>
      </w:pPr>
    </w:p>
    <w:p w14:paraId="518C162E" w14:textId="1D5205EE" w:rsidR="007F5A0B" w:rsidRDefault="007F5A0B" w:rsidP="00E8030C">
      <w:pPr>
        <w:ind w:left="1440"/>
      </w:pPr>
      <w:r>
        <w:t>000………000</w:t>
      </w:r>
      <w:r>
        <w:tab/>
      </w:r>
      <w:r>
        <w:tab/>
        <w:t>0</w:t>
      </w:r>
      <w:r>
        <w:br/>
        <w:t>000………001</w:t>
      </w:r>
      <w:r>
        <w:tab/>
      </w:r>
      <w:r>
        <w:tab/>
        <w:t>1</w:t>
      </w:r>
      <w:r w:rsidR="00E8030C">
        <w:br/>
        <w:t>…</w:t>
      </w:r>
      <w:r w:rsidR="00E8030C">
        <w:br/>
        <w:t>111………111</w:t>
      </w:r>
      <w:r w:rsidR="00E8030C">
        <w:tab/>
      </w:r>
      <w:r w:rsidR="00E8030C">
        <w:tab/>
        <w:t>4,294,967,295</w:t>
      </w:r>
    </w:p>
    <w:p w14:paraId="04101EA7" w14:textId="77777777" w:rsidR="00E8030C" w:rsidRDefault="00E8030C" w:rsidP="00E8030C"/>
    <w:p w14:paraId="79749966" w14:textId="6F8E38B1" w:rsidR="00E8030C" w:rsidRDefault="00E8030C" w:rsidP="00E8030C">
      <w:r>
        <w:t>If we add 1 to this last number, since we don't have a 33</w:t>
      </w:r>
      <w:r>
        <w:rPr>
          <w:vertAlign w:val="superscript"/>
        </w:rPr>
        <w:t>rd</w:t>
      </w:r>
      <w:r>
        <w:t xml:space="preserve"> bit, we get 0 again.</w:t>
      </w:r>
    </w:p>
    <w:p w14:paraId="643C1212" w14:textId="69E9F05C" w:rsidR="00E8030C" w:rsidRPr="00E8030C" w:rsidRDefault="00E8030C" w:rsidP="00E8030C">
      <w:r>
        <w:t>Typically there is a 33</w:t>
      </w:r>
      <w:r>
        <w:rPr>
          <w:vertAlign w:val="superscript"/>
        </w:rPr>
        <w:t>rd</w:t>
      </w:r>
      <w:r>
        <w:t xml:space="preserve"> bit, which is used to tell if we have overflown the limit of the 32-bit number. If it's 1, there is overflow, if it's 0, there isn't.</w:t>
      </w:r>
      <w:bookmarkStart w:id="0" w:name="_GoBack"/>
      <w:bookmarkEnd w:id="0"/>
    </w:p>
    <w:sectPr w:rsidR="00E8030C" w:rsidRPr="00E8030C" w:rsidSect="0060176E">
      <w:headerReference w:type="default" r:id="rId8"/>
      <w:footerReference w:type="even" r:id="rId9"/>
      <w:footerReference w:type="default" r:id="rId10"/>
      <w:pgSz w:w="11900" w:h="16840"/>
      <w:pgMar w:top="1610" w:right="1797" w:bottom="1440" w:left="1797" w:header="879" w:footer="87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5A9A1C7" w14:textId="77777777" w:rsidR="007F5A0B" w:rsidRDefault="007F5A0B" w:rsidP="00106040">
      <w:r>
        <w:separator/>
      </w:r>
    </w:p>
  </w:endnote>
  <w:endnote w:type="continuationSeparator" w:id="0">
    <w:p w14:paraId="37CE6113" w14:textId="77777777" w:rsidR="007F5A0B" w:rsidRDefault="007F5A0B" w:rsidP="001060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Dyslexic">
    <w:panose1 w:val="00000500000000000000"/>
    <w:charset w:val="00"/>
    <w:family w:val="auto"/>
    <w:pitch w:val="variable"/>
    <w:sig w:usb0="20000207" w:usb1="00000000" w:usb2="00000000" w:usb3="00000000" w:csb0="00000197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Console">
    <w:panose1 w:val="020B0609040504020204"/>
    <w:charset w:val="00"/>
    <w:family w:val="auto"/>
    <w:pitch w:val="variable"/>
    <w:sig w:usb0="8000028F" w:usb1="00001800" w:usb2="00000000" w:usb3="00000000" w:csb0="0000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1782CE5" w14:textId="77777777" w:rsidR="007F5A0B" w:rsidRDefault="007F5A0B" w:rsidP="007C0CE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A5F0828" w14:textId="77777777" w:rsidR="007F5A0B" w:rsidRDefault="007F5A0B" w:rsidP="008A238E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800AF33" w14:textId="77777777" w:rsidR="007F5A0B" w:rsidRDefault="007F5A0B" w:rsidP="007C0CE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8030C">
      <w:rPr>
        <w:rStyle w:val="PageNumber"/>
        <w:noProof/>
      </w:rPr>
      <w:t>1</w:t>
    </w:r>
    <w:r>
      <w:rPr>
        <w:rStyle w:val="PageNumber"/>
      </w:rPr>
      <w:fldChar w:fldCharType="end"/>
    </w:r>
  </w:p>
  <w:p w14:paraId="7D4E2B37" w14:textId="77777777" w:rsidR="007F5A0B" w:rsidRDefault="007F5A0B" w:rsidP="008A238E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7A0FF48" w14:textId="77777777" w:rsidR="007F5A0B" w:rsidRDefault="007F5A0B" w:rsidP="00106040">
      <w:r>
        <w:separator/>
      </w:r>
    </w:p>
  </w:footnote>
  <w:footnote w:type="continuationSeparator" w:id="0">
    <w:p w14:paraId="01D6FD3E" w14:textId="77777777" w:rsidR="007F5A0B" w:rsidRDefault="007F5A0B" w:rsidP="0010604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F6C3AAA" w14:textId="77777777" w:rsidR="007F5A0B" w:rsidRPr="00490853" w:rsidRDefault="007F5A0B">
    <w:pPr>
      <w:pStyle w:val="Header"/>
      <w:rPr>
        <w:color w:val="000000" w:themeColor="text1"/>
      </w:rPr>
    </w:pPr>
    <w:r>
      <w:t>CS1110</w:t>
    </w:r>
    <w:r>
      <w:tab/>
    </w:r>
    <w:r>
      <w:tab/>
      <w:t>07/10/2015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676CF4F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75571DB"/>
    <w:multiLevelType w:val="hybridMultilevel"/>
    <w:tmpl w:val="3ECC88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123C19"/>
    <w:multiLevelType w:val="hybridMultilevel"/>
    <w:tmpl w:val="8EA27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4DE330A"/>
    <w:multiLevelType w:val="hybridMultilevel"/>
    <w:tmpl w:val="703C05E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46FF76CB"/>
    <w:multiLevelType w:val="hybridMultilevel"/>
    <w:tmpl w:val="5CDA81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A793C11"/>
    <w:multiLevelType w:val="hybridMultilevel"/>
    <w:tmpl w:val="4E2C3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FB57124"/>
    <w:multiLevelType w:val="hybridMultilevel"/>
    <w:tmpl w:val="7772C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CAC5F7B"/>
    <w:multiLevelType w:val="hybridMultilevel"/>
    <w:tmpl w:val="9DFEA5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747629B3"/>
    <w:multiLevelType w:val="hybridMultilevel"/>
    <w:tmpl w:val="066CD1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0"/>
  </w:num>
  <w:num w:numId="4">
    <w:abstractNumId w:val="5"/>
  </w:num>
  <w:num w:numId="5">
    <w:abstractNumId w:val="2"/>
  </w:num>
  <w:num w:numId="6">
    <w:abstractNumId w:val="7"/>
  </w:num>
  <w:num w:numId="7">
    <w:abstractNumId w:val="1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attachedTemplate r:id="rId1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doNotAutofitConstrainedTables/>
    <w:splitPgBreakAndParaMa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1461"/>
    <w:rsid w:val="00106040"/>
    <w:rsid w:val="002876F3"/>
    <w:rsid w:val="003F2E26"/>
    <w:rsid w:val="00440AC6"/>
    <w:rsid w:val="00490853"/>
    <w:rsid w:val="005E5CD9"/>
    <w:rsid w:val="0060176E"/>
    <w:rsid w:val="007C0CE8"/>
    <w:rsid w:val="007C4756"/>
    <w:rsid w:val="007F5A0B"/>
    <w:rsid w:val="008272FA"/>
    <w:rsid w:val="008A238E"/>
    <w:rsid w:val="00901461"/>
    <w:rsid w:val="009334B5"/>
    <w:rsid w:val="00AE2EB0"/>
    <w:rsid w:val="00B2613B"/>
    <w:rsid w:val="00C22129"/>
    <w:rsid w:val="00C32D20"/>
    <w:rsid w:val="00C9318D"/>
    <w:rsid w:val="00D14B19"/>
    <w:rsid w:val="00E5074D"/>
    <w:rsid w:val="00E8030C"/>
    <w:rsid w:val="00F47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DD5F6A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OpenDyslexic" w:eastAsiaTheme="minorEastAsia" w:hAnsi="OpenDyslexic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2129"/>
  </w:style>
  <w:style w:type="paragraph" w:styleId="Heading1">
    <w:name w:val="heading 1"/>
    <w:basedOn w:val="Normal"/>
    <w:next w:val="Normal"/>
    <w:link w:val="Heading1Char"/>
    <w:uiPriority w:val="9"/>
    <w:qFormat/>
    <w:rsid w:val="007F5A0B"/>
    <w:pPr>
      <w:keepNext/>
      <w:keepLines/>
      <w:spacing w:before="360" w:after="240"/>
      <w:outlineLvl w:val="0"/>
    </w:pPr>
    <w:rPr>
      <w:rFonts w:eastAsiaTheme="majorEastAsia" w:cstheme="majorBidi"/>
      <w:bCs/>
      <w:color w:val="DB9E0B" w:themeColor="accent5" w:themeShade="BF"/>
      <w:sz w:val="28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34B5"/>
    <w:pPr>
      <w:keepNext/>
      <w:keepLines/>
      <w:spacing w:before="200"/>
      <w:outlineLvl w:val="1"/>
    </w:pPr>
    <w:rPr>
      <w:rFonts w:eastAsiaTheme="majorEastAsia" w:cstheme="majorBidi"/>
      <w:b/>
      <w:bCs/>
      <w:color w:val="2C82F4" w:themeColor="text2" w:themeTint="99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318D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C9318D"/>
    <w:pPr>
      <w:numPr>
        <w:numId w:val="3"/>
      </w:numPr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F5A0B"/>
    <w:rPr>
      <w:rFonts w:eastAsiaTheme="majorEastAsia" w:cstheme="majorBidi"/>
      <w:bCs/>
      <w:color w:val="DB9E0B" w:themeColor="accent5" w:themeShade="BF"/>
      <w:sz w:val="28"/>
      <w:szCs w:val="32"/>
      <w:u w:val="single"/>
    </w:rPr>
  </w:style>
  <w:style w:type="paragraph" w:styleId="NoSpacing">
    <w:name w:val="No Spacing"/>
    <w:uiPriority w:val="1"/>
    <w:qFormat/>
    <w:rsid w:val="00C22129"/>
    <w:rPr>
      <w:lang w:val="en-GB"/>
    </w:rPr>
  </w:style>
  <w:style w:type="paragraph" w:styleId="Header">
    <w:name w:val="header"/>
    <w:basedOn w:val="Normal"/>
    <w:link w:val="HeaderChar"/>
    <w:uiPriority w:val="99"/>
    <w:unhideWhenUsed/>
    <w:rsid w:val="0010604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06040"/>
    <w:rPr>
      <w:rFonts w:ascii="OpenDyslexic" w:hAnsi="OpenDyslexic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10604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06040"/>
    <w:rPr>
      <w:rFonts w:ascii="OpenDyslexic" w:hAnsi="OpenDyslexic"/>
      <w:lang w:val="en-GB"/>
    </w:rPr>
  </w:style>
  <w:style w:type="character" w:styleId="PageNumber">
    <w:name w:val="page number"/>
    <w:basedOn w:val="DefaultParagraphFont"/>
    <w:uiPriority w:val="99"/>
    <w:semiHidden/>
    <w:unhideWhenUsed/>
    <w:rsid w:val="008A238E"/>
  </w:style>
  <w:style w:type="character" w:customStyle="1" w:styleId="Heading2Char">
    <w:name w:val="Heading 2 Char"/>
    <w:basedOn w:val="DefaultParagraphFont"/>
    <w:link w:val="Heading2"/>
    <w:uiPriority w:val="9"/>
    <w:rsid w:val="009334B5"/>
    <w:rPr>
      <w:rFonts w:eastAsiaTheme="majorEastAsia" w:cstheme="majorBidi"/>
      <w:b/>
      <w:bCs/>
      <w:color w:val="2C82F4" w:themeColor="text2" w:themeTint="99"/>
      <w:sz w:val="26"/>
      <w:szCs w:val="26"/>
    </w:rPr>
  </w:style>
  <w:style w:type="paragraph" w:customStyle="1" w:styleId="RemindertoMyself">
    <w:name w:val="Reminder to Myself"/>
    <w:basedOn w:val="Normal"/>
    <w:next w:val="Normal"/>
    <w:qFormat/>
    <w:rsid w:val="009334B5"/>
    <w:rPr>
      <w:color w:val="FF0000"/>
    </w:rPr>
  </w:style>
  <w:style w:type="paragraph" w:customStyle="1" w:styleId="Event">
    <w:name w:val="Event"/>
    <w:basedOn w:val="Normal"/>
    <w:next w:val="Normal"/>
    <w:qFormat/>
    <w:rsid w:val="00F4715F"/>
    <w:pPr>
      <w:ind w:left="720"/>
    </w:pPr>
    <w:rPr>
      <w:i/>
      <w:color w:val="073E87" w:themeColor="text2"/>
    </w:rPr>
  </w:style>
  <w:style w:type="paragraph" w:customStyle="1" w:styleId="Code">
    <w:name w:val="Code"/>
    <w:basedOn w:val="Normal"/>
    <w:qFormat/>
    <w:rsid w:val="007C4756"/>
    <w:pPr>
      <w:spacing w:line="360" w:lineRule="auto"/>
    </w:pPr>
    <w:rPr>
      <w:rFonts w:ascii="Lucida Console" w:hAnsi="Lucida Conso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OpenDyslexic" w:eastAsiaTheme="minorEastAsia" w:hAnsi="OpenDyslexic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2129"/>
  </w:style>
  <w:style w:type="paragraph" w:styleId="Heading1">
    <w:name w:val="heading 1"/>
    <w:basedOn w:val="Normal"/>
    <w:next w:val="Normal"/>
    <w:link w:val="Heading1Char"/>
    <w:uiPriority w:val="9"/>
    <w:qFormat/>
    <w:rsid w:val="007F5A0B"/>
    <w:pPr>
      <w:keepNext/>
      <w:keepLines/>
      <w:spacing w:before="360" w:after="240"/>
      <w:outlineLvl w:val="0"/>
    </w:pPr>
    <w:rPr>
      <w:rFonts w:eastAsiaTheme="majorEastAsia" w:cstheme="majorBidi"/>
      <w:bCs/>
      <w:color w:val="DB9E0B" w:themeColor="accent5" w:themeShade="BF"/>
      <w:sz w:val="28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34B5"/>
    <w:pPr>
      <w:keepNext/>
      <w:keepLines/>
      <w:spacing w:before="200"/>
      <w:outlineLvl w:val="1"/>
    </w:pPr>
    <w:rPr>
      <w:rFonts w:eastAsiaTheme="majorEastAsia" w:cstheme="majorBidi"/>
      <w:b/>
      <w:bCs/>
      <w:color w:val="2C82F4" w:themeColor="text2" w:themeTint="99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318D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C9318D"/>
    <w:pPr>
      <w:numPr>
        <w:numId w:val="3"/>
      </w:numPr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F5A0B"/>
    <w:rPr>
      <w:rFonts w:eastAsiaTheme="majorEastAsia" w:cstheme="majorBidi"/>
      <w:bCs/>
      <w:color w:val="DB9E0B" w:themeColor="accent5" w:themeShade="BF"/>
      <w:sz w:val="28"/>
      <w:szCs w:val="32"/>
      <w:u w:val="single"/>
    </w:rPr>
  </w:style>
  <w:style w:type="paragraph" w:styleId="NoSpacing">
    <w:name w:val="No Spacing"/>
    <w:uiPriority w:val="1"/>
    <w:qFormat/>
    <w:rsid w:val="00C22129"/>
    <w:rPr>
      <w:lang w:val="en-GB"/>
    </w:rPr>
  </w:style>
  <w:style w:type="paragraph" w:styleId="Header">
    <w:name w:val="header"/>
    <w:basedOn w:val="Normal"/>
    <w:link w:val="HeaderChar"/>
    <w:uiPriority w:val="99"/>
    <w:unhideWhenUsed/>
    <w:rsid w:val="0010604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06040"/>
    <w:rPr>
      <w:rFonts w:ascii="OpenDyslexic" w:hAnsi="OpenDyslexic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10604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06040"/>
    <w:rPr>
      <w:rFonts w:ascii="OpenDyslexic" w:hAnsi="OpenDyslexic"/>
      <w:lang w:val="en-GB"/>
    </w:rPr>
  </w:style>
  <w:style w:type="character" w:styleId="PageNumber">
    <w:name w:val="page number"/>
    <w:basedOn w:val="DefaultParagraphFont"/>
    <w:uiPriority w:val="99"/>
    <w:semiHidden/>
    <w:unhideWhenUsed/>
    <w:rsid w:val="008A238E"/>
  </w:style>
  <w:style w:type="character" w:customStyle="1" w:styleId="Heading2Char">
    <w:name w:val="Heading 2 Char"/>
    <w:basedOn w:val="DefaultParagraphFont"/>
    <w:link w:val="Heading2"/>
    <w:uiPriority w:val="9"/>
    <w:rsid w:val="009334B5"/>
    <w:rPr>
      <w:rFonts w:eastAsiaTheme="majorEastAsia" w:cstheme="majorBidi"/>
      <w:b/>
      <w:bCs/>
      <w:color w:val="2C82F4" w:themeColor="text2" w:themeTint="99"/>
      <w:sz w:val="26"/>
      <w:szCs w:val="26"/>
    </w:rPr>
  </w:style>
  <w:style w:type="paragraph" w:customStyle="1" w:styleId="RemindertoMyself">
    <w:name w:val="Reminder to Myself"/>
    <w:basedOn w:val="Normal"/>
    <w:next w:val="Normal"/>
    <w:qFormat/>
    <w:rsid w:val="009334B5"/>
    <w:rPr>
      <w:color w:val="FF0000"/>
    </w:rPr>
  </w:style>
  <w:style w:type="paragraph" w:customStyle="1" w:styleId="Event">
    <w:name w:val="Event"/>
    <w:basedOn w:val="Normal"/>
    <w:next w:val="Normal"/>
    <w:qFormat/>
    <w:rsid w:val="00F4715F"/>
    <w:pPr>
      <w:ind w:left="720"/>
    </w:pPr>
    <w:rPr>
      <w:i/>
      <w:color w:val="073E87" w:themeColor="text2"/>
    </w:rPr>
  </w:style>
  <w:style w:type="paragraph" w:customStyle="1" w:styleId="Code">
    <w:name w:val="Code"/>
    <w:basedOn w:val="Normal"/>
    <w:qFormat/>
    <w:rsid w:val="007C4756"/>
    <w:pPr>
      <w:spacing w:line="360" w:lineRule="auto"/>
    </w:pPr>
    <w:rPr>
      <w:rFonts w:ascii="Lucida Console" w:hAnsi="Lucida Conso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noelbourke:Library:Application%20Support:Microsoft:Office:User%20Templates:My%20Templates:Lecture%20note%20template.dotx" TargetMode="External"/></Relationships>
</file>

<file path=word/theme/theme1.xml><?xml version="1.0" encoding="utf-8"?>
<a:theme xmlns:a="http://schemas.openxmlformats.org/drawingml/2006/main" name="Office Theme">
  <a:themeElements>
    <a:clrScheme name="Waveform">
      <a:dk1>
        <a:sysClr val="windowText" lastClr="000000"/>
      </a:dk1>
      <a:lt1>
        <a:sysClr val="window" lastClr="FFFFFF"/>
      </a:lt1>
      <a:dk2>
        <a:srgbClr val="073E87"/>
      </a:dk2>
      <a:lt2>
        <a:srgbClr val="C6E7FC"/>
      </a:lt2>
      <a:accent1>
        <a:srgbClr val="31B6FD"/>
      </a:accent1>
      <a:accent2>
        <a:srgbClr val="4584D3"/>
      </a:accent2>
      <a:accent3>
        <a:srgbClr val="5BD078"/>
      </a:accent3>
      <a:accent4>
        <a:srgbClr val="A5D028"/>
      </a:accent4>
      <a:accent5>
        <a:srgbClr val="F5C040"/>
      </a:accent5>
      <a:accent6>
        <a:srgbClr val="05E0DB"/>
      </a:accent6>
      <a:hlink>
        <a:srgbClr val="0080FF"/>
      </a:hlink>
      <a:folHlink>
        <a:srgbClr val="5EAEFF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Lecture note template.dotx</Template>
  <TotalTime>45</TotalTime>
  <Pages>2</Pages>
  <Words>318</Words>
  <Characters>1818</Characters>
  <Application>Microsoft Macintosh Word</Application>
  <DocSecurity>0</DocSecurity>
  <Lines>15</Lines>
  <Paragraphs>4</Paragraphs>
  <ScaleCrop>false</ScaleCrop>
  <Company/>
  <LinksUpToDate>false</LinksUpToDate>
  <CharactersWithSpaces>2132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Noel Bourke</dc:creator>
  <cp:keywords/>
  <dc:description/>
  <cp:lastModifiedBy>Noel Bourke</cp:lastModifiedBy>
  <cp:revision>3</cp:revision>
  <dcterms:created xsi:type="dcterms:W3CDTF">2015-10-07T12:07:00Z</dcterms:created>
  <dcterms:modified xsi:type="dcterms:W3CDTF">2015-10-07T12:52:00Z</dcterms:modified>
</cp:coreProperties>
</file>