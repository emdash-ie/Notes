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B959D" w14:textId="77777777" w:rsidR="009334B5" w:rsidRDefault="005819F9" w:rsidP="005819F9">
      <w:pPr>
        <w:pStyle w:val="Heading1"/>
      </w:pPr>
      <w:r>
        <w:t>Adding 2 Bits</w:t>
      </w:r>
    </w:p>
    <w:p w14:paraId="72576673" w14:textId="77777777" w:rsidR="005819F9" w:rsidRDefault="005819F9" w:rsidP="005819F9">
      <w:pPr>
        <w:pStyle w:val="Heading2"/>
      </w:pPr>
      <w:r>
        <w:t>Understanding the Problem:</w:t>
      </w:r>
    </w:p>
    <w:p w14:paraId="1E022F62" w14:textId="77777777" w:rsidR="005819F9" w:rsidRDefault="005819F9" w:rsidP="005819F9">
      <w:r>
        <w:t>Consider two bits 0, 1 and add them together in all possible combinations.</w:t>
      </w:r>
    </w:p>
    <w:p w14:paraId="54E081C4" w14:textId="77777777" w:rsidR="005819F9" w:rsidRDefault="005819F9" w:rsidP="005819F9"/>
    <w:p w14:paraId="43DF1AC3" w14:textId="77777777" w:rsidR="005819F9" w:rsidRPr="005819F9" w:rsidRDefault="005819F9" w:rsidP="005819F9">
      <w:r>
        <w:t>a -&gt;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14:paraId="61128D85" w14:textId="5FC79E42" w:rsidR="005819F9" w:rsidRPr="00A61CC4" w:rsidRDefault="005819F9" w:rsidP="005819F9">
      <w:pPr>
        <w:rPr>
          <w:u w:val="single"/>
        </w:rPr>
      </w:pPr>
      <w:r>
        <w:t>b -&gt;</w:t>
      </w:r>
      <w:r w:rsidR="00D62DD6" w:rsidRPr="00D62DD6">
        <w:rPr>
          <w:color w:val="073E87" w:themeColor="text2"/>
        </w:rPr>
        <w:t>0</w:t>
      </w:r>
      <w:r>
        <w:tab/>
      </w:r>
      <w:r w:rsidRPr="00A61CC4">
        <w:rPr>
          <w:u w:val="single"/>
        </w:rPr>
        <w:t>0</w:t>
      </w:r>
      <w:r w:rsidR="00D62DD6">
        <w:rPr>
          <w:u w:val="single"/>
        </w:rPr>
        <w:t xml:space="preserve">    </w:t>
      </w:r>
      <w:r w:rsidR="00D62DD6">
        <w:rPr>
          <w:color w:val="073E87" w:themeColor="text2"/>
          <w:u w:val="single"/>
        </w:rPr>
        <w:t>0</w:t>
      </w:r>
      <w:r w:rsidRPr="00A61CC4">
        <w:rPr>
          <w:u w:val="single"/>
        </w:rPr>
        <w:tab/>
        <w:t>1</w:t>
      </w:r>
      <w:r w:rsidR="00D62DD6">
        <w:rPr>
          <w:u w:val="single"/>
        </w:rPr>
        <w:t xml:space="preserve">   </w:t>
      </w:r>
      <w:r w:rsidR="00D62DD6" w:rsidRPr="00D62DD6">
        <w:rPr>
          <w:color w:val="073E87" w:themeColor="text2"/>
          <w:u w:val="single"/>
        </w:rPr>
        <w:t>0</w:t>
      </w:r>
      <w:r w:rsidR="00D62DD6">
        <w:rPr>
          <w:u w:val="single"/>
        </w:rPr>
        <w:t xml:space="preserve"> </w:t>
      </w:r>
      <w:r w:rsidRPr="00A61CC4">
        <w:rPr>
          <w:u w:val="single"/>
        </w:rPr>
        <w:tab/>
        <w:t>0</w:t>
      </w:r>
      <w:r w:rsidR="00D62DD6">
        <w:rPr>
          <w:u w:val="single"/>
        </w:rPr>
        <w:t xml:space="preserve">    </w:t>
      </w:r>
      <w:r w:rsidR="00D62DD6">
        <w:rPr>
          <w:color w:val="073E87" w:themeColor="text2"/>
          <w:u w:val="single"/>
        </w:rPr>
        <w:t>1</w:t>
      </w:r>
      <w:r w:rsidRPr="00A61CC4">
        <w:rPr>
          <w:u w:val="single"/>
        </w:rPr>
        <w:tab/>
        <w:t>1</w:t>
      </w:r>
    </w:p>
    <w:p w14:paraId="1FCC09A0" w14:textId="441220CD" w:rsidR="005819F9" w:rsidRDefault="00D62DD6" w:rsidP="005819F9">
      <w:r>
        <w:t>s -&gt;</w:t>
      </w:r>
      <w:r>
        <w:tab/>
        <w:t>0</w:t>
      </w:r>
      <w:r>
        <w:tab/>
        <w:t>1</w:t>
      </w:r>
      <w:r>
        <w:tab/>
        <w:t>1</w:t>
      </w:r>
      <w:r>
        <w:tab/>
      </w:r>
      <w:r w:rsidR="00A61CC4">
        <w:t>0</w:t>
      </w:r>
    </w:p>
    <w:p w14:paraId="79F67D50" w14:textId="77777777" w:rsidR="00F33FCA" w:rsidRDefault="00F33FCA" w:rsidP="005819F9"/>
    <w:p w14:paraId="00325975" w14:textId="46CD71DA" w:rsidR="00F33FCA" w:rsidRDefault="00F33FCA" w:rsidP="005819F9">
      <w:r>
        <w:t xml:space="preserve">In decimal: </w:t>
      </w:r>
      <w:r w:rsidR="00D62DD6">
        <w:tab/>
        <w:t>2</w:t>
      </w:r>
      <w:r w:rsidR="00D62DD6">
        <w:tab/>
        <w:t>3</w:t>
      </w:r>
    </w:p>
    <w:p w14:paraId="378A117B" w14:textId="5750F204" w:rsidR="00D62DD6" w:rsidRDefault="00D62DD6" w:rsidP="005819F9">
      <w:pPr>
        <w:rPr>
          <w:u w:val="single"/>
        </w:rPr>
      </w:pPr>
      <w:r>
        <w:tab/>
      </w:r>
      <w:r>
        <w:tab/>
      </w:r>
      <w:r>
        <w:tab/>
      </w:r>
      <w:r w:rsidRPr="00D62DD6">
        <w:rPr>
          <w:u w:val="single"/>
        </w:rPr>
        <w:t>4</w:t>
      </w:r>
      <w:r>
        <w:rPr>
          <w:u w:val="single"/>
          <w:vertAlign w:val="subscript"/>
        </w:rPr>
        <w:t>1</w:t>
      </w:r>
      <w:r w:rsidRPr="00D62DD6">
        <w:rPr>
          <w:u w:val="single"/>
        </w:rPr>
        <w:tab/>
        <w:t>8</w:t>
      </w:r>
    </w:p>
    <w:p w14:paraId="4E697C71" w14:textId="3FD7DD48" w:rsidR="00D62DD6" w:rsidRDefault="00D62DD6" w:rsidP="005819F9">
      <w:r>
        <w:tab/>
      </w:r>
      <w:r>
        <w:tab/>
      </w:r>
      <w:r>
        <w:tab/>
      </w:r>
      <w:r>
        <w:tab/>
        <w:t>1</w:t>
      </w:r>
    </w:p>
    <w:p w14:paraId="6B0F122A" w14:textId="77777777" w:rsidR="00D62DD6" w:rsidRDefault="00D62DD6" w:rsidP="005819F9"/>
    <w:p w14:paraId="57615BA5" w14:textId="2680FB6E" w:rsidR="00D62DD6" w:rsidRDefault="00D62DD6" w:rsidP="005819F9">
      <w:r>
        <w:t>The one in the units column of the answer is the half sum, and the 1 that is brought over is called the carry out (subscript on the 4).</w:t>
      </w:r>
    </w:p>
    <w:p w14:paraId="3D3A7C1C" w14:textId="06813DA1" w:rsidR="00D62DD6" w:rsidRDefault="00D62DD6" w:rsidP="005819F9">
      <w:r>
        <w:t xml:space="preserve">In binary there's always a half sum (s) and a carry out, which is in blue above. In each column you add three things, the carry in (which was the carry out from the column before), and the two numbers. </w:t>
      </w:r>
    </w:p>
    <w:p w14:paraId="478A7E59" w14:textId="77777777" w:rsidR="00D62DD6" w:rsidRDefault="00D62DD6" w:rsidP="005819F9"/>
    <w:p w14:paraId="271DFA25" w14:textId="78A2932C" w:rsidR="00D62DD6" w:rsidRDefault="00D62DD6" w:rsidP="00D62DD6">
      <w:pPr>
        <w:pStyle w:val="Heading2"/>
      </w:pPr>
      <w:r>
        <w:t>Putting the Info into the Form of 2 Truth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45EB" w14:paraId="4E3FF722" w14:textId="77777777" w:rsidTr="00F445EB">
        <w:tc>
          <w:tcPr>
            <w:tcW w:w="2840" w:type="dxa"/>
          </w:tcPr>
          <w:p w14:paraId="569656B9" w14:textId="212836BD" w:rsidR="00F445EB" w:rsidRDefault="00F445EB" w:rsidP="00D62DD6">
            <w:r>
              <w:t>a</w:t>
            </w:r>
          </w:p>
        </w:tc>
        <w:tc>
          <w:tcPr>
            <w:tcW w:w="2841" w:type="dxa"/>
          </w:tcPr>
          <w:p w14:paraId="6089D8A6" w14:textId="1EC8BED0" w:rsidR="00F445EB" w:rsidRDefault="00F445EB" w:rsidP="00D62DD6">
            <w:r>
              <w:t>b</w:t>
            </w:r>
          </w:p>
        </w:tc>
        <w:tc>
          <w:tcPr>
            <w:tcW w:w="2841" w:type="dxa"/>
          </w:tcPr>
          <w:p w14:paraId="23494DF2" w14:textId="164CF659" w:rsidR="00F445EB" w:rsidRDefault="00F445EB" w:rsidP="00D62DD6">
            <w:r>
              <w:t>s</w:t>
            </w:r>
          </w:p>
        </w:tc>
      </w:tr>
      <w:tr w:rsidR="00F445EB" w14:paraId="2F4B838D" w14:textId="77777777" w:rsidTr="00F445EB">
        <w:tc>
          <w:tcPr>
            <w:tcW w:w="2840" w:type="dxa"/>
          </w:tcPr>
          <w:p w14:paraId="06F8B25D" w14:textId="2193846F" w:rsidR="00F445EB" w:rsidRDefault="00F445EB" w:rsidP="00D62DD6">
            <w:r>
              <w:t>0</w:t>
            </w:r>
          </w:p>
        </w:tc>
        <w:tc>
          <w:tcPr>
            <w:tcW w:w="2841" w:type="dxa"/>
          </w:tcPr>
          <w:p w14:paraId="0DDF598D" w14:textId="334C5078" w:rsidR="00F445EB" w:rsidRDefault="00F445EB" w:rsidP="00D62DD6">
            <w:r>
              <w:t>0</w:t>
            </w:r>
          </w:p>
        </w:tc>
        <w:tc>
          <w:tcPr>
            <w:tcW w:w="2841" w:type="dxa"/>
          </w:tcPr>
          <w:p w14:paraId="4C7B3FCD" w14:textId="11B7E3A3" w:rsidR="00F445EB" w:rsidRDefault="00F445EB" w:rsidP="00D62DD6">
            <w:r>
              <w:t>0</w:t>
            </w:r>
          </w:p>
        </w:tc>
      </w:tr>
      <w:tr w:rsidR="00F445EB" w14:paraId="5684FCFD" w14:textId="77777777" w:rsidTr="00F445EB">
        <w:tc>
          <w:tcPr>
            <w:tcW w:w="2840" w:type="dxa"/>
          </w:tcPr>
          <w:p w14:paraId="7F027729" w14:textId="56A4A819" w:rsidR="00F445EB" w:rsidRDefault="00F445EB" w:rsidP="00D62DD6">
            <w:r>
              <w:t>0</w:t>
            </w:r>
          </w:p>
        </w:tc>
        <w:tc>
          <w:tcPr>
            <w:tcW w:w="2841" w:type="dxa"/>
          </w:tcPr>
          <w:p w14:paraId="1CA24FEA" w14:textId="05D1B6A7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19E08CC4" w14:textId="5958E9E7" w:rsidR="00F445EB" w:rsidRDefault="00F445EB" w:rsidP="00D62DD6">
            <w:r>
              <w:t>1</w:t>
            </w:r>
          </w:p>
        </w:tc>
      </w:tr>
      <w:tr w:rsidR="00F445EB" w14:paraId="2DA3DC3B" w14:textId="77777777" w:rsidTr="00F445EB">
        <w:tc>
          <w:tcPr>
            <w:tcW w:w="2840" w:type="dxa"/>
          </w:tcPr>
          <w:p w14:paraId="46EA622E" w14:textId="43121677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28C56A9C" w14:textId="27F49B03" w:rsidR="00F445EB" w:rsidRDefault="00F445EB" w:rsidP="00D62DD6">
            <w:r>
              <w:t>0</w:t>
            </w:r>
          </w:p>
        </w:tc>
        <w:tc>
          <w:tcPr>
            <w:tcW w:w="2841" w:type="dxa"/>
          </w:tcPr>
          <w:p w14:paraId="3897ABBA" w14:textId="6DEB9C60" w:rsidR="00F445EB" w:rsidRDefault="00F445EB" w:rsidP="00D62DD6">
            <w:r>
              <w:t>1</w:t>
            </w:r>
          </w:p>
        </w:tc>
      </w:tr>
      <w:tr w:rsidR="00F445EB" w14:paraId="3AD53A3E" w14:textId="77777777" w:rsidTr="00F445EB">
        <w:tc>
          <w:tcPr>
            <w:tcW w:w="2840" w:type="dxa"/>
          </w:tcPr>
          <w:p w14:paraId="02449F3A" w14:textId="02DB0A5C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1D9D14BE" w14:textId="28292C16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2E3177FF" w14:textId="4E8D1878" w:rsidR="00F445EB" w:rsidRDefault="00F445EB" w:rsidP="00D62DD6">
            <w:r>
              <w:t>0</w:t>
            </w:r>
          </w:p>
        </w:tc>
      </w:tr>
    </w:tbl>
    <w:p w14:paraId="27260535" w14:textId="77777777" w:rsidR="00D62DD6" w:rsidRDefault="00D62DD6" w:rsidP="00D62D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45EB" w14:paraId="15D5EE0C" w14:textId="77777777" w:rsidTr="00F445EB">
        <w:tc>
          <w:tcPr>
            <w:tcW w:w="2840" w:type="dxa"/>
          </w:tcPr>
          <w:p w14:paraId="67964E2C" w14:textId="63306027" w:rsidR="00F445EB" w:rsidRDefault="00F445EB" w:rsidP="00D62DD6">
            <w:r>
              <w:t>a</w:t>
            </w:r>
          </w:p>
        </w:tc>
        <w:tc>
          <w:tcPr>
            <w:tcW w:w="2841" w:type="dxa"/>
          </w:tcPr>
          <w:p w14:paraId="0C41CF05" w14:textId="51E5AA5C" w:rsidR="00F445EB" w:rsidRDefault="00F445EB" w:rsidP="00D62DD6">
            <w:r>
              <w:t>b</w:t>
            </w:r>
          </w:p>
        </w:tc>
        <w:tc>
          <w:tcPr>
            <w:tcW w:w="2841" w:type="dxa"/>
          </w:tcPr>
          <w:p w14:paraId="53AFAEE8" w14:textId="72C55E5D" w:rsidR="00F445EB" w:rsidRDefault="00F445EB" w:rsidP="00D62DD6">
            <w:r>
              <w:t>carry</w:t>
            </w:r>
          </w:p>
        </w:tc>
      </w:tr>
      <w:tr w:rsidR="00F445EB" w14:paraId="6D020AAD" w14:textId="77777777" w:rsidTr="00F445EB">
        <w:tc>
          <w:tcPr>
            <w:tcW w:w="2840" w:type="dxa"/>
          </w:tcPr>
          <w:p w14:paraId="4B1A0E30" w14:textId="18C218EA" w:rsidR="00F445EB" w:rsidRDefault="00F445EB" w:rsidP="00D62DD6">
            <w:r>
              <w:t>0</w:t>
            </w:r>
          </w:p>
        </w:tc>
        <w:tc>
          <w:tcPr>
            <w:tcW w:w="2841" w:type="dxa"/>
          </w:tcPr>
          <w:p w14:paraId="419F1A62" w14:textId="694277B0" w:rsidR="00F445EB" w:rsidRDefault="00F445EB" w:rsidP="00D62DD6">
            <w:r>
              <w:t>0</w:t>
            </w:r>
          </w:p>
        </w:tc>
        <w:tc>
          <w:tcPr>
            <w:tcW w:w="2841" w:type="dxa"/>
          </w:tcPr>
          <w:p w14:paraId="0FC3FE5E" w14:textId="35F67AFF" w:rsidR="00F445EB" w:rsidRDefault="00F445EB" w:rsidP="00D62DD6">
            <w:r>
              <w:t>0</w:t>
            </w:r>
          </w:p>
        </w:tc>
      </w:tr>
      <w:tr w:rsidR="00F445EB" w14:paraId="01D500FA" w14:textId="77777777" w:rsidTr="00F445EB">
        <w:tc>
          <w:tcPr>
            <w:tcW w:w="2840" w:type="dxa"/>
          </w:tcPr>
          <w:p w14:paraId="02608756" w14:textId="4BD95D3B" w:rsidR="00F445EB" w:rsidRDefault="00F445EB" w:rsidP="00D62DD6">
            <w:r>
              <w:lastRenderedPageBreak/>
              <w:t>0</w:t>
            </w:r>
          </w:p>
        </w:tc>
        <w:tc>
          <w:tcPr>
            <w:tcW w:w="2841" w:type="dxa"/>
          </w:tcPr>
          <w:p w14:paraId="4C34A4B7" w14:textId="6CDA7D0B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1A9FDC59" w14:textId="14FBFC52" w:rsidR="00F445EB" w:rsidRDefault="00F445EB" w:rsidP="00D62DD6">
            <w:r>
              <w:t>0</w:t>
            </w:r>
          </w:p>
        </w:tc>
      </w:tr>
      <w:tr w:rsidR="00F445EB" w14:paraId="368717F9" w14:textId="77777777" w:rsidTr="00F445EB">
        <w:tc>
          <w:tcPr>
            <w:tcW w:w="2840" w:type="dxa"/>
          </w:tcPr>
          <w:p w14:paraId="6393249A" w14:textId="220B89DE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1EF0011D" w14:textId="2FB4C657" w:rsidR="00F445EB" w:rsidRDefault="00F445EB" w:rsidP="00D62DD6">
            <w:r>
              <w:t>0</w:t>
            </w:r>
          </w:p>
        </w:tc>
        <w:tc>
          <w:tcPr>
            <w:tcW w:w="2841" w:type="dxa"/>
          </w:tcPr>
          <w:p w14:paraId="786785DB" w14:textId="4529D664" w:rsidR="00F445EB" w:rsidRDefault="00F445EB" w:rsidP="00D62DD6">
            <w:r>
              <w:t>0</w:t>
            </w:r>
          </w:p>
        </w:tc>
      </w:tr>
      <w:tr w:rsidR="00F445EB" w14:paraId="4E5D0FB5" w14:textId="77777777" w:rsidTr="00F445EB">
        <w:tc>
          <w:tcPr>
            <w:tcW w:w="2840" w:type="dxa"/>
          </w:tcPr>
          <w:p w14:paraId="77AF7735" w14:textId="71128B8C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217D1E99" w14:textId="6F80762A" w:rsidR="00F445EB" w:rsidRDefault="00F445EB" w:rsidP="00D62DD6">
            <w:r>
              <w:t>1</w:t>
            </w:r>
          </w:p>
        </w:tc>
        <w:tc>
          <w:tcPr>
            <w:tcW w:w="2841" w:type="dxa"/>
          </w:tcPr>
          <w:p w14:paraId="580B8E40" w14:textId="2E421049" w:rsidR="00F445EB" w:rsidRDefault="00F445EB" w:rsidP="00D62DD6">
            <w:r>
              <w:t>1</w:t>
            </w:r>
          </w:p>
        </w:tc>
      </w:tr>
    </w:tbl>
    <w:p w14:paraId="15F08139" w14:textId="77777777" w:rsidR="00F445EB" w:rsidRDefault="00F445EB" w:rsidP="00D62DD6"/>
    <w:p w14:paraId="37779111" w14:textId="3C3B60AB" w:rsidR="00F445EB" w:rsidRDefault="00F445EB" w:rsidP="00D62DD6">
      <w:r>
        <w:t>These truth tables are XOR (for the half sum) and AND (for the carry).</w:t>
      </w:r>
    </w:p>
    <w:p w14:paraId="01051D22" w14:textId="6BAC1183" w:rsidR="00F445EB" w:rsidRDefault="00F445EB" w:rsidP="00D62DD6">
      <w:r>
        <w:t>So adding a to b can be done with logic gates:</w:t>
      </w:r>
    </w:p>
    <w:p w14:paraId="4328CFFE" w14:textId="1412958A" w:rsidR="00F445EB" w:rsidRDefault="00F445EB" w:rsidP="00F445EB">
      <w:pPr>
        <w:ind w:left="2160"/>
      </w:pPr>
      <w:r>
        <w:t>sum = a XOR b</w:t>
      </w:r>
      <w:r>
        <w:br/>
        <w:t>carry = a.b</w:t>
      </w:r>
    </w:p>
    <w:p w14:paraId="1FE44AB4" w14:textId="27FF80D0" w:rsidR="00F445EB" w:rsidRDefault="00F445EB" w:rsidP="00F445EB">
      <w:pPr>
        <w:pStyle w:val="Heading2"/>
      </w:pPr>
      <w:r>
        <w:t>So What Does the Circuit Look Like?</w:t>
      </w:r>
    </w:p>
    <w:p w14:paraId="0FFD6F73" w14:textId="7F84FEF2" w:rsidR="00F445EB" w:rsidRDefault="00434EFE" w:rsidP="00F445EB">
      <w:r>
        <w:rPr>
          <w:noProof/>
        </w:rPr>
        <w:drawing>
          <wp:inline distT="0" distB="0" distL="0" distR="0" wp14:anchorId="5C868F70" wp14:editId="22AA3966">
            <wp:extent cx="3541395" cy="199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-ad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1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BDF0" w14:textId="77777777" w:rsidR="00976E92" w:rsidRDefault="00976E92" w:rsidP="00F445EB"/>
    <w:p w14:paraId="2AE67ADA" w14:textId="16E00079" w:rsidR="00976E92" w:rsidRDefault="00976E92" w:rsidP="00F445EB">
      <w:r>
        <w:t>Where S is the half-sum and C is the carry-out.</w:t>
      </w:r>
    </w:p>
    <w:p w14:paraId="6301E4A0" w14:textId="5AACC722" w:rsidR="00976E92" w:rsidRDefault="00976E92" w:rsidP="00976E92">
      <w:r>
        <w:t>He showed us a program called Multimedia Logic which we can use to construct logical circuits and test them.</w:t>
      </w:r>
    </w:p>
    <w:p w14:paraId="31604A9B" w14:textId="5F5CCFC6" w:rsidR="00976E92" w:rsidRDefault="00976E92" w:rsidP="00976E92">
      <w:pPr>
        <w:pStyle w:val="Heading1"/>
      </w:pPr>
      <w:r>
        <w:t>Looking More Closely at the "Carry" Process</w:t>
      </w:r>
    </w:p>
    <w:p w14:paraId="561ADB53" w14:textId="219B91C1" w:rsidR="00976E92" w:rsidRDefault="00976E92" w:rsidP="00976E92">
      <w:pPr>
        <w:pStyle w:val="Heading2"/>
      </w:pPr>
      <w:r>
        <w:t>Decimal Example:</w:t>
      </w:r>
    </w:p>
    <w:p w14:paraId="68335F9E" w14:textId="24F8B060" w:rsidR="00976E92" w:rsidRDefault="00976E92" w:rsidP="00976E92">
      <w:pPr>
        <w:ind w:left="1440"/>
      </w:pPr>
      <w:r>
        <w:t>0</w:t>
      </w:r>
      <w:r>
        <w:tab/>
        <w:t>7</w:t>
      </w:r>
      <w:r>
        <w:tab/>
        <w:t>9</w:t>
      </w:r>
      <w:r>
        <w:tab/>
        <w:t>6</w:t>
      </w:r>
      <w:r>
        <w:br/>
      </w:r>
      <w:r>
        <w:rPr>
          <w:u w:val="single"/>
        </w:rPr>
        <w:t>0</w:t>
      </w:r>
      <w:r>
        <w:rPr>
          <w:u w:val="single"/>
          <w:vertAlign w:val="subscript"/>
        </w:rPr>
        <w:t>1</w:t>
      </w:r>
      <w:r>
        <w:rPr>
          <w:u w:val="single"/>
        </w:rPr>
        <w:tab/>
      </w:r>
      <w:r w:rsidRPr="00976E92">
        <w:rPr>
          <w:u w:val="single"/>
        </w:rPr>
        <w:t>2</w:t>
      </w:r>
      <w:r>
        <w:rPr>
          <w:u w:val="single"/>
          <w:vertAlign w:val="subscript"/>
        </w:rPr>
        <w:t>1</w:t>
      </w:r>
      <w:r w:rsidRPr="00976E92">
        <w:rPr>
          <w:u w:val="single"/>
        </w:rPr>
        <w:tab/>
        <w:t>4</w:t>
      </w:r>
      <w:r>
        <w:rPr>
          <w:u w:val="single"/>
          <w:vertAlign w:val="subscript"/>
        </w:rPr>
        <w:t>1</w:t>
      </w:r>
      <w:r w:rsidRPr="00976E92">
        <w:rPr>
          <w:u w:val="single"/>
        </w:rPr>
        <w:tab/>
        <w:t>8</w:t>
      </w:r>
      <w:r>
        <w:rPr>
          <w:u w:val="single"/>
          <w:vertAlign w:val="subscript"/>
        </w:rPr>
        <w:t>0</w:t>
      </w:r>
      <w:r>
        <w:rPr>
          <w:u w:val="single"/>
        </w:rPr>
        <w:br/>
      </w:r>
      <w:r>
        <w:t>1</w:t>
      </w:r>
      <w:r>
        <w:tab/>
        <w:t>0</w:t>
      </w:r>
      <w:r>
        <w:tab/>
        <w:t>4</w:t>
      </w:r>
      <w:r>
        <w:tab/>
        <w:t>4</w:t>
      </w:r>
    </w:p>
    <w:p w14:paraId="73930CA4" w14:textId="36BBECEA" w:rsidR="00976E92" w:rsidRDefault="00976E92" w:rsidP="00976E92">
      <w:r>
        <w:t>So each time we're adding 3 things, the two digits and the carry-in. Have to do this if we want to do multi-digit addition.</w:t>
      </w:r>
    </w:p>
    <w:p w14:paraId="148112D3" w14:textId="6014674A" w:rsidR="00976E92" w:rsidRDefault="00976E92" w:rsidP="00976E92">
      <w:r>
        <w:t>From this we get two outputs, the sum and the carry-out.</w:t>
      </w:r>
    </w:p>
    <w:p w14:paraId="627C92B0" w14:textId="09CB7DAB" w:rsidR="00976E92" w:rsidRDefault="00976E92" w:rsidP="00976E92">
      <w:r>
        <w:t>The carry-out becomes the carry-in for the next addition.</w:t>
      </w:r>
    </w:p>
    <w:p w14:paraId="02537A12" w14:textId="6B15BF68" w:rsidR="00A057D6" w:rsidRDefault="00A057D6" w:rsidP="00976E92">
      <w:r>
        <w:tab/>
        <w:t>carry-out</w:t>
      </w:r>
      <w:r>
        <w:tab/>
        <w:t>&lt;-</w:t>
      </w:r>
      <w:r>
        <w:tab/>
        <w:t>|a|</w:t>
      </w:r>
      <w:r>
        <w:tab/>
        <w:t>&lt;- carry-in</w:t>
      </w:r>
    </w:p>
    <w:p w14:paraId="33AE1FE5" w14:textId="3C24CE93" w:rsidR="00A057D6" w:rsidRPr="00A057D6" w:rsidRDefault="00A057D6" w:rsidP="00976E92">
      <w:pPr>
        <w:rPr>
          <w:u w:val="single"/>
        </w:rPr>
      </w:pPr>
      <w:r>
        <w:tab/>
      </w:r>
      <w:r>
        <w:tab/>
      </w:r>
      <w:r>
        <w:tab/>
      </w:r>
      <w:r>
        <w:tab/>
        <w:t>|</w:t>
      </w:r>
      <w:r w:rsidRPr="00A057D6">
        <w:rPr>
          <w:u w:val="single"/>
        </w:rPr>
        <w:t>b</w:t>
      </w:r>
      <w:r>
        <w:rPr>
          <w:u w:val="single"/>
        </w:rPr>
        <w:t>|</w:t>
      </w:r>
    </w:p>
    <w:p w14:paraId="5058BF4E" w14:textId="3C5CE919" w:rsidR="00A057D6" w:rsidRDefault="00A057D6" w:rsidP="00976E92">
      <w:r>
        <w:tab/>
      </w:r>
      <w:r>
        <w:tab/>
      </w:r>
      <w:r>
        <w:tab/>
      </w:r>
      <w:r>
        <w:tab/>
        <w:t xml:space="preserve"> |</w:t>
      </w:r>
    </w:p>
    <w:p w14:paraId="77AFE5FB" w14:textId="7966B1C0" w:rsidR="00A057D6" w:rsidRDefault="00A057D6" w:rsidP="00976E92">
      <w:r>
        <w:tab/>
      </w:r>
      <w:r>
        <w:tab/>
      </w:r>
      <w:r>
        <w:tab/>
      </w:r>
      <w:r>
        <w:tab/>
        <w:t>sum</w:t>
      </w:r>
    </w:p>
    <w:p w14:paraId="2C3B48DB" w14:textId="77777777" w:rsidR="00A057D6" w:rsidRDefault="00A057D6" w:rsidP="00976E92"/>
    <w:p w14:paraId="73BE1BCB" w14:textId="4B907A7F" w:rsidR="00A057D6" w:rsidRDefault="00A057D6" w:rsidP="00976E92">
      <w:r>
        <w:t>This component (the atte</w:t>
      </w:r>
      <w:r w:rsidR="000D367E">
        <w:t xml:space="preserve">mpted drawing) is called a Full </w:t>
      </w:r>
      <w:r>
        <w:t>Adder.</w:t>
      </w:r>
    </w:p>
    <w:p w14:paraId="5F3D1D20" w14:textId="2A7FEA89" w:rsidR="00A057D6" w:rsidRDefault="00A057D6" w:rsidP="00976E92">
      <w:r>
        <w:t>We can combine full-ad</w:t>
      </w:r>
      <w:r w:rsidR="004A1402">
        <w:t>ders to make multi-digit adders, connecting the carry-out from each to the carry-in from the next.</w:t>
      </w:r>
    </w:p>
    <w:p w14:paraId="21573B05" w14:textId="16C4C585" w:rsidR="004A1402" w:rsidRDefault="004A1402" w:rsidP="00976E92">
      <w:r>
        <w:t>(There were a lot of diagrams around here, so I'm missing a lot)</w:t>
      </w:r>
    </w:p>
    <w:p w14:paraId="0612B560" w14:textId="69DCF755" w:rsidR="004A1402" w:rsidRDefault="000D367E" w:rsidP="00976E92">
      <w:r>
        <w:t>The carry ripples through the circuit and so the circuit is called a ripple-carry adder.</w:t>
      </w:r>
    </w:p>
    <w:p w14:paraId="00B82EE3" w14:textId="43A6CD99" w:rsidR="000D367E" w:rsidRDefault="000D367E" w:rsidP="00976E92">
      <w:r>
        <w:t>There are alternatives to a ripple-carry adder that are faster (each digit addition has to wait for the one before it to finish), but this is the simplest.</w:t>
      </w:r>
    </w:p>
    <w:p w14:paraId="34EB584A" w14:textId="77777777" w:rsidR="000D367E" w:rsidRDefault="000D367E" w:rsidP="00976E92"/>
    <w:p w14:paraId="712A4D32" w14:textId="728ED326" w:rsidR="000D367E" w:rsidRPr="00976E92" w:rsidRDefault="000D367E" w:rsidP="00976E92">
      <w:r>
        <w:t>For the labs: He wants us to keep careful notes on each lab, and a log of the labs you've done.</w:t>
      </w:r>
      <w:bookmarkStart w:id="0" w:name="_GoBack"/>
      <w:bookmarkEnd w:id="0"/>
    </w:p>
    <w:sectPr w:rsidR="000D367E" w:rsidRPr="00976E92" w:rsidSect="0060176E">
      <w:headerReference w:type="default" r:id="rId9"/>
      <w:footerReference w:type="even" r:id="rId10"/>
      <w:footerReference w:type="default" r:id="rId11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2C33E" w14:textId="77777777" w:rsidR="004A1402" w:rsidRDefault="004A1402" w:rsidP="00106040">
      <w:r>
        <w:separator/>
      </w:r>
    </w:p>
  </w:endnote>
  <w:endnote w:type="continuationSeparator" w:id="0">
    <w:p w14:paraId="1534A0BD" w14:textId="77777777" w:rsidR="004A1402" w:rsidRDefault="004A1402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16694" w14:textId="77777777" w:rsidR="004A1402" w:rsidRDefault="004A1402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D91D53" w14:textId="77777777" w:rsidR="004A1402" w:rsidRDefault="004A1402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38D50" w14:textId="77777777" w:rsidR="004A1402" w:rsidRDefault="004A1402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6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C10483" w14:textId="77777777" w:rsidR="004A1402" w:rsidRDefault="004A1402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9FE96" w14:textId="77777777" w:rsidR="004A1402" w:rsidRDefault="004A1402" w:rsidP="00106040">
      <w:r>
        <w:separator/>
      </w:r>
    </w:p>
  </w:footnote>
  <w:footnote w:type="continuationSeparator" w:id="0">
    <w:p w14:paraId="1EB7E872" w14:textId="77777777" w:rsidR="004A1402" w:rsidRDefault="004A1402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1673C" w14:textId="77777777" w:rsidR="004A1402" w:rsidRPr="00490853" w:rsidRDefault="004A1402">
    <w:pPr>
      <w:pStyle w:val="Header"/>
      <w:rPr>
        <w:color w:val="000000" w:themeColor="text1"/>
      </w:rPr>
    </w:pPr>
    <w:r>
      <w:t>CS1110</w:t>
    </w:r>
    <w:r>
      <w:tab/>
    </w:r>
    <w:r>
      <w:tab/>
      <w:t>28/09/2015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F9"/>
    <w:rsid w:val="000D367E"/>
    <w:rsid w:val="00106040"/>
    <w:rsid w:val="002876F3"/>
    <w:rsid w:val="003F2E26"/>
    <w:rsid w:val="00434EFE"/>
    <w:rsid w:val="00490853"/>
    <w:rsid w:val="004A1402"/>
    <w:rsid w:val="005819F9"/>
    <w:rsid w:val="0060176E"/>
    <w:rsid w:val="007C0CE8"/>
    <w:rsid w:val="007C4756"/>
    <w:rsid w:val="008A238E"/>
    <w:rsid w:val="009334B5"/>
    <w:rsid w:val="00976E92"/>
    <w:rsid w:val="00A057D6"/>
    <w:rsid w:val="00A61CC4"/>
    <w:rsid w:val="00AE2EB0"/>
    <w:rsid w:val="00C22129"/>
    <w:rsid w:val="00C32D20"/>
    <w:rsid w:val="00C9318D"/>
    <w:rsid w:val="00D14B19"/>
    <w:rsid w:val="00D62DD6"/>
    <w:rsid w:val="00E5074D"/>
    <w:rsid w:val="00F33FCA"/>
    <w:rsid w:val="00F445EB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87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F44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F44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45</TotalTime>
  <Pages>3</Pages>
  <Words>295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6</cp:revision>
  <dcterms:created xsi:type="dcterms:W3CDTF">2015-09-28T12:08:00Z</dcterms:created>
  <dcterms:modified xsi:type="dcterms:W3CDTF">2015-09-28T12:55:00Z</dcterms:modified>
</cp:coreProperties>
</file>