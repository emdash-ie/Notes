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20A01" w14:textId="77777777" w:rsidR="001A4B5E" w:rsidRDefault="001A4B5E" w:rsidP="001A4B5E">
      <w:pPr>
        <w:pStyle w:val="Heading2"/>
      </w:pPr>
      <w:r>
        <w:t>Switching in Full Adder</w:t>
      </w:r>
    </w:p>
    <w:p w14:paraId="5E66A4E7" w14:textId="77777777" w:rsidR="009334B5" w:rsidRDefault="001A4B5E" w:rsidP="009334B5">
      <w:r>
        <w:t>Consider the selection part of the previous circuit.</w:t>
      </w:r>
    </w:p>
    <w:p w14:paraId="22D108E9" w14:textId="77777777" w:rsidR="001A4B5E" w:rsidRDefault="001A4B5E" w:rsidP="009334B5">
      <w:r>
        <w:t>The outputs from the AND gates are always either (x, 0) or (0, y).</w:t>
      </w:r>
    </w:p>
    <w:p w14:paraId="484FA810" w14:textId="77777777" w:rsidR="001A4B5E" w:rsidRDefault="001A4B5E" w:rsidP="009334B5">
      <w:r>
        <w:t>Then for the OR gate, if one input is 0, the output reflects the other input.</w:t>
      </w:r>
    </w:p>
    <w:p w14:paraId="32EF4A5A" w14:textId="77777777" w:rsidR="00142A62" w:rsidRDefault="00142A62" w:rsidP="009334B5">
      <w:r>
        <w:t>So the output from the OR gate is always either (x) or (y), controlled by whether s (c</w:t>
      </w:r>
      <w:r>
        <w:rPr>
          <w:vertAlign w:val="subscript"/>
        </w:rPr>
        <w:t>in</w:t>
      </w:r>
      <w:r>
        <w:t xml:space="preserve"> in the other example) is 0 or 1.</w:t>
      </w:r>
    </w:p>
    <w:p w14:paraId="25B521C7" w14:textId="47F3F02D" w:rsidR="00520FBE" w:rsidRDefault="00520FBE" w:rsidP="009334B5">
      <w:r>
        <w:t>If s is 0, output is x.</w:t>
      </w:r>
    </w:p>
    <w:p w14:paraId="30DDA144" w14:textId="002EEE7A" w:rsidR="00520FBE" w:rsidRDefault="00520FBE" w:rsidP="009334B5">
      <w:r>
        <w:t>If s is 1, output is y.</w:t>
      </w:r>
    </w:p>
    <w:p w14:paraId="7451C63C" w14:textId="77777777" w:rsidR="00520FBE" w:rsidRDefault="00520FBE" w:rsidP="009334B5"/>
    <w:p w14:paraId="237F6968" w14:textId="704E3CAD" w:rsidR="00520FBE" w:rsidRDefault="00520FBE" w:rsidP="009334B5">
      <w:r>
        <w:t>This circuit is called a 2–1 line multiplexor (2–1 line MUX).</w:t>
      </w:r>
    </w:p>
    <w:p w14:paraId="701A7BEC" w14:textId="43110046" w:rsidR="00520FBE" w:rsidRDefault="00520FBE" w:rsidP="00520FBE">
      <w:pPr>
        <w:pStyle w:val="Heading2"/>
      </w:pPr>
      <w:r>
        <w:t>Where We're Going</w:t>
      </w:r>
    </w:p>
    <w:p w14:paraId="7E445ADD" w14:textId="1F5EBD88" w:rsidR="00520FBE" w:rsidRDefault="00520FBE" w:rsidP="00520FBE">
      <w:r>
        <w:t>Using multiplexors like this, we can create different circuits by connecting inputs to different outputs. This will allow us to create different pathways/instructions in our machine.</w:t>
      </w:r>
    </w:p>
    <w:p w14:paraId="0DFCFD15" w14:textId="67FF27DC" w:rsidR="00106261" w:rsidRDefault="00854FFD" w:rsidP="00854FFD">
      <w:pPr>
        <w:pStyle w:val="Heading2"/>
      </w:pPr>
      <w:r>
        <w:t>How Would We Choose Between 4 Inputs?</w:t>
      </w:r>
    </w:p>
    <w:p w14:paraId="6A80BDD3" w14:textId="69430782" w:rsidR="00854FFD" w:rsidRDefault="00854FFD" w:rsidP="00854FFD">
      <w:r>
        <w:t>Use a 4–1 line multiplexor.</w:t>
      </w:r>
    </w:p>
    <w:p w14:paraId="42A90574" w14:textId="4CBEB5B3" w:rsidR="00854FFD" w:rsidRDefault="00854FFD" w:rsidP="00854FFD">
      <w:r>
        <w:t>This takes 4 inputs, has 2 selectors (since 2 bits means 2</w:t>
      </w:r>
      <w:r>
        <w:rPr>
          <w:vertAlign w:val="superscript"/>
        </w:rPr>
        <w:t>2</w:t>
      </w:r>
      <w:r>
        <w:t xml:space="preserve"> = 4 possible states), and one output.</w:t>
      </w:r>
    </w:p>
    <w:p w14:paraId="4B4D7AAE" w14:textId="19E3CF0A" w:rsidR="00854FFD" w:rsidRDefault="00854FFD" w:rsidP="00854FFD">
      <w:r>
        <w:t>These are I</w:t>
      </w:r>
      <w:r>
        <w:rPr>
          <w:vertAlign w:val="subscript"/>
        </w:rPr>
        <w:t>0</w:t>
      </w:r>
      <w:r>
        <w:t xml:space="preserve"> to I</w:t>
      </w:r>
      <w:r>
        <w:rPr>
          <w:vertAlign w:val="subscript"/>
        </w:rPr>
        <w:t>3</w:t>
      </w:r>
      <w:r>
        <w:t xml:space="preserve"> and S</w:t>
      </w:r>
      <w:r>
        <w:rPr>
          <w:vertAlign w:val="subscript"/>
        </w:rPr>
        <w:t>1</w:t>
      </w:r>
      <w:r>
        <w:t xml:space="preserve"> to S</w:t>
      </w:r>
      <w:r>
        <w:rPr>
          <w:vertAlign w:val="subscript"/>
        </w:rPr>
        <w:t>0</w:t>
      </w:r>
      <w:r>
        <w:t>.</w:t>
      </w:r>
    </w:p>
    <w:p w14:paraId="7A460E1B" w14:textId="77777777" w:rsidR="00854FFD" w:rsidRDefault="00854FFD" w:rsidP="00854FFD"/>
    <w:p w14:paraId="207DBFF2" w14:textId="16B382A6" w:rsidR="00854FFD" w:rsidRDefault="00854FFD" w:rsidP="00854FFD">
      <w:r>
        <w:t>If (S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0</w:t>
      </w:r>
      <w:r>
        <w:t>) = (0, 0) then I</w:t>
      </w:r>
      <w:r>
        <w:rPr>
          <w:vertAlign w:val="subscript"/>
        </w:rPr>
        <w:t>0</w:t>
      </w:r>
      <w:r>
        <w:t xml:space="preserve"> is output</w:t>
      </w:r>
    </w:p>
    <w:p w14:paraId="659816E7" w14:textId="63B96163" w:rsidR="00854FFD" w:rsidRDefault="00854FFD" w:rsidP="00854FFD">
      <w:r>
        <w:tab/>
        <w:t>(0, 1) -&gt; I</w:t>
      </w:r>
      <w:r>
        <w:rPr>
          <w:vertAlign w:val="subscript"/>
        </w:rPr>
        <w:t>1</w:t>
      </w:r>
    </w:p>
    <w:p w14:paraId="59D9FB57" w14:textId="0AD1CF69" w:rsidR="00854FFD" w:rsidRDefault="00854FFD" w:rsidP="00854FFD">
      <w:r>
        <w:tab/>
        <w:t>(1, 0) -&gt; I</w:t>
      </w:r>
      <w:r>
        <w:rPr>
          <w:vertAlign w:val="subscript"/>
        </w:rPr>
        <w:t>2</w:t>
      </w:r>
    </w:p>
    <w:p w14:paraId="2E0E92F6" w14:textId="35862B91" w:rsidR="00854FFD" w:rsidRDefault="00854FFD" w:rsidP="00854FFD">
      <w:r>
        <w:tab/>
        <w:t>(1, 1) -&gt; I</w:t>
      </w:r>
      <w:r>
        <w:rPr>
          <w:vertAlign w:val="subscript"/>
        </w:rPr>
        <w:t>3</w:t>
      </w:r>
    </w:p>
    <w:p w14:paraId="77422653" w14:textId="77777777" w:rsidR="00854FFD" w:rsidRDefault="00854FFD" w:rsidP="00854FFD"/>
    <w:p w14:paraId="3FC545C6" w14:textId="015DC80D" w:rsidR="00854FFD" w:rsidRDefault="00854FFD" w:rsidP="00854FFD">
      <w:r>
        <w:t>Note it's by design that the binary numbers input are 0 for I</w:t>
      </w:r>
      <w:r>
        <w:rPr>
          <w:vertAlign w:val="subscript"/>
        </w:rPr>
        <w:t>0</w:t>
      </w:r>
      <w:r>
        <w:t xml:space="preserve"> up to 3 for I</w:t>
      </w:r>
      <w:r>
        <w:rPr>
          <w:vertAlign w:val="subscript"/>
        </w:rPr>
        <w:t>3</w:t>
      </w:r>
      <w:r>
        <w:t>.</w:t>
      </w:r>
    </w:p>
    <w:p w14:paraId="4A6BF1AC" w14:textId="77777777" w:rsidR="00854FFD" w:rsidRDefault="00854FFD" w:rsidP="00854FFD"/>
    <w:p w14:paraId="22A879AA" w14:textId="5EDAEF76" w:rsidR="00854FFD" w:rsidRDefault="00854FFD" w:rsidP="00854FFD">
      <w:r>
        <w:lastRenderedPageBreak/>
        <w:t xml:space="preserve">For the </w:t>
      </w:r>
      <w:r w:rsidR="003761EE">
        <w:t>4–1 line MUX, you use a 4-input OR gate at the end, which is basically a cascading OR gate where you OR two inputs, then the result with the next input, and so on until finished.</w:t>
      </w:r>
    </w:p>
    <w:p w14:paraId="10217CAE" w14:textId="6FB8C785" w:rsidR="003761EE" w:rsidRDefault="003761EE" w:rsidP="00854FFD">
      <w:r>
        <w:t>The same can be done with an AND gate.</w:t>
      </w:r>
    </w:p>
    <w:p w14:paraId="1ECB2EE2" w14:textId="77777777" w:rsidR="003761EE" w:rsidRDefault="003761EE" w:rsidP="00854FFD"/>
    <w:p w14:paraId="73D2476D" w14:textId="77777777" w:rsidR="003761EE" w:rsidRPr="00854FFD" w:rsidRDefault="003761EE" w:rsidP="00854FFD">
      <w:bookmarkStart w:id="0" w:name="_GoBack"/>
      <w:bookmarkEnd w:id="0"/>
    </w:p>
    <w:sectPr w:rsidR="003761EE" w:rsidRPr="00854FFD" w:rsidSect="0060176E">
      <w:headerReference w:type="default" r:id="rId8"/>
      <w:footerReference w:type="even" r:id="rId9"/>
      <w:footerReference w:type="default" r:id="rId10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3573F" w14:textId="77777777" w:rsidR="003761EE" w:rsidRDefault="003761EE" w:rsidP="00106040">
      <w:r>
        <w:separator/>
      </w:r>
    </w:p>
  </w:endnote>
  <w:endnote w:type="continuationSeparator" w:id="0">
    <w:p w14:paraId="7F61E855" w14:textId="77777777" w:rsidR="003761EE" w:rsidRDefault="003761EE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3FCCE" w14:textId="77777777" w:rsidR="003761EE" w:rsidRDefault="003761EE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B613E6" w14:textId="77777777" w:rsidR="003761EE" w:rsidRDefault="003761EE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7EAE3" w14:textId="77777777" w:rsidR="003761EE" w:rsidRDefault="003761EE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73A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EAC6FA" w14:textId="77777777" w:rsidR="003761EE" w:rsidRDefault="003761EE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41EB0" w14:textId="77777777" w:rsidR="003761EE" w:rsidRDefault="003761EE" w:rsidP="00106040">
      <w:r>
        <w:separator/>
      </w:r>
    </w:p>
  </w:footnote>
  <w:footnote w:type="continuationSeparator" w:id="0">
    <w:p w14:paraId="1E34612A" w14:textId="77777777" w:rsidR="003761EE" w:rsidRDefault="003761EE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53A69" w14:textId="77777777" w:rsidR="003761EE" w:rsidRPr="00490853" w:rsidRDefault="003761EE">
    <w:pPr>
      <w:pStyle w:val="Header"/>
      <w:rPr>
        <w:color w:val="000000" w:themeColor="text1"/>
      </w:rPr>
    </w:pPr>
    <w:r>
      <w:t>CS1110</w:t>
    </w:r>
    <w:r>
      <w:tab/>
    </w:r>
    <w:r>
      <w:tab/>
      <w:t>05/10/2015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0B"/>
    <w:rsid w:val="000A73A5"/>
    <w:rsid w:val="00106040"/>
    <w:rsid w:val="00106261"/>
    <w:rsid w:val="00142A62"/>
    <w:rsid w:val="001A4B5E"/>
    <w:rsid w:val="002876F3"/>
    <w:rsid w:val="003761EE"/>
    <w:rsid w:val="003F2E26"/>
    <w:rsid w:val="00490853"/>
    <w:rsid w:val="00520FBE"/>
    <w:rsid w:val="0060176E"/>
    <w:rsid w:val="007C0CE8"/>
    <w:rsid w:val="007C4756"/>
    <w:rsid w:val="00854FFD"/>
    <w:rsid w:val="008A238E"/>
    <w:rsid w:val="009334B5"/>
    <w:rsid w:val="009D0D0B"/>
    <w:rsid w:val="00AE2EB0"/>
    <w:rsid w:val="00C22129"/>
    <w:rsid w:val="00C32D20"/>
    <w:rsid w:val="00C9318D"/>
    <w:rsid w:val="00D14B19"/>
    <w:rsid w:val="00E5074D"/>
    <w:rsid w:val="00F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B875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C32D20"/>
    <w:pPr>
      <w:keepNext/>
      <w:keepLines/>
      <w:spacing w:before="480" w:after="240"/>
      <w:outlineLvl w:val="0"/>
    </w:pPr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D20"/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C32D20"/>
    <w:pPr>
      <w:keepNext/>
      <w:keepLines/>
      <w:spacing w:before="480" w:after="240"/>
      <w:outlineLvl w:val="0"/>
    </w:pPr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D20"/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oelbourke:Library:Application%20Support:Microsoft:Office:User%20Templates:My%20Templates:Lecture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note template.dotx</Template>
  <TotalTime>49</TotalTime>
  <Pages>2</Pages>
  <Words>185</Words>
  <Characters>1059</Characters>
  <Application>Microsoft Macintosh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Bourke</dc:creator>
  <cp:keywords/>
  <dc:description/>
  <cp:lastModifiedBy>Noel Bourke</cp:lastModifiedBy>
  <cp:revision>4</cp:revision>
  <dcterms:created xsi:type="dcterms:W3CDTF">2015-10-05T12:07:00Z</dcterms:created>
  <dcterms:modified xsi:type="dcterms:W3CDTF">2015-10-05T12:56:00Z</dcterms:modified>
</cp:coreProperties>
</file>