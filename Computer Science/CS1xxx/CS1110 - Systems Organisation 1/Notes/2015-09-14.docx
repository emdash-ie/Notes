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E3A97" w14:textId="5A1A8C3E" w:rsidR="00F9502F" w:rsidRDefault="00F9502F" w:rsidP="00F9502F">
      <w:bookmarkStart w:id="0" w:name="_GoBack"/>
      <w:bookmarkEnd w:id="0"/>
      <w:r>
        <w:t>(missed start)</w:t>
      </w:r>
    </w:p>
    <w:p w14:paraId="3FF68BA5" w14:textId="77777777" w:rsidR="0000568C" w:rsidRDefault="0000568C" w:rsidP="0000568C">
      <w:pPr>
        <w:pStyle w:val="Heading1"/>
      </w:pPr>
      <w:r>
        <w:t>Counting in Binary</w:t>
      </w:r>
    </w:p>
    <w:p w14:paraId="70581015" w14:textId="77777777" w:rsidR="009334B5" w:rsidRDefault="0000568C" w:rsidP="009334B5">
      <w:r>
        <w:t>If we have n bits in a binary system, we have 2</w:t>
      </w:r>
      <w:r>
        <w:rPr>
          <w:vertAlign w:val="superscript"/>
        </w:rPr>
        <w:t>n</w:t>
      </w:r>
      <w:r>
        <w:t xml:space="preserve"> possibilities or things. Each state can correspond to a different thing. These can be numbers, colours, whatever. There can't be any more than 2</w:t>
      </w:r>
      <w:r>
        <w:rPr>
          <w:vertAlign w:val="superscript"/>
        </w:rPr>
        <w:t>n</w:t>
      </w:r>
      <w:r>
        <w:t xml:space="preserve"> states.</w:t>
      </w:r>
    </w:p>
    <w:p w14:paraId="7D6DD8FB" w14:textId="77777777" w:rsidR="0000568C" w:rsidRDefault="0000568C" w:rsidP="009334B5"/>
    <w:p w14:paraId="7A2A0FFD" w14:textId="77777777" w:rsidR="0000568C" w:rsidRDefault="0000568C" w:rsidP="009334B5">
      <w:r>
        <w:t>We can assign some bits to denote the decimal place and others to denote the exponent for a floating point number.</w:t>
      </w:r>
    </w:p>
    <w:p w14:paraId="3AB45206" w14:textId="77777777" w:rsidR="0000568C" w:rsidRDefault="0000568C" w:rsidP="009334B5">
      <w:r>
        <w:t>But how many bits to each thing? Increase accuracy by representing more places, and we run out of range because we don't have enough bits for the exponent. Also vice-versa.</w:t>
      </w:r>
    </w:p>
    <w:p w14:paraId="32BB866C" w14:textId="77777777" w:rsidR="0000568C" w:rsidRDefault="0000568C" w:rsidP="009334B5"/>
    <w:p w14:paraId="5F20B9B2" w14:textId="77777777" w:rsidR="0000568C" w:rsidRDefault="0000568C" w:rsidP="009334B5">
      <w:r>
        <w:t>We are limited by the physical capabilities of the machine.</w:t>
      </w:r>
    </w:p>
    <w:p w14:paraId="0580C10D" w14:textId="77777777" w:rsidR="00DB33CB" w:rsidRDefault="00DB33CB" w:rsidP="009334B5">
      <w:r>
        <w:t>A physical machine is limited in the number of bits it can hold &amp; directly manipulate.</w:t>
      </w:r>
    </w:p>
    <w:p w14:paraId="377ACBF7" w14:textId="77777777" w:rsidR="00DB33CB" w:rsidRDefault="00DB33CB" w:rsidP="009334B5"/>
    <w:p w14:paraId="7CEF9E11" w14:textId="77777777" w:rsidR="00DB33CB" w:rsidRDefault="00DB33CB" w:rsidP="009334B5">
      <w:r>
        <w:t>These limitations can be mitigated but not completely eliminated.</w:t>
      </w:r>
    </w:p>
    <w:p w14:paraId="0F8FDC21" w14:textId="77777777" w:rsidR="00DB33CB" w:rsidRDefault="00DB33CB" w:rsidP="009334B5"/>
    <w:p w14:paraId="1CFC8B79" w14:textId="77777777" w:rsidR="00DB33CB" w:rsidRDefault="00DB33CB" w:rsidP="00DB33CB">
      <w:r w:rsidRPr="00DB33CB">
        <w:rPr>
          <w:u w:val="single"/>
        </w:rPr>
        <w:t>Example:</w:t>
      </w:r>
      <w:r>
        <w:t xml:space="preserve"> The max addressible memory in a 32-bit machine is equal to 2</w:t>
      </w:r>
      <w:r>
        <w:rPr>
          <w:vertAlign w:val="superscript"/>
        </w:rPr>
        <w:t>32</w:t>
      </w:r>
      <w:r>
        <w:t xml:space="preserve"> different locations. 4 gigalocations. Each location typically holds 1 byte, so 4 gigabytes of memory is the max in a 32-bit machine.</w:t>
      </w:r>
    </w:p>
    <w:p w14:paraId="1F7F5E40" w14:textId="77777777" w:rsidR="00DB33CB" w:rsidRDefault="00DB33CB" w:rsidP="00DB33CB"/>
    <w:p w14:paraId="744F870D" w14:textId="77777777" w:rsidR="00DB33CB" w:rsidRDefault="00DB33CB" w:rsidP="00DB33CB">
      <w:pPr>
        <w:pStyle w:val="Heading1"/>
      </w:pPr>
      <w:r>
        <w:t>Base 8, Base 16</w:t>
      </w:r>
    </w:p>
    <w:p w14:paraId="29FCFAB4" w14:textId="77777777" w:rsidR="00DB33CB" w:rsidRDefault="00DB33CB" w:rsidP="00DB33CB">
      <w:r>
        <w:t xml:space="preserve">Going between bases that are </w:t>
      </w:r>
      <w:r>
        <w:rPr>
          <w:u w:val="single"/>
        </w:rPr>
        <w:t>not</w:t>
      </w:r>
      <w:r>
        <w:t xml:space="preserve"> a perfect power of 2 requires some work, as seen before.</w:t>
      </w:r>
    </w:p>
    <w:p w14:paraId="692AA454" w14:textId="77777777" w:rsidR="00DB33CB" w:rsidRDefault="00DB33CB" w:rsidP="00DB33CB">
      <w:r>
        <w:lastRenderedPageBreak/>
        <w:t xml:space="preserve">For bases that </w:t>
      </w:r>
      <w:r>
        <w:rPr>
          <w:u w:val="single"/>
        </w:rPr>
        <w:t>are</w:t>
      </w:r>
      <w:r>
        <w:t xml:space="preserve"> a perfect power of 2, we can make very quick comparisons.</w:t>
      </w:r>
    </w:p>
    <w:p w14:paraId="23EF1BA9" w14:textId="77777777" w:rsidR="00DB33CB" w:rsidRDefault="00DB33CB" w:rsidP="00DB33CB"/>
    <w:p w14:paraId="2704E083" w14:textId="77777777" w:rsidR="00DB33CB" w:rsidRDefault="00DB33CB" w:rsidP="00DB33CB">
      <w:r>
        <w:t>Each digit in that base will have a corresponding unique bit pattern using the number of bits in the associated base, with no bit patterns left over.</w:t>
      </w:r>
    </w:p>
    <w:p w14:paraId="0125CB53" w14:textId="77777777" w:rsidR="00DB33CB" w:rsidRDefault="00DB33CB" w:rsidP="00DB33CB"/>
    <w:p w14:paraId="21F5D871" w14:textId="77777777" w:rsidR="00DB33CB" w:rsidRPr="00DB33CB" w:rsidRDefault="00DB33CB" w:rsidP="00DB33CB">
      <w:r>
        <w:t>For base 8 (2</w:t>
      </w:r>
      <w:r>
        <w:rPr>
          <w:vertAlign w:val="superscript"/>
        </w:rPr>
        <w:t>3</w:t>
      </w:r>
      <w:r>
        <w:t>, a.k.a. octal), we can represent each digit as a unique combination of 3 bits: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B33CB" w14:paraId="30EA116E" w14:textId="77777777" w:rsidTr="00DB33CB">
        <w:tc>
          <w:tcPr>
            <w:tcW w:w="4258" w:type="dxa"/>
          </w:tcPr>
          <w:p w14:paraId="6F7D1DBF" w14:textId="77777777" w:rsidR="00DB33CB" w:rsidRDefault="00DB33CB" w:rsidP="00DB33CB">
            <w:r>
              <w:t>000</w:t>
            </w:r>
          </w:p>
        </w:tc>
        <w:tc>
          <w:tcPr>
            <w:tcW w:w="4258" w:type="dxa"/>
          </w:tcPr>
          <w:p w14:paraId="2DEB24A8" w14:textId="77777777" w:rsidR="00DB33CB" w:rsidRDefault="00DB33CB" w:rsidP="00DB33CB">
            <w:r>
              <w:t>0</w:t>
            </w:r>
          </w:p>
        </w:tc>
      </w:tr>
      <w:tr w:rsidR="00DB33CB" w14:paraId="29FB8069" w14:textId="77777777" w:rsidTr="00DB33CB">
        <w:tc>
          <w:tcPr>
            <w:tcW w:w="4258" w:type="dxa"/>
          </w:tcPr>
          <w:p w14:paraId="1EAB7EFB" w14:textId="77777777" w:rsidR="00DB33CB" w:rsidRDefault="00DB33CB" w:rsidP="00DB33CB">
            <w:r>
              <w:t>001</w:t>
            </w:r>
          </w:p>
        </w:tc>
        <w:tc>
          <w:tcPr>
            <w:tcW w:w="4258" w:type="dxa"/>
          </w:tcPr>
          <w:p w14:paraId="34332ABE" w14:textId="77777777" w:rsidR="00DB33CB" w:rsidRDefault="00DB33CB" w:rsidP="00DB33CB">
            <w:r>
              <w:t>1</w:t>
            </w:r>
          </w:p>
        </w:tc>
      </w:tr>
      <w:tr w:rsidR="00DB33CB" w14:paraId="3E294490" w14:textId="77777777" w:rsidTr="00DB33CB">
        <w:tc>
          <w:tcPr>
            <w:tcW w:w="4258" w:type="dxa"/>
          </w:tcPr>
          <w:p w14:paraId="3079F744" w14:textId="77777777" w:rsidR="00DB33CB" w:rsidRDefault="00DB33CB" w:rsidP="00DB33CB">
            <w:r>
              <w:t>010</w:t>
            </w:r>
          </w:p>
        </w:tc>
        <w:tc>
          <w:tcPr>
            <w:tcW w:w="4258" w:type="dxa"/>
          </w:tcPr>
          <w:p w14:paraId="520FAB3E" w14:textId="77777777" w:rsidR="00DB33CB" w:rsidRDefault="00DB33CB" w:rsidP="00DB33CB">
            <w:r>
              <w:t>2</w:t>
            </w:r>
          </w:p>
        </w:tc>
      </w:tr>
      <w:tr w:rsidR="00DB33CB" w14:paraId="600837A9" w14:textId="77777777" w:rsidTr="00DB33CB">
        <w:tc>
          <w:tcPr>
            <w:tcW w:w="4258" w:type="dxa"/>
          </w:tcPr>
          <w:p w14:paraId="50381663" w14:textId="77777777" w:rsidR="00DB33CB" w:rsidRDefault="00DB33CB" w:rsidP="00DB33CB">
            <w:r>
              <w:t>011</w:t>
            </w:r>
          </w:p>
        </w:tc>
        <w:tc>
          <w:tcPr>
            <w:tcW w:w="4258" w:type="dxa"/>
          </w:tcPr>
          <w:p w14:paraId="12BFB826" w14:textId="77777777" w:rsidR="00DB33CB" w:rsidRDefault="00DB33CB" w:rsidP="00DB33CB">
            <w:r>
              <w:t>3</w:t>
            </w:r>
          </w:p>
        </w:tc>
      </w:tr>
      <w:tr w:rsidR="00DB33CB" w14:paraId="11332ECD" w14:textId="77777777" w:rsidTr="00DB33CB">
        <w:tc>
          <w:tcPr>
            <w:tcW w:w="4258" w:type="dxa"/>
          </w:tcPr>
          <w:p w14:paraId="364C2E87" w14:textId="77777777" w:rsidR="00DB33CB" w:rsidRDefault="00DB33CB" w:rsidP="00DB33CB">
            <w:r>
              <w:t>100</w:t>
            </w:r>
          </w:p>
        </w:tc>
        <w:tc>
          <w:tcPr>
            <w:tcW w:w="4258" w:type="dxa"/>
          </w:tcPr>
          <w:p w14:paraId="23A1CC9B" w14:textId="77777777" w:rsidR="00DB33CB" w:rsidRDefault="00DB33CB" w:rsidP="00DB33CB">
            <w:r>
              <w:t>4</w:t>
            </w:r>
          </w:p>
        </w:tc>
      </w:tr>
      <w:tr w:rsidR="00DB33CB" w14:paraId="65BF38C4" w14:textId="77777777" w:rsidTr="00DB33CB">
        <w:tc>
          <w:tcPr>
            <w:tcW w:w="4258" w:type="dxa"/>
          </w:tcPr>
          <w:p w14:paraId="739735CD" w14:textId="77777777" w:rsidR="00DB33CB" w:rsidRDefault="00DB33CB" w:rsidP="00DB33CB">
            <w:r>
              <w:t>101</w:t>
            </w:r>
          </w:p>
        </w:tc>
        <w:tc>
          <w:tcPr>
            <w:tcW w:w="4258" w:type="dxa"/>
          </w:tcPr>
          <w:p w14:paraId="0AF7F6AE" w14:textId="77777777" w:rsidR="00DB33CB" w:rsidRDefault="00DB33CB" w:rsidP="00DB33CB">
            <w:r>
              <w:t>5</w:t>
            </w:r>
          </w:p>
        </w:tc>
      </w:tr>
      <w:tr w:rsidR="00DB33CB" w14:paraId="18866975" w14:textId="77777777" w:rsidTr="00DB33CB">
        <w:tc>
          <w:tcPr>
            <w:tcW w:w="4258" w:type="dxa"/>
          </w:tcPr>
          <w:p w14:paraId="73F1A2F2" w14:textId="77777777" w:rsidR="00DB33CB" w:rsidRDefault="00DB33CB" w:rsidP="00DB33CB">
            <w:r>
              <w:t>110</w:t>
            </w:r>
          </w:p>
        </w:tc>
        <w:tc>
          <w:tcPr>
            <w:tcW w:w="4258" w:type="dxa"/>
          </w:tcPr>
          <w:p w14:paraId="180525C3" w14:textId="77777777" w:rsidR="00DB33CB" w:rsidRDefault="00DB33CB" w:rsidP="00DB33CB">
            <w:r>
              <w:t>6</w:t>
            </w:r>
          </w:p>
        </w:tc>
      </w:tr>
      <w:tr w:rsidR="00DB33CB" w14:paraId="15C2171C" w14:textId="77777777" w:rsidTr="00DB33CB">
        <w:tc>
          <w:tcPr>
            <w:tcW w:w="4258" w:type="dxa"/>
          </w:tcPr>
          <w:p w14:paraId="77886925" w14:textId="77777777" w:rsidR="00DB33CB" w:rsidRDefault="00DB33CB" w:rsidP="00DB33CB">
            <w:r>
              <w:t>111</w:t>
            </w:r>
          </w:p>
        </w:tc>
        <w:tc>
          <w:tcPr>
            <w:tcW w:w="4258" w:type="dxa"/>
          </w:tcPr>
          <w:p w14:paraId="4736A0C2" w14:textId="77777777" w:rsidR="00DB33CB" w:rsidRDefault="00DB33CB" w:rsidP="00DB33CB">
            <w:r>
              <w:t>7</w:t>
            </w:r>
          </w:p>
        </w:tc>
      </w:tr>
    </w:tbl>
    <w:p w14:paraId="51FD3E79" w14:textId="77777777" w:rsidR="00DB33CB" w:rsidRPr="00DB33CB" w:rsidRDefault="00DB33CB" w:rsidP="00DB33CB"/>
    <w:p w14:paraId="7B5295B9" w14:textId="77777777" w:rsidR="00DB33CB" w:rsidRDefault="00DB33CB" w:rsidP="009334B5">
      <w:r>
        <w:t>For base 16 (2</w:t>
      </w:r>
      <w:r>
        <w:rPr>
          <w:vertAlign w:val="superscript"/>
        </w:rPr>
        <w:t>4</w:t>
      </w:r>
      <w:r>
        <w:t>, a.k.a. hexadecimal):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B33CB" w14:paraId="2CA07A86" w14:textId="77777777" w:rsidTr="00DB33CB">
        <w:tc>
          <w:tcPr>
            <w:tcW w:w="4258" w:type="dxa"/>
          </w:tcPr>
          <w:p w14:paraId="2A46DE62" w14:textId="77777777" w:rsidR="00DB33CB" w:rsidRDefault="00CE62F6" w:rsidP="009334B5">
            <w:r>
              <w:t>0000</w:t>
            </w:r>
          </w:p>
        </w:tc>
        <w:tc>
          <w:tcPr>
            <w:tcW w:w="4258" w:type="dxa"/>
          </w:tcPr>
          <w:p w14:paraId="7BCE18F5" w14:textId="77777777" w:rsidR="00DB33CB" w:rsidRDefault="00CE62F6" w:rsidP="009334B5">
            <w:r>
              <w:t>0</w:t>
            </w:r>
          </w:p>
        </w:tc>
      </w:tr>
      <w:tr w:rsidR="00DB33CB" w14:paraId="7F6FF208" w14:textId="77777777" w:rsidTr="00DB33CB">
        <w:tc>
          <w:tcPr>
            <w:tcW w:w="4258" w:type="dxa"/>
          </w:tcPr>
          <w:p w14:paraId="2389228D" w14:textId="77777777" w:rsidR="00DB33CB" w:rsidRDefault="00CE62F6" w:rsidP="009334B5">
            <w:r>
              <w:t>0001</w:t>
            </w:r>
          </w:p>
        </w:tc>
        <w:tc>
          <w:tcPr>
            <w:tcW w:w="4258" w:type="dxa"/>
          </w:tcPr>
          <w:p w14:paraId="5EFF33B8" w14:textId="77777777" w:rsidR="00DB33CB" w:rsidRDefault="00CE62F6" w:rsidP="009334B5">
            <w:r>
              <w:t>1</w:t>
            </w:r>
          </w:p>
        </w:tc>
      </w:tr>
      <w:tr w:rsidR="00DB33CB" w14:paraId="0E6BD190" w14:textId="77777777" w:rsidTr="00DB33CB">
        <w:tc>
          <w:tcPr>
            <w:tcW w:w="4258" w:type="dxa"/>
          </w:tcPr>
          <w:p w14:paraId="04A51518" w14:textId="77777777" w:rsidR="00DB33CB" w:rsidRDefault="00CE62F6" w:rsidP="009334B5">
            <w:r>
              <w:t>0010</w:t>
            </w:r>
          </w:p>
        </w:tc>
        <w:tc>
          <w:tcPr>
            <w:tcW w:w="4258" w:type="dxa"/>
          </w:tcPr>
          <w:p w14:paraId="4C26FAAE" w14:textId="77777777" w:rsidR="00DB33CB" w:rsidRDefault="00CE62F6" w:rsidP="009334B5">
            <w:r>
              <w:t>2</w:t>
            </w:r>
          </w:p>
        </w:tc>
      </w:tr>
      <w:tr w:rsidR="00DB33CB" w14:paraId="0DE280F1" w14:textId="77777777" w:rsidTr="00DB33CB">
        <w:tc>
          <w:tcPr>
            <w:tcW w:w="4258" w:type="dxa"/>
          </w:tcPr>
          <w:p w14:paraId="59532773" w14:textId="77777777" w:rsidR="00DB33CB" w:rsidRDefault="00CE62F6" w:rsidP="009334B5">
            <w:r>
              <w:t>0011</w:t>
            </w:r>
          </w:p>
        </w:tc>
        <w:tc>
          <w:tcPr>
            <w:tcW w:w="4258" w:type="dxa"/>
          </w:tcPr>
          <w:p w14:paraId="661D5213" w14:textId="77777777" w:rsidR="00DB33CB" w:rsidRDefault="00CE62F6" w:rsidP="009334B5">
            <w:r>
              <w:t>3</w:t>
            </w:r>
          </w:p>
        </w:tc>
      </w:tr>
      <w:tr w:rsidR="00DB33CB" w14:paraId="7E59A6AA" w14:textId="77777777" w:rsidTr="00DB33CB">
        <w:tc>
          <w:tcPr>
            <w:tcW w:w="4258" w:type="dxa"/>
          </w:tcPr>
          <w:p w14:paraId="45794F74" w14:textId="77777777" w:rsidR="00DB33CB" w:rsidRDefault="00CE62F6" w:rsidP="009334B5">
            <w:r>
              <w:t>0100</w:t>
            </w:r>
          </w:p>
        </w:tc>
        <w:tc>
          <w:tcPr>
            <w:tcW w:w="4258" w:type="dxa"/>
          </w:tcPr>
          <w:p w14:paraId="59E9EDEE" w14:textId="77777777" w:rsidR="00DB33CB" w:rsidRDefault="00CE62F6" w:rsidP="009334B5">
            <w:r>
              <w:t>4</w:t>
            </w:r>
          </w:p>
        </w:tc>
      </w:tr>
      <w:tr w:rsidR="00DB33CB" w14:paraId="2F8E7F52" w14:textId="77777777" w:rsidTr="00DB33CB">
        <w:tc>
          <w:tcPr>
            <w:tcW w:w="4258" w:type="dxa"/>
          </w:tcPr>
          <w:p w14:paraId="505BB47A" w14:textId="77777777" w:rsidR="00DB33CB" w:rsidRDefault="00CE62F6" w:rsidP="009334B5">
            <w:r>
              <w:t>0101</w:t>
            </w:r>
          </w:p>
        </w:tc>
        <w:tc>
          <w:tcPr>
            <w:tcW w:w="4258" w:type="dxa"/>
          </w:tcPr>
          <w:p w14:paraId="69279BBD" w14:textId="77777777" w:rsidR="00DB33CB" w:rsidRDefault="00CE62F6" w:rsidP="009334B5">
            <w:r>
              <w:t>5</w:t>
            </w:r>
          </w:p>
        </w:tc>
      </w:tr>
      <w:tr w:rsidR="00DB33CB" w14:paraId="07259F72" w14:textId="77777777" w:rsidTr="00DB33CB">
        <w:tc>
          <w:tcPr>
            <w:tcW w:w="4258" w:type="dxa"/>
          </w:tcPr>
          <w:p w14:paraId="08B74894" w14:textId="77777777" w:rsidR="00DB33CB" w:rsidRDefault="00CE62F6" w:rsidP="009334B5">
            <w:r>
              <w:t>0110</w:t>
            </w:r>
          </w:p>
        </w:tc>
        <w:tc>
          <w:tcPr>
            <w:tcW w:w="4258" w:type="dxa"/>
          </w:tcPr>
          <w:p w14:paraId="7A681CCB" w14:textId="77777777" w:rsidR="00DB33CB" w:rsidRDefault="00CE62F6" w:rsidP="009334B5">
            <w:r>
              <w:t>6</w:t>
            </w:r>
          </w:p>
        </w:tc>
      </w:tr>
      <w:tr w:rsidR="00DB33CB" w14:paraId="31FDC984" w14:textId="77777777" w:rsidTr="00DB33CB">
        <w:tc>
          <w:tcPr>
            <w:tcW w:w="4258" w:type="dxa"/>
          </w:tcPr>
          <w:p w14:paraId="49628A17" w14:textId="77777777" w:rsidR="00DB33CB" w:rsidRDefault="00CE62F6" w:rsidP="009334B5">
            <w:r>
              <w:t>0111</w:t>
            </w:r>
          </w:p>
        </w:tc>
        <w:tc>
          <w:tcPr>
            <w:tcW w:w="4258" w:type="dxa"/>
          </w:tcPr>
          <w:p w14:paraId="64587E9A" w14:textId="77777777" w:rsidR="00DB33CB" w:rsidRDefault="00CE62F6" w:rsidP="009334B5">
            <w:r>
              <w:t>7</w:t>
            </w:r>
          </w:p>
        </w:tc>
      </w:tr>
      <w:tr w:rsidR="00CE62F6" w14:paraId="5BB4A167" w14:textId="77777777" w:rsidTr="00DB33CB">
        <w:tc>
          <w:tcPr>
            <w:tcW w:w="4258" w:type="dxa"/>
          </w:tcPr>
          <w:p w14:paraId="7028922F" w14:textId="77777777" w:rsidR="00CE62F6" w:rsidRDefault="00CE62F6" w:rsidP="009334B5">
            <w:r>
              <w:t>1000</w:t>
            </w:r>
          </w:p>
        </w:tc>
        <w:tc>
          <w:tcPr>
            <w:tcW w:w="4258" w:type="dxa"/>
          </w:tcPr>
          <w:p w14:paraId="5F7D0EFB" w14:textId="77777777" w:rsidR="00CE62F6" w:rsidRDefault="00CE62F6" w:rsidP="009334B5">
            <w:r>
              <w:t>8</w:t>
            </w:r>
          </w:p>
        </w:tc>
      </w:tr>
      <w:tr w:rsidR="00CE62F6" w14:paraId="33E7E3DF" w14:textId="77777777" w:rsidTr="00DB33CB">
        <w:tc>
          <w:tcPr>
            <w:tcW w:w="4258" w:type="dxa"/>
          </w:tcPr>
          <w:p w14:paraId="3BA0CDAD" w14:textId="77777777" w:rsidR="00CE62F6" w:rsidRDefault="00CE62F6" w:rsidP="009334B5">
            <w:r>
              <w:t>1001</w:t>
            </w:r>
          </w:p>
        </w:tc>
        <w:tc>
          <w:tcPr>
            <w:tcW w:w="4258" w:type="dxa"/>
          </w:tcPr>
          <w:p w14:paraId="22FF36D9" w14:textId="77777777" w:rsidR="00CE62F6" w:rsidRDefault="00CE62F6" w:rsidP="009334B5">
            <w:r>
              <w:t>9</w:t>
            </w:r>
          </w:p>
        </w:tc>
      </w:tr>
      <w:tr w:rsidR="00CE62F6" w14:paraId="2533D7D9" w14:textId="77777777" w:rsidTr="00DB33CB">
        <w:tc>
          <w:tcPr>
            <w:tcW w:w="4258" w:type="dxa"/>
          </w:tcPr>
          <w:p w14:paraId="621DAEF6" w14:textId="77777777" w:rsidR="00CE62F6" w:rsidRDefault="00CE62F6" w:rsidP="009334B5">
            <w:r>
              <w:t>1010</w:t>
            </w:r>
          </w:p>
        </w:tc>
        <w:tc>
          <w:tcPr>
            <w:tcW w:w="4258" w:type="dxa"/>
          </w:tcPr>
          <w:p w14:paraId="27CE021D" w14:textId="77777777" w:rsidR="00CE62F6" w:rsidRDefault="00CE62F6" w:rsidP="009334B5">
            <w:r>
              <w:t>A</w:t>
            </w:r>
          </w:p>
        </w:tc>
      </w:tr>
      <w:tr w:rsidR="00CE62F6" w14:paraId="6C4E01EA" w14:textId="77777777" w:rsidTr="00DB33CB">
        <w:tc>
          <w:tcPr>
            <w:tcW w:w="4258" w:type="dxa"/>
          </w:tcPr>
          <w:p w14:paraId="50EC53FB" w14:textId="77777777" w:rsidR="00CE62F6" w:rsidRDefault="00CE62F6" w:rsidP="009334B5">
            <w:r>
              <w:t>1011</w:t>
            </w:r>
          </w:p>
        </w:tc>
        <w:tc>
          <w:tcPr>
            <w:tcW w:w="4258" w:type="dxa"/>
          </w:tcPr>
          <w:p w14:paraId="155EAE36" w14:textId="77777777" w:rsidR="00CE62F6" w:rsidRDefault="00CE62F6" w:rsidP="009334B5">
            <w:r>
              <w:t>B</w:t>
            </w:r>
          </w:p>
        </w:tc>
      </w:tr>
      <w:tr w:rsidR="00CE62F6" w14:paraId="0FA0532C" w14:textId="77777777" w:rsidTr="00DB33CB">
        <w:tc>
          <w:tcPr>
            <w:tcW w:w="4258" w:type="dxa"/>
          </w:tcPr>
          <w:p w14:paraId="07AC65F9" w14:textId="77777777" w:rsidR="00CE62F6" w:rsidRDefault="00CE62F6" w:rsidP="009334B5">
            <w:r>
              <w:t>1100</w:t>
            </w:r>
          </w:p>
        </w:tc>
        <w:tc>
          <w:tcPr>
            <w:tcW w:w="4258" w:type="dxa"/>
          </w:tcPr>
          <w:p w14:paraId="7BD0AD96" w14:textId="77777777" w:rsidR="00CE62F6" w:rsidRDefault="00CE62F6" w:rsidP="009334B5">
            <w:r>
              <w:t>C</w:t>
            </w:r>
          </w:p>
        </w:tc>
      </w:tr>
      <w:tr w:rsidR="00CE62F6" w14:paraId="2251BCA9" w14:textId="77777777" w:rsidTr="00DB33CB">
        <w:tc>
          <w:tcPr>
            <w:tcW w:w="4258" w:type="dxa"/>
          </w:tcPr>
          <w:p w14:paraId="14A3863F" w14:textId="77777777" w:rsidR="00CE62F6" w:rsidRDefault="00CE62F6" w:rsidP="009334B5">
            <w:r>
              <w:t>1101</w:t>
            </w:r>
          </w:p>
        </w:tc>
        <w:tc>
          <w:tcPr>
            <w:tcW w:w="4258" w:type="dxa"/>
          </w:tcPr>
          <w:p w14:paraId="6061C865" w14:textId="77777777" w:rsidR="00CE62F6" w:rsidRDefault="00CE62F6" w:rsidP="009334B5">
            <w:r>
              <w:t>D</w:t>
            </w:r>
          </w:p>
        </w:tc>
      </w:tr>
      <w:tr w:rsidR="00CE62F6" w14:paraId="6C64938B" w14:textId="77777777" w:rsidTr="00DB33CB">
        <w:tc>
          <w:tcPr>
            <w:tcW w:w="4258" w:type="dxa"/>
          </w:tcPr>
          <w:p w14:paraId="34BF5D70" w14:textId="77777777" w:rsidR="00CE62F6" w:rsidRDefault="00CE62F6" w:rsidP="009334B5">
            <w:r>
              <w:t>1110</w:t>
            </w:r>
          </w:p>
        </w:tc>
        <w:tc>
          <w:tcPr>
            <w:tcW w:w="4258" w:type="dxa"/>
          </w:tcPr>
          <w:p w14:paraId="2C705473" w14:textId="77777777" w:rsidR="00CE62F6" w:rsidRDefault="00CE62F6" w:rsidP="009334B5">
            <w:r>
              <w:t>E</w:t>
            </w:r>
          </w:p>
        </w:tc>
      </w:tr>
      <w:tr w:rsidR="00CE62F6" w14:paraId="063F2B23" w14:textId="77777777" w:rsidTr="00DB33CB">
        <w:tc>
          <w:tcPr>
            <w:tcW w:w="4258" w:type="dxa"/>
          </w:tcPr>
          <w:p w14:paraId="697D3E8B" w14:textId="77777777" w:rsidR="00CE62F6" w:rsidRDefault="00CE62F6" w:rsidP="009334B5">
            <w:r>
              <w:t>1111</w:t>
            </w:r>
          </w:p>
        </w:tc>
        <w:tc>
          <w:tcPr>
            <w:tcW w:w="4258" w:type="dxa"/>
          </w:tcPr>
          <w:p w14:paraId="04D54EDD" w14:textId="77777777" w:rsidR="00CE62F6" w:rsidRDefault="00CE62F6" w:rsidP="009334B5">
            <w:r>
              <w:t>F</w:t>
            </w:r>
          </w:p>
        </w:tc>
      </w:tr>
    </w:tbl>
    <w:p w14:paraId="40668FB1" w14:textId="77777777" w:rsidR="00DB33CB" w:rsidRDefault="00DB33CB" w:rsidP="009334B5"/>
    <w:p w14:paraId="39A3590F" w14:textId="77777777" w:rsidR="00CE62F6" w:rsidRDefault="00CE62F6" w:rsidP="00CE62F6">
      <w:pPr>
        <w:pStyle w:val="Heading2"/>
      </w:pPr>
      <w:r>
        <w:t>Simplifying Conversions Between Binary and Bases that Are a Perfect Power of 2</w:t>
      </w:r>
    </w:p>
    <w:p w14:paraId="4A9C7388" w14:textId="77777777" w:rsidR="00CE62F6" w:rsidRDefault="00CE62F6" w:rsidP="00CE62F6"/>
    <w:p w14:paraId="6F091580" w14:textId="77777777" w:rsidR="00CE62F6" w:rsidRDefault="00CE62F6" w:rsidP="00CE62F6">
      <w:r>
        <w:t>To convert between binary and octal, substitute the corresponding 3 bits for each octal digit &amp; vice-versa.</w:t>
      </w:r>
    </w:p>
    <w:p w14:paraId="4A8ABB52" w14:textId="77777777" w:rsidR="005A46D3" w:rsidRDefault="005A46D3" w:rsidP="00CE62F6">
      <w:r>
        <w:t>For hex and binary, it's the same but with 4 bits.</w:t>
      </w:r>
    </w:p>
    <w:p w14:paraId="47412150" w14:textId="77777777" w:rsidR="00CE62F6" w:rsidRDefault="00CE62F6" w:rsidP="00CE62F6"/>
    <w:p w14:paraId="28A7E2D0" w14:textId="77777777" w:rsidR="00CE62F6" w:rsidRDefault="00CE62F6" w:rsidP="00CE62F6">
      <w:pPr>
        <w:rPr>
          <w:color w:val="0B86D6" w:themeColor="background2" w:themeShade="80"/>
        </w:rPr>
      </w:pPr>
      <w:r w:rsidRPr="00CE62F6">
        <w:rPr>
          <w:color w:val="0B86D6" w:themeColor="background2" w:themeShade="80"/>
          <w:u w:val="single"/>
        </w:rPr>
        <w:t>Example 1:</w:t>
      </w:r>
      <w:r>
        <w:rPr>
          <w:color w:val="0B86D6" w:themeColor="background2" w:themeShade="80"/>
        </w:rPr>
        <w:t xml:space="preserve"> Convert 1247</w:t>
      </w:r>
      <w:r>
        <w:rPr>
          <w:color w:val="0B86D6" w:themeColor="background2" w:themeShade="80"/>
          <w:vertAlign w:val="subscript"/>
        </w:rPr>
        <w:t>8</w:t>
      </w:r>
      <w:r>
        <w:rPr>
          <w:color w:val="0B86D6" w:themeColor="background2" w:themeShade="80"/>
        </w:rPr>
        <w:t xml:space="preserve"> to binary</w:t>
      </w:r>
    </w:p>
    <w:p w14:paraId="4BB51CDB" w14:textId="77777777" w:rsidR="00CE62F6" w:rsidRDefault="00CE62F6" w:rsidP="00CE62F6">
      <w:pPr>
        <w:rPr>
          <w:color w:val="0B86D6" w:themeColor="background2" w:themeShade="80"/>
        </w:rPr>
      </w:pPr>
      <w:r>
        <w:rPr>
          <w:color w:val="0B86D6" w:themeColor="background2" w:themeShade="80"/>
        </w:rPr>
        <w:tab/>
      </w:r>
      <w:r>
        <w:rPr>
          <w:color w:val="0B86D6" w:themeColor="background2" w:themeShade="80"/>
        </w:rPr>
        <w:tab/>
      </w:r>
    </w:p>
    <w:p w14:paraId="7E20C87C" w14:textId="77777777" w:rsidR="00CE62F6" w:rsidRDefault="00CE62F6" w:rsidP="00CE62F6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1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001</w:t>
      </w:r>
    </w:p>
    <w:p w14:paraId="4AB82F76" w14:textId="77777777" w:rsidR="00CE62F6" w:rsidRDefault="00CE62F6" w:rsidP="00CE62F6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2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010</w:t>
      </w:r>
    </w:p>
    <w:p w14:paraId="1701A9CC" w14:textId="77777777" w:rsidR="00CE62F6" w:rsidRDefault="00CE62F6" w:rsidP="00CE62F6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4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100</w:t>
      </w:r>
    </w:p>
    <w:p w14:paraId="35DBA81D" w14:textId="77777777" w:rsidR="00CE62F6" w:rsidRDefault="00CE62F6" w:rsidP="00CE62F6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7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111</w:t>
      </w:r>
    </w:p>
    <w:p w14:paraId="46CD326F" w14:textId="77777777" w:rsidR="00CE62F6" w:rsidRDefault="00CE62F6" w:rsidP="00CE62F6">
      <w:pPr>
        <w:rPr>
          <w:color w:val="0B86D6" w:themeColor="background2" w:themeShade="80"/>
        </w:rPr>
      </w:pPr>
    </w:p>
    <w:p w14:paraId="49149441" w14:textId="77777777" w:rsidR="00CE62F6" w:rsidRDefault="00CE62F6" w:rsidP="00CE62F6">
      <w:pPr>
        <w:rPr>
          <w:color w:val="0B86D6" w:themeColor="background2" w:themeShade="80"/>
        </w:rPr>
      </w:pPr>
      <w:r>
        <w:rPr>
          <w:color w:val="0B86D6" w:themeColor="background2" w:themeShade="80"/>
        </w:rPr>
        <w:t>So the answer is 001010100111.</w:t>
      </w:r>
    </w:p>
    <w:p w14:paraId="358869D7" w14:textId="77777777" w:rsidR="00CE62F6" w:rsidRDefault="00CE62F6" w:rsidP="00CE62F6">
      <w:pPr>
        <w:rPr>
          <w:color w:val="0B86D6" w:themeColor="background2" w:themeShade="80"/>
        </w:rPr>
      </w:pPr>
    </w:p>
    <w:p w14:paraId="4D5129FB" w14:textId="77777777" w:rsidR="00CE62F6" w:rsidRDefault="00CE62F6" w:rsidP="00CE62F6">
      <w:pPr>
        <w:rPr>
          <w:color w:val="0B86D6" w:themeColor="background2" w:themeShade="80"/>
        </w:rPr>
      </w:pPr>
      <w:r>
        <w:rPr>
          <w:color w:val="0B86D6" w:themeColor="background2" w:themeShade="80"/>
        </w:rPr>
        <w:t>To go the other way, break the binary number into groups of three, starting at the least significant side, and substitute the octal digits appropriately.</w:t>
      </w:r>
    </w:p>
    <w:p w14:paraId="3DC469F6" w14:textId="77777777" w:rsidR="00CE62F6" w:rsidRDefault="00CE62F6" w:rsidP="00CE62F6">
      <w:pPr>
        <w:rPr>
          <w:color w:val="0B86D6" w:themeColor="background2" w:themeShade="80"/>
        </w:rPr>
      </w:pPr>
    </w:p>
    <w:p w14:paraId="3321CBCC" w14:textId="77777777" w:rsidR="00CE62F6" w:rsidRDefault="00CE62F6" w:rsidP="00CE62F6">
      <w:pPr>
        <w:rPr>
          <w:color w:val="0B86D6" w:themeColor="background2" w:themeShade="80"/>
        </w:rPr>
      </w:pPr>
      <w:r w:rsidRPr="00CE62F6">
        <w:rPr>
          <w:color w:val="0B86D6" w:themeColor="background2" w:themeShade="80"/>
          <w:u w:val="single"/>
        </w:rPr>
        <w:t>Example 2:</w:t>
      </w:r>
      <w:r>
        <w:rPr>
          <w:color w:val="0B86D6" w:themeColor="background2" w:themeShade="80"/>
        </w:rPr>
        <w:t xml:space="preserve"> Convert 1101101011</w:t>
      </w:r>
      <w:r>
        <w:rPr>
          <w:color w:val="0B86D6" w:themeColor="background2" w:themeShade="80"/>
          <w:vertAlign w:val="subscript"/>
        </w:rPr>
        <w:t>2</w:t>
      </w:r>
      <w:r>
        <w:rPr>
          <w:color w:val="0B86D6" w:themeColor="background2" w:themeShade="80"/>
        </w:rPr>
        <w:t xml:space="preserve"> to octal</w:t>
      </w:r>
    </w:p>
    <w:p w14:paraId="32942B40" w14:textId="77777777" w:rsidR="00CE62F6" w:rsidRDefault="00CE62F6" w:rsidP="00CE62F6">
      <w:pPr>
        <w:rPr>
          <w:color w:val="0B86D6" w:themeColor="background2" w:themeShade="80"/>
        </w:rPr>
      </w:pPr>
    </w:p>
    <w:p w14:paraId="794BFD6E" w14:textId="77777777" w:rsidR="00CE62F6" w:rsidRDefault="00CE62F6" w:rsidP="00CE62F6">
      <w:pPr>
        <w:rPr>
          <w:color w:val="0B86D6" w:themeColor="background2" w:themeShade="80"/>
        </w:rPr>
      </w:pPr>
      <w:r>
        <w:rPr>
          <w:color w:val="0B86D6" w:themeColor="background2" w:themeShade="80"/>
        </w:rPr>
        <w:t>Break the sequence into groups of 3, starting from the right-hand side, appending 0s to the left-hand side if needed to make groups of 3.</w:t>
      </w:r>
    </w:p>
    <w:p w14:paraId="7346543A" w14:textId="77777777" w:rsidR="00CE62F6" w:rsidRDefault="00CE62F6" w:rsidP="00CE62F6">
      <w:pPr>
        <w:rPr>
          <w:color w:val="0B86D6" w:themeColor="background2" w:themeShade="80"/>
        </w:rPr>
      </w:pPr>
    </w:p>
    <w:p w14:paraId="6C1A2B3B" w14:textId="77777777" w:rsidR="00CE62F6" w:rsidRDefault="005A46D3" w:rsidP="00CE62F6">
      <w:pPr>
        <w:rPr>
          <w:color w:val="0B86D6" w:themeColor="background2" w:themeShade="80"/>
        </w:rPr>
      </w:pPr>
      <w:r>
        <w:rPr>
          <w:color w:val="0B86D6" w:themeColor="background2" w:themeShade="80"/>
        </w:rPr>
        <w:t>Thus: 001 101 101 011</w:t>
      </w:r>
    </w:p>
    <w:p w14:paraId="42F96182" w14:textId="77777777" w:rsidR="005A46D3" w:rsidRDefault="005A46D3" w:rsidP="00CE62F6">
      <w:pPr>
        <w:rPr>
          <w:color w:val="0B86D6" w:themeColor="background2" w:themeShade="80"/>
        </w:rPr>
      </w:pPr>
    </w:p>
    <w:p w14:paraId="741E816E" w14:textId="77777777" w:rsidR="005A46D3" w:rsidRDefault="005A46D3" w:rsidP="005A46D3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011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3</w:t>
      </w:r>
      <w:r>
        <w:rPr>
          <w:color w:val="0B86D6" w:themeColor="background2" w:themeShade="80"/>
        </w:rPr>
        <w:br/>
        <w:t>101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5</w:t>
      </w:r>
      <w:r>
        <w:rPr>
          <w:color w:val="0B86D6" w:themeColor="background2" w:themeShade="80"/>
        </w:rPr>
        <w:br/>
        <w:t>101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5</w:t>
      </w:r>
      <w:r>
        <w:rPr>
          <w:color w:val="0B86D6" w:themeColor="background2" w:themeShade="80"/>
        </w:rPr>
        <w:br/>
        <w:t>001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1</w:t>
      </w:r>
    </w:p>
    <w:p w14:paraId="5158448F" w14:textId="77777777" w:rsidR="005A46D3" w:rsidRDefault="005A46D3" w:rsidP="005A46D3">
      <w:pPr>
        <w:rPr>
          <w:color w:val="0B86D6" w:themeColor="background2" w:themeShade="80"/>
        </w:rPr>
      </w:pPr>
    </w:p>
    <w:p w14:paraId="424AF57F" w14:textId="77777777" w:rsidR="005A46D3" w:rsidRDefault="005A46D3" w:rsidP="005A46D3">
      <w:pPr>
        <w:rPr>
          <w:color w:val="0B86D6" w:themeColor="background2" w:themeShade="80"/>
        </w:rPr>
      </w:pPr>
      <w:r>
        <w:rPr>
          <w:color w:val="0B86D6" w:themeColor="background2" w:themeShade="80"/>
        </w:rPr>
        <w:t>So the answer is 1553</w:t>
      </w:r>
      <w:r>
        <w:rPr>
          <w:color w:val="0B86D6" w:themeColor="background2" w:themeShade="80"/>
          <w:vertAlign w:val="subscript"/>
        </w:rPr>
        <w:t>8</w:t>
      </w:r>
    </w:p>
    <w:p w14:paraId="50B8D0EB" w14:textId="77777777" w:rsidR="005A46D3" w:rsidRDefault="005A46D3" w:rsidP="005A46D3">
      <w:pPr>
        <w:rPr>
          <w:color w:val="0B86D6" w:themeColor="background2" w:themeShade="80"/>
        </w:rPr>
      </w:pPr>
    </w:p>
    <w:p w14:paraId="5D33A1A9" w14:textId="77777777" w:rsidR="005A46D3" w:rsidRDefault="005A46D3" w:rsidP="005A46D3">
      <w:pPr>
        <w:rPr>
          <w:color w:val="0B86D6" w:themeColor="background2" w:themeShade="80"/>
        </w:rPr>
      </w:pPr>
      <w:r>
        <w:rPr>
          <w:color w:val="0B86D6" w:themeColor="background2" w:themeShade="80"/>
          <w:u w:val="single"/>
        </w:rPr>
        <w:t>Example 3:</w:t>
      </w:r>
      <w:r>
        <w:rPr>
          <w:color w:val="0B86D6" w:themeColor="background2" w:themeShade="80"/>
        </w:rPr>
        <w:t xml:space="preserve"> Convert FE10A</w:t>
      </w:r>
      <w:r>
        <w:rPr>
          <w:color w:val="0B86D6" w:themeColor="background2" w:themeShade="80"/>
          <w:vertAlign w:val="subscript"/>
        </w:rPr>
        <w:t>16</w:t>
      </w:r>
      <w:r>
        <w:rPr>
          <w:color w:val="0B86D6" w:themeColor="background2" w:themeShade="80"/>
        </w:rPr>
        <w:t xml:space="preserve"> 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 xml:space="preserve"> binary</w:t>
      </w:r>
    </w:p>
    <w:p w14:paraId="20CDA584" w14:textId="77777777" w:rsidR="005A46D3" w:rsidRDefault="005A46D3" w:rsidP="005A46D3">
      <w:pPr>
        <w:rPr>
          <w:color w:val="0B86D6" w:themeColor="background2" w:themeShade="80"/>
        </w:rPr>
      </w:pPr>
    </w:p>
    <w:p w14:paraId="0C53799F" w14:textId="77777777" w:rsidR="005A46D3" w:rsidRDefault="005A46D3" w:rsidP="005A46D3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F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1111</w:t>
      </w:r>
    </w:p>
    <w:p w14:paraId="796D72DE" w14:textId="77777777" w:rsidR="005A46D3" w:rsidRDefault="005A46D3" w:rsidP="005A46D3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E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1110</w:t>
      </w:r>
    </w:p>
    <w:p w14:paraId="76DCB1FF" w14:textId="77777777" w:rsidR="005A46D3" w:rsidRDefault="005A46D3" w:rsidP="005A46D3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1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0001</w:t>
      </w:r>
    </w:p>
    <w:p w14:paraId="0BA56D84" w14:textId="77777777" w:rsidR="005A46D3" w:rsidRDefault="005A46D3" w:rsidP="005A46D3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0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0000</w:t>
      </w:r>
    </w:p>
    <w:p w14:paraId="64670764" w14:textId="77777777" w:rsidR="005A46D3" w:rsidRDefault="005A46D3" w:rsidP="005A46D3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A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1010</w:t>
      </w:r>
    </w:p>
    <w:p w14:paraId="5F936822" w14:textId="77777777" w:rsidR="005A46D3" w:rsidRDefault="005A46D3" w:rsidP="005A46D3">
      <w:pPr>
        <w:ind w:left="1440"/>
        <w:rPr>
          <w:color w:val="0B86D6" w:themeColor="background2" w:themeShade="80"/>
        </w:rPr>
      </w:pPr>
    </w:p>
    <w:p w14:paraId="350ED444" w14:textId="77777777" w:rsidR="005A46D3" w:rsidRDefault="005A46D3" w:rsidP="005A46D3">
      <w:pPr>
        <w:rPr>
          <w:color w:val="0B86D6" w:themeColor="background2" w:themeShade="80"/>
        </w:rPr>
      </w:pPr>
      <w:r>
        <w:rPr>
          <w:color w:val="0B86D6" w:themeColor="background2" w:themeShade="80"/>
        </w:rPr>
        <w:t>So the answer is 11111110000100001010</w:t>
      </w:r>
      <w:r>
        <w:rPr>
          <w:color w:val="0B86D6" w:themeColor="background2" w:themeShade="80"/>
          <w:vertAlign w:val="subscript"/>
        </w:rPr>
        <w:t>2</w:t>
      </w:r>
    </w:p>
    <w:p w14:paraId="14F20E78" w14:textId="77777777" w:rsidR="005A46D3" w:rsidRDefault="005A46D3" w:rsidP="005A46D3">
      <w:pPr>
        <w:rPr>
          <w:color w:val="0B86D6" w:themeColor="background2" w:themeShade="80"/>
        </w:rPr>
      </w:pPr>
    </w:p>
    <w:p w14:paraId="2521DC4D" w14:textId="77777777" w:rsidR="005A46D3" w:rsidRDefault="005A46D3" w:rsidP="005A46D3">
      <w:pPr>
        <w:rPr>
          <w:color w:val="0B86D6" w:themeColor="background2" w:themeShade="80"/>
        </w:rPr>
      </w:pPr>
      <w:r>
        <w:rPr>
          <w:color w:val="0B86D6" w:themeColor="background2" w:themeShade="80"/>
          <w:u w:val="single"/>
        </w:rPr>
        <w:t>Example 4:</w:t>
      </w:r>
      <w:r>
        <w:rPr>
          <w:color w:val="0B86D6" w:themeColor="background2" w:themeShade="80"/>
        </w:rPr>
        <w:t xml:space="preserve"> Convert 110111001</w:t>
      </w:r>
      <w:r>
        <w:rPr>
          <w:color w:val="0B86D6" w:themeColor="background2" w:themeShade="80"/>
          <w:vertAlign w:val="subscript"/>
        </w:rPr>
        <w:t>2</w:t>
      </w:r>
      <w:r>
        <w:rPr>
          <w:color w:val="0B86D6" w:themeColor="background2" w:themeShade="80"/>
        </w:rPr>
        <w:t xml:space="preserve"> to hex.</w:t>
      </w:r>
    </w:p>
    <w:p w14:paraId="1F0D2D1F" w14:textId="77777777" w:rsidR="005A46D3" w:rsidRDefault="005A46D3" w:rsidP="005A46D3">
      <w:pPr>
        <w:rPr>
          <w:color w:val="0B86D6" w:themeColor="background2" w:themeShade="80"/>
        </w:rPr>
      </w:pPr>
      <w:r>
        <w:rPr>
          <w:color w:val="0B86D6" w:themeColor="background2" w:themeShade="80"/>
        </w:rPr>
        <w:t>Start on the RHS and break into groups of 4, adding 0s to the LHS if needed.</w:t>
      </w:r>
    </w:p>
    <w:p w14:paraId="5788CC1C" w14:textId="77777777" w:rsidR="005A46D3" w:rsidRDefault="005A46D3" w:rsidP="005A46D3">
      <w:pPr>
        <w:rPr>
          <w:color w:val="0B86D6" w:themeColor="background2" w:themeShade="80"/>
        </w:rPr>
      </w:pPr>
    </w:p>
    <w:p w14:paraId="360B43CF" w14:textId="77777777" w:rsidR="005A46D3" w:rsidRDefault="005A46D3" w:rsidP="005A46D3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0001</w:t>
      </w:r>
      <w:r>
        <w:rPr>
          <w:color w:val="0B86D6" w:themeColor="background2" w:themeShade="80"/>
        </w:rPr>
        <w:sym w:font="Symbol" w:char="F0AE"/>
      </w:r>
      <w:r>
        <w:rPr>
          <w:color w:val="0B86D6" w:themeColor="background2" w:themeShade="80"/>
        </w:rPr>
        <w:t>1</w:t>
      </w:r>
    </w:p>
    <w:p w14:paraId="69353CC8" w14:textId="77777777" w:rsidR="005A46D3" w:rsidRDefault="005A46D3" w:rsidP="005A46D3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1011</w:t>
      </w:r>
      <w:r>
        <w:rPr>
          <w:color w:val="0B86D6" w:themeColor="background2" w:themeShade="80"/>
        </w:rPr>
        <w:sym w:font="Symbol" w:char="F0AE"/>
      </w:r>
      <w:r w:rsidR="00940141">
        <w:rPr>
          <w:color w:val="0B86D6" w:themeColor="background2" w:themeShade="80"/>
        </w:rPr>
        <w:t>B</w:t>
      </w:r>
    </w:p>
    <w:p w14:paraId="3A69A3AA" w14:textId="77777777" w:rsidR="005A46D3" w:rsidRDefault="005A46D3" w:rsidP="005A46D3">
      <w:pPr>
        <w:ind w:left="1440"/>
        <w:rPr>
          <w:color w:val="0B86D6" w:themeColor="background2" w:themeShade="80"/>
        </w:rPr>
      </w:pPr>
      <w:r>
        <w:rPr>
          <w:color w:val="0B86D6" w:themeColor="background2" w:themeShade="80"/>
        </w:rPr>
        <w:t>1001</w:t>
      </w:r>
      <w:r>
        <w:rPr>
          <w:color w:val="0B86D6" w:themeColor="background2" w:themeShade="80"/>
        </w:rPr>
        <w:sym w:font="Symbol" w:char="F0AE"/>
      </w:r>
      <w:r w:rsidR="00940141">
        <w:rPr>
          <w:color w:val="0B86D6" w:themeColor="background2" w:themeShade="80"/>
        </w:rPr>
        <w:t>9</w:t>
      </w:r>
    </w:p>
    <w:p w14:paraId="01B896E4" w14:textId="77777777" w:rsidR="00940141" w:rsidRDefault="00940141" w:rsidP="00940141">
      <w:pPr>
        <w:rPr>
          <w:color w:val="0B86D6" w:themeColor="background2" w:themeShade="80"/>
        </w:rPr>
      </w:pPr>
    </w:p>
    <w:p w14:paraId="21814C0C" w14:textId="77777777" w:rsidR="00940141" w:rsidRDefault="00940141" w:rsidP="00940141">
      <w:pPr>
        <w:rPr>
          <w:color w:val="0B86D6" w:themeColor="background2" w:themeShade="80"/>
        </w:rPr>
      </w:pPr>
      <w:r>
        <w:rPr>
          <w:color w:val="0B86D6" w:themeColor="background2" w:themeShade="80"/>
        </w:rPr>
        <w:t>So the answer is 1B9</w:t>
      </w:r>
      <w:r>
        <w:rPr>
          <w:color w:val="0B86D6" w:themeColor="background2" w:themeShade="80"/>
          <w:vertAlign w:val="subscript"/>
        </w:rPr>
        <w:t>16</w:t>
      </w:r>
    </w:p>
    <w:p w14:paraId="784F2A12" w14:textId="77777777" w:rsidR="00940141" w:rsidRDefault="00940141" w:rsidP="00940141">
      <w:pPr>
        <w:rPr>
          <w:color w:val="0B86D6" w:themeColor="background2" w:themeShade="80"/>
        </w:rPr>
      </w:pPr>
    </w:p>
    <w:p w14:paraId="100DF0D9" w14:textId="77777777" w:rsidR="00940141" w:rsidRDefault="00940141" w:rsidP="00940141">
      <w:r>
        <w:t xml:space="preserve">Converting from binary to octal/hexadecimal represents a </w:t>
      </w:r>
      <w:r w:rsidRPr="00940141">
        <w:rPr>
          <w:i/>
        </w:rPr>
        <w:t>second level of abstraction</w:t>
      </w:r>
      <w:r>
        <w:t xml:space="preserve"> in our journey from the machine to higher levels of information representation/manipulation.</w:t>
      </w:r>
    </w:p>
    <w:p w14:paraId="01DD7580" w14:textId="77777777" w:rsidR="00940141" w:rsidRDefault="00940141" w:rsidP="00940141"/>
    <w:p w14:paraId="27F1599D" w14:textId="77777777" w:rsidR="00940141" w:rsidRDefault="00940141" w:rsidP="00940141">
      <w:pPr>
        <w:pStyle w:val="Heading2"/>
      </w:pPr>
      <w:r>
        <w:t>Bytes</w:t>
      </w:r>
    </w:p>
    <w:p w14:paraId="710792A8" w14:textId="77777777" w:rsidR="00940141" w:rsidRDefault="00940141" w:rsidP="00940141">
      <w:r>
        <w:t xml:space="preserve">Bits are almost always bundled together into 8-bit collections called </w:t>
      </w:r>
      <w:r w:rsidRPr="00940141">
        <w:rPr>
          <w:i/>
        </w:rPr>
        <w:t>bytes</w:t>
      </w:r>
      <w:r>
        <w:t xml:space="preserve">. 1 byte can be represented by 2 hex digits (because each hex digit corresponds to 4 bits). A hex digit is a </w:t>
      </w:r>
      <w:r>
        <w:rPr>
          <w:i/>
        </w:rPr>
        <w:t>nibble</w:t>
      </w:r>
      <w:r>
        <w:t>.</w:t>
      </w:r>
    </w:p>
    <w:p w14:paraId="1BEE7A6C" w14:textId="77777777" w:rsidR="00BD023D" w:rsidRDefault="00BD023D" w:rsidP="00940141"/>
    <w:p w14:paraId="26DB4426" w14:textId="397EF95C" w:rsidR="00BD023D" w:rsidRPr="00940141" w:rsidRDefault="00BD023D" w:rsidP="00940141">
      <w:r>
        <w:t>The lab allocation is on the website now, though labs won't start for another week or two.</w:t>
      </w:r>
    </w:p>
    <w:sectPr w:rsidR="00BD023D" w:rsidRPr="00940141" w:rsidSect="002A72BA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F95D7" w14:textId="77777777" w:rsidR="005A46D3" w:rsidRDefault="005A46D3" w:rsidP="00106040">
      <w:r>
        <w:separator/>
      </w:r>
    </w:p>
  </w:endnote>
  <w:endnote w:type="continuationSeparator" w:id="0">
    <w:p w14:paraId="6433713F" w14:textId="77777777" w:rsidR="005A46D3" w:rsidRDefault="005A46D3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07AF8" w14:textId="77777777" w:rsidR="005A46D3" w:rsidRDefault="005A46D3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1A6691" w14:textId="77777777" w:rsidR="005A46D3" w:rsidRDefault="005A46D3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44C41" w14:textId="77777777" w:rsidR="005A46D3" w:rsidRDefault="005A46D3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72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FE2E49" w14:textId="77777777" w:rsidR="005A46D3" w:rsidRDefault="005A46D3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237D5" w14:textId="77777777" w:rsidR="005A46D3" w:rsidRDefault="005A46D3" w:rsidP="00106040">
      <w:r>
        <w:separator/>
      </w:r>
    </w:p>
  </w:footnote>
  <w:footnote w:type="continuationSeparator" w:id="0">
    <w:p w14:paraId="296365FB" w14:textId="77777777" w:rsidR="005A46D3" w:rsidRDefault="005A46D3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CFC77" w14:textId="77777777" w:rsidR="005A46D3" w:rsidRPr="00490853" w:rsidRDefault="005A46D3">
    <w:pPr>
      <w:pStyle w:val="Header"/>
      <w:rPr>
        <w:color w:val="000000" w:themeColor="text1"/>
      </w:rPr>
    </w:pPr>
    <w:r>
      <w:t>CS1110</w:t>
    </w:r>
    <w:r>
      <w:tab/>
    </w:r>
    <w:r>
      <w:tab/>
      <w:t>14/09/2015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8C"/>
    <w:rsid w:val="0000568C"/>
    <w:rsid w:val="00106040"/>
    <w:rsid w:val="002876F3"/>
    <w:rsid w:val="002A72BA"/>
    <w:rsid w:val="003F2E26"/>
    <w:rsid w:val="00490853"/>
    <w:rsid w:val="005A46D3"/>
    <w:rsid w:val="007C0CE8"/>
    <w:rsid w:val="007C4756"/>
    <w:rsid w:val="008A238E"/>
    <w:rsid w:val="009334B5"/>
    <w:rsid w:val="00940141"/>
    <w:rsid w:val="00AE2EB0"/>
    <w:rsid w:val="00BD023D"/>
    <w:rsid w:val="00C22129"/>
    <w:rsid w:val="00C32D20"/>
    <w:rsid w:val="00C9318D"/>
    <w:rsid w:val="00CE62F6"/>
    <w:rsid w:val="00D14B19"/>
    <w:rsid w:val="00DB33CB"/>
    <w:rsid w:val="00E5074D"/>
    <w:rsid w:val="00F4715F"/>
    <w:rsid w:val="00F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5F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3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3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33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DB33CB"/>
    <w:rPr>
      <w:rFonts w:asciiTheme="majorHAnsi" w:eastAsiaTheme="majorEastAsia" w:hAnsiTheme="majorHAnsi" w:cstheme="majorBidi"/>
      <w:b/>
      <w:bCs/>
      <w:color w:val="31B6F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33CB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B33CB"/>
    <w:rPr>
      <w:rFonts w:asciiTheme="majorHAnsi" w:eastAsiaTheme="majorEastAsia" w:hAnsiTheme="majorHAnsi" w:cstheme="majorBidi"/>
      <w:color w:val="016194" w:themeColor="accent1" w:themeShade="7F"/>
    </w:rPr>
  </w:style>
  <w:style w:type="table" w:styleId="TableGrid">
    <w:name w:val="Table Grid"/>
    <w:basedOn w:val="TableNormal"/>
    <w:uiPriority w:val="59"/>
    <w:rsid w:val="00DB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3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3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33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DB33CB"/>
    <w:rPr>
      <w:rFonts w:asciiTheme="majorHAnsi" w:eastAsiaTheme="majorEastAsia" w:hAnsiTheme="majorHAnsi" w:cstheme="majorBidi"/>
      <w:b/>
      <w:bCs/>
      <w:color w:val="31B6F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33CB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B33CB"/>
    <w:rPr>
      <w:rFonts w:asciiTheme="majorHAnsi" w:eastAsiaTheme="majorEastAsia" w:hAnsiTheme="majorHAnsi" w:cstheme="majorBidi"/>
      <w:color w:val="016194" w:themeColor="accent1" w:themeShade="7F"/>
    </w:rPr>
  </w:style>
  <w:style w:type="table" w:styleId="TableGrid">
    <w:name w:val="Table Grid"/>
    <w:basedOn w:val="TableNormal"/>
    <w:uiPriority w:val="59"/>
    <w:rsid w:val="00DB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46</TotalTime>
  <Pages>5</Pages>
  <Words>452</Words>
  <Characters>2635</Characters>
  <Application>Microsoft Macintosh Word</Application>
  <DocSecurity>0</DocSecurity>
  <Lines>125</Lines>
  <Paragraphs>81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5</cp:revision>
  <dcterms:created xsi:type="dcterms:W3CDTF">2015-09-14T12:13:00Z</dcterms:created>
  <dcterms:modified xsi:type="dcterms:W3CDTF">2015-09-16T11:24:00Z</dcterms:modified>
</cp:coreProperties>
</file>