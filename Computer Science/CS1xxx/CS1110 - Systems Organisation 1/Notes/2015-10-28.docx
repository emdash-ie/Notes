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62E77" w14:textId="554146B9" w:rsidR="005A255D" w:rsidRDefault="005A255D" w:rsidP="005A255D">
      <w:pPr>
        <w:rPr>
          <w:lang w:val="en-GB"/>
        </w:rPr>
      </w:pPr>
      <w:r>
        <w:rPr>
          <w:lang w:val="en-GB"/>
        </w:rPr>
        <w:t>There will be another assignment soon.</w:t>
      </w:r>
    </w:p>
    <w:p w14:paraId="4799DC57" w14:textId="1466F809" w:rsidR="009334B5" w:rsidRDefault="006B3953" w:rsidP="006B3953">
      <w:pPr>
        <w:pStyle w:val="Heading1"/>
        <w:rPr>
          <w:lang w:val="en-GB"/>
        </w:rPr>
      </w:pPr>
      <w:r>
        <w:rPr>
          <w:lang w:val="en-GB"/>
        </w:rPr>
        <w:t>Equations from Truth Tables</w:t>
      </w:r>
    </w:p>
    <w:p w14:paraId="777D13A1" w14:textId="2941376F" w:rsidR="006B3953" w:rsidRDefault="006B3953" w:rsidP="006B3953">
      <w:pPr>
        <w:pStyle w:val="Heading2"/>
      </w:pPr>
      <w:r>
        <w:t>Example</w:t>
      </w:r>
      <w:r w:rsidR="003532C7">
        <w:t xml:space="preserve"> 1</w:t>
      </w:r>
      <w:r>
        <w:t>:</w:t>
      </w:r>
    </w:p>
    <w:p w14:paraId="4D461E27" w14:textId="15267FB9" w:rsidR="006B3953" w:rsidRDefault="006B3953" w:rsidP="006B3953">
      <w:r>
        <w:t>Suppose we have 3 inputs (A, B, C) and 1 output F that corresponds to each of the input combinations according to the following truth table:</w:t>
      </w:r>
    </w:p>
    <w:p w14:paraId="4E93BF80" w14:textId="77777777" w:rsidR="006B3953" w:rsidRDefault="006B3953" w:rsidP="006B3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709"/>
        <w:gridCol w:w="1714"/>
        <w:gridCol w:w="1709"/>
        <w:gridCol w:w="1673"/>
      </w:tblGrid>
      <w:tr w:rsidR="006B3953" w14:paraId="59DC4F40" w14:textId="30919032" w:rsidTr="006B3953">
        <w:tc>
          <w:tcPr>
            <w:tcW w:w="1717" w:type="dxa"/>
            <w:tcBorders>
              <w:bottom w:val="double" w:sz="4" w:space="0" w:color="auto"/>
            </w:tcBorders>
          </w:tcPr>
          <w:p w14:paraId="44CBA688" w14:textId="4ED0F2C7" w:rsidR="006B3953" w:rsidRDefault="006B3953" w:rsidP="006B3953">
            <w:r>
              <w:t>A</w:t>
            </w:r>
          </w:p>
        </w:tc>
        <w:tc>
          <w:tcPr>
            <w:tcW w:w="1709" w:type="dxa"/>
            <w:tcBorders>
              <w:bottom w:val="double" w:sz="4" w:space="0" w:color="auto"/>
            </w:tcBorders>
          </w:tcPr>
          <w:p w14:paraId="53C09A07" w14:textId="40FE8952" w:rsidR="006B3953" w:rsidRDefault="006B3953" w:rsidP="006B3953">
            <w:r>
              <w:t>B</w:t>
            </w:r>
          </w:p>
        </w:tc>
        <w:tc>
          <w:tcPr>
            <w:tcW w:w="1714" w:type="dxa"/>
            <w:tcBorders>
              <w:bottom w:val="double" w:sz="4" w:space="0" w:color="auto"/>
              <w:right w:val="double" w:sz="4" w:space="0" w:color="auto"/>
            </w:tcBorders>
          </w:tcPr>
          <w:p w14:paraId="1EE1EA98" w14:textId="7FE6DE22" w:rsidR="006B3953" w:rsidRDefault="006B3953" w:rsidP="006B3953">
            <w:r>
              <w:t>C</w:t>
            </w:r>
          </w:p>
        </w:tc>
        <w:tc>
          <w:tcPr>
            <w:tcW w:w="1709" w:type="dxa"/>
            <w:tcBorders>
              <w:left w:val="double" w:sz="4" w:space="0" w:color="auto"/>
              <w:bottom w:val="double" w:sz="4" w:space="0" w:color="auto"/>
            </w:tcBorders>
          </w:tcPr>
          <w:p w14:paraId="5BF179D9" w14:textId="56E4CC44" w:rsidR="006B3953" w:rsidRDefault="006B3953" w:rsidP="006B3953">
            <w:r>
              <w:t>F</w:t>
            </w:r>
          </w:p>
        </w:tc>
        <w:tc>
          <w:tcPr>
            <w:tcW w:w="1673" w:type="dxa"/>
            <w:tcBorders>
              <w:left w:val="double" w:sz="4" w:space="0" w:color="auto"/>
              <w:bottom w:val="double" w:sz="4" w:space="0" w:color="auto"/>
            </w:tcBorders>
          </w:tcPr>
          <w:p w14:paraId="5B559AD0" w14:textId="6913C3F7" w:rsidR="006B3953" w:rsidRDefault="006B3953" w:rsidP="006B3953">
            <w:r>
              <w:t>Minterms</w:t>
            </w:r>
          </w:p>
        </w:tc>
      </w:tr>
      <w:tr w:rsidR="006B3953" w14:paraId="13AE037D" w14:textId="7E2116CB" w:rsidTr="006B3953">
        <w:tc>
          <w:tcPr>
            <w:tcW w:w="1717" w:type="dxa"/>
            <w:tcBorders>
              <w:top w:val="double" w:sz="4" w:space="0" w:color="auto"/>
            </w:tcBorders>
          </w:tcPr>
          <w:p w14:paraId="73D926C9" w14:textId="63BDCB89" w:rsidR="006B3953" w:rsidRDefault="006B3953" w:rsidP="006B3953">
            <w:r>
              <w:t>0</w:t>
            </w:r>
          </w:p>
        </w:tc>
        <w:tc>
          <w:tcPr>
            <w:tcW w:w="1709" w:type="dxa"/>
            <w:tcBorders>
              <w:top w:val="double" w:sz="4" w:space="0" w:color="auto"/>
            </w:tcBorders>
          </w:tcPr>
          <w:p w14:paraId="6CB1D35F" w14:textId="75E48A71" w:rsidR="006B3953" w:rsidRDefault="006B3953" w:rsidP="006B3953">
            <w:r>
              <w:t>0</w:t>
            </w:r>
          </w:p>
        </w:tc>
        <w:tc>
          <w:tcPr>
            <w:tcW w:w="1714" w:type="dxa"/>
            <w:tcBorders>
              <w:top w:val="double" w:sz="4" w:space="0" w:color="auto"/>
              <w:right w:val="double" w:sz="4" w:space="0" w:color="auto"/>
            </w:tcBorders>
          </w:tcPr>
          <w:p w14:paraId="7D06C225" w14:textId="5BA001D1" w:rsidR="006B3953" w:rsidRDefault="006B3953" w:rsidP="006B3953">
            <w:r>
              <w:t>0</w:t>
            </w:r>
          </w:p>
        </w:tc>
        <w:tc>
          <w:tcPr>
            <w:tcW w:w="1709" w:type="dxa"/>
            <w:tcBorders>
              <w:top w:val="double" w:sz="4" w:space="0" w:color="auto"/>
              <w:left w:val="double" w:sz="4" w:space="0" w:color="auto"/>
            </w:tcBorders>
          </w:tcPr>
          <w:p w14:paraId="0752EF2B" w14:textId="2FCD3EB5" w:rsidR="006B3953" w:rsidRDefault="006B3953" w:rsidP="006B3953">
            <w:r>
              <w:t>0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</w:tcBorders>
          </w:tcPr>
          <w:p w14:paraId="567465E7" w14:textId="78699E4A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0</w:t>
            </w:r>
          </w:p>
        </w:tc>
      </w:tr>
      <w:tr w:rsidR="006B3953" w14:paraId="4E52B9ED" w14:textId="4A762802" w:rsidTr="006B3953">
        <w:tc>
          <w:tcPr>
            <w:tcW w:w="1717" w:type="dxa"/>
          </w:tcPr>
          <w:p w14:paraId="15C89519" w14:textId="033638AA" w:rsidR="006B3953" w:rsidRDefault="006B3953" w:rsidP="006B3953">
            <w:r>
              <w:t>0</w:t>
            </w:r>
          </w:p>
        </w:tc>
        <w:tc>
          <w:tcPr>
            <w:tcW w:w="1709" w:type="dxa"/>
          </w:tcPr>
          <w:p w14:paraId="4B0CACE2" w14:textId="4A3888CA" w:rsidR="006B3953" w:rsidRDefault="006B3953" w:rsidP="006B3953">
            <w:r>
              <w:t>0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40513AE9" w14:textId="24729701" w:rsidR="006B3953" w:rsidRDefault="006B3953" w:rsidP="006B3953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</w:tcBorders>
          </w:tcPr>
          <w:p w14:paraId="074DCA33" w14:textId="6FEB7E64" w:rsidR="006B3953" w:rsidRDefault="006B3953" w:rsidP="006B3953">
            <w:r>
              <w:t>0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31E9AD71" w14:textId="6BA853EE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</w:tr>
      <w:tr w:rsidR="006B3953" w14:paraId="05D2A107" w14:textId="6CAFA449" w:rsidTr="006B3953">
        <w:tc>
          <w:tcPr>
            <w:tcW w:w="1717" w:type="dxa"/>
          </w:tcPr>
          <w:p w14:paraId="56B3AA2A" w14:textId="522888D4" w:rsidR="006B3953" w:rsidRDefault="006B3953" w:rsidP="006B3953">
            <w:r>
              <w:t>0</w:t>
            </w:r>
          </w:p>
        </w:tc>
        <w:tc>
          <w:tcPr>
            <w:tcW w:w="1709" w:type="dxa"/>
          </w:tcPr>
          <w:p w14:paraId="4593EAC5" w14:textId="48504374" w:rsidR="006B3953" w:rsidRDefault="006B3953" w:rsidP="006B3953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56A2556A" w14:textId="5B17C04D" w:rsidR="006B3953" w:rsidRDefault="006B3953" w:rsidP="006B3953">
            <w:r>
              <w:t>0</w:t>
            </w:r>
          </w:p>
        </w:tc>
        <w:tc>
          <w:tcPr>
            <w:tcW w:w="1709" w:type="dxa"/>
            <w:tcBorders>
              <w:left w:val="double" w:sz="4" w:space="0" w:color="auto"/>
            </w:tcBorders>
          </w:tcPr>
          <w:p w14:paraId="2CB3B926" w14:textId="385CBDF6" w:rsidR="006B3953" w:rsidRDefault="006B3953" w:rsidP="006B3953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293E755D" w14:textId="697B523C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2</w:t>
            </w:r>
          </w:p>
        </w:tc>
      </w:tr>
      <w:tr w:rsidR="006B3953" w14:paraId="71CB9921" w14:textId="5C29398A" w:rsidTr="006B3953">
        <w:tc>
          <w:tcPr>
            <w:tcW w:w="1717" w:type="dxa"/>
          </w:tcPr>
          <w:p w14:paraId="7C78422F" w14:textId="78161A43" w:rsidR="006B3953" w:rsidRDefault="006B3953" w:rsidP="006B3953">
            <w:r>
              <w:t>0</w:t>
            </w:r>
          </w:p>
        </w:tc>
        <w:tc>
          <w:tcPr>
            <w:tcW w:w="1709" w:type="dxa"/>
          </w:tcPr>
          <w:p w14:paraId="2C901191" w14:textId="0841330E" w:rsidR="006B3953" w:rsidRDefault="006B3953" w:rsidP="006B3953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2DFEB155" w14:textId="393939FE" w:rsidR="006B3953" w:rsidRDefault="006B3953" w:rsidP="006B3953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</w:tcBorders>
          </w:tcPr>
          <w:p w14:paraId="1EE5D290" w14:textId="58F0551E" w:rsidR="006B3953" w:rsidRDefault="006B3953" w:rsidP="006B3953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34914B49" w14:textId="41241949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3</w:t>
            </w:r>
          </w:p>
        </w:tc>
      </w:tr>
      <w:tr w:rsidR="006B3953" w14:paraId="4E53E1EB" w14:textId="4501F56D" w:rsidTr="006B3953">
        <w:tc>
          <w:tcPr>
            <w:tcW w:w="1717" w:type="dxa"/>
          </w:tcPr>
          <w:p w14:paraId="2ABE7762" w14:textId="02FA66BE" w:rsidR="006B3953" w:rsidRDefault="006B3953" w:rsidP="006B3953">
            <w:r>
              <w:t>1</w:t>
            </w:r>
          </w:p>
        </w:tc>
        <w:tc>
          <w:tcPr>
            <w:tcW w:w="1709" w:type="dxa"/>
          </w:tcPr>
          <w:p w14:paraId="67F6AFC2" w14:textId="0F353BBB" w:rsidR="006B3953" w:rsidRDefault="006B3953" w:rsidP="006B3953">
            <w:r>
              <w:t>0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7DC1986A" w14:textId="63728DF4" w:rsidR="006B3953" w:rsidRDefault="006B3953" w:rsidP="006B3953">
            <w:r>
              <w:t>0</w:t>
            </w:r>
          </w:p>
        </w:tc>
        <w:tc>
          <w:tcPr>
            <w:tcW w:w="1709" w:type="dxa"/>
            <w:tcBorders>
              <w:left w:val="double" w:sz="4" w:space="0" w:color="auto"/>
            </w:tcBorders>
          </w:tcPr>
          <w:p w14:paraId="07010CC7" w14:textId="16FE3612" w:rsidR="006B3953" w:rsidRDefault="006B3953" w:rsidP="006B3953">
            <w:r>
              <w:t>0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7731427E" w14:textId="6B9C1435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4</w:t>
            </w:r>
          </w:p>
        </w:tc>
      </w:tr>
      <w:tr w:rsidR="006B3953" w14:paraId="07F8825E" w14:textId="37D0CB31" w:rsidTr="006B3953">
        <w:tc>
          <w:tcPr>
            <w:tcW w:w="1717" w:type="dxa"/>
          </w:tcPr>
          <w:p w14:paraId="030ED3FC" w14:textId="5B4437CD" w:rsidR="006B3953" w:rsidRDefault="006B3953" w:rsidP="006B3953">
            <w:r>
              <w:t>1</w:t>
            </w:r>
          </w:p>
        </w:tc>
        <w:tc>
          <w:tcPr>
            <w:tcW w:w="1709" w:type="dxa"/>
          </w:tcPr>
          <w:p w14:paraId="6AE71554" w14:textId="7F9EEE9F" w:rsidR="006B3953" w:rsidRDefault="006B3953" w:rsidP="006B3953">
            <w:r>
              <w:t>0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3E2A2CDB" w14:textId="5A8EB547" w:rsidR="006B3953" w:rsidRDefault="006B3953" w:rsidP="006B3953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</w:tcBorders>
          </w:tcPr>
          <w:p w14:paraId="7307A958" w14:textId="316CFFAC" w:rsidR="006B3953" w:rsidRDefault="006B3953" w:rsidP="006B3953">
            <w:r>
              <w:t>0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600FF489" w14:textId="2E1DE5E0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5</w:t>
            </w:r>
          </w:p>
        </w:tc>
      </w:tr>
      <w:tr w:rsidR="006B3953" w14:paraId="5FAEC539" w14:textId="5F250E86" w:rsidTr="006B3953">
        <w:tc>
          <w:tcPr>
            <w:tcW w:w="1717" w:type="dxa"/>
          </w:tcPr>
          <w:p w14:paraId="63AE0B1D" w14:textId="631D96D4" w:rsidR="006B3953" w:rsidRDefault="006B3953" w:rsidP="006B3953">
            <w:r>
              <w:t>1</w:t>
            </w:r>
          </w:p>
        </w:tc>
        <w:tc>
          <w:tcPr>
            <w:tcW w:w="1709" w:type="dxa"/>
          </w:tcPr>
          <w:p w14:paraId="26ED55DE" w14:textId="76644459" w:rsidR="006B3953" w:rsidRDefault="006B3953" w:rsidP="006B3953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7A03E290" w14:textId="2CF22AAF" w:rsidR="006B3953" w:rsidRDefault="006B3953" w:rsidP="006B3953">
            <w:r>
              <w:t>0</w:t>
            </w:r>
          </w:p>
        </w:tc>
        <w:tc>
          <w:tcPr>
            <w:tcW w:w="1709" w:type="dxa"/>
            <w:tcBorders>
              <w:left w:val="double" w:sz="4" w:space="0" w:color="auto"/>
            </w:tcBorders>
          </w:tcPr>
          <w:p w14:paraId="0217A202" w14:textId="3D9926A0" w:rsidR="006B3953" w:rsidRDefault="006B3953" w:rsidP="006B3953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2BAB13F5" w14:textId="7F9A6FF4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6</w:t>
            </w:r>
          </w:p>
        </w:tc>
      </w:tr>
      <w:tr w:rsidR="006B3953" w14:paraId="05E2AAC4" w14:textId="5D295958" w:rsidTr="006B3953">
        <w:tc>
          <w:tcPr>
            <w:tcW w:w="1717" w:type="dxa"/>
          </w:tcPr>
          <w:p w14:paraId="5330978D" w14:textId="01302E51" w:rsidR="006B3953" w:rsidRDefault="006B3953" w:rsidP="006B3953">
            <w:r>
              <w:t>1</w:t>
            </w:r>
          </w:p>
        </w:tc>
        <w:tc>
          <w:tcPr>
            <w:tcW w:w="1709" w:type="dxa"/>
          </w:tcPr>
          <w:p w14:paraId="0A32E234" w14:textId="306D9119" w:rsidR="006B3953" w:rsidRDefault="006B3953" w:rsidP="006B3953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5D1CA088" w14:textId="615C40BB" w:rsidR="006B3953" w:rsidRDefault="006B3953" w:rsidP="006B3953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</w:tcBorders>
          </w:tcPr>
          <w:p w14:paraId="2E4771BA" w14:textId="376BAA5B" w:rsidR="006B3953" w:rsidRDefault="006B3953" w:rsidP="006B3953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16557FC7" w14:textId="5BEB10D7" w:rsidR="006B3953" w:rsidRPr="006B3953" w:rsidRDefault="006B3953" w:rsidP="006B3953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7</w:t>
            </w:r>
          </w:p>
        </w:tc>
      </w:tr>
    </w:tbl>
    <w:p w14:paraId="00FE971B" w14:textId="77777777" w:rsidR="006B3953" w:rsidRDefault="006B3953" w:rsidP="006B3953"/>
    <w:p w14:paraId="63F1E3AA" w14:textId="1870215F" w:rsidR="006B3953" w:rsidRDefault="006B3953" w:rsidP="006B3953">
      <w:r>
        <w:t>Note F is chosen to reflect our requirements—the values for F come from what we're trying to do/solve.</w:t>
      </w:r>
    </w:p>
    <w:p w14:paraId="51B7EF9C" w14:textId="77777777" w:rsidR="006B3953" w:rsidRDefault="006B3953" w:rsidP="006B3953"/>
    <w:p w14:paraId="20BCE9FE" w14:textId="0B7C2DC0" w:rsidR="006B3953" w:rsidRDefault="006B3953" w:rsidP="006B3953">
      <w:r>
        <w:t>We can get an equation by ORing m</w:t>
      </w:r>
      <w:r>
        <w:rPr>
          <w:vertAlign w:val="subscript"/>
        </w:rPr>
        <w:t>2</w:t>
      </w:r>
      <w:r>
        <w:t>, m</w:t>
      </w:r>
      <w:r>
        <w:rPr>
          <w:vertAlign w:val="subscript"/>
        </w:rPr>
        <w:t>3</w:t>
      </w:r>
      <w:r>
        <w:t>, m</w:t>
      </w:r>
      <w:r>
        <w:rPr>
          <w:vertAlign w:val="subscript"/>
        </w:rPr>
        <w:t>6</w:t>
      </w:r>
      <w:r>
        <w:t>, and m</w:t>
      </w:r>
      <w:r>
        <w:rPr>
          <w:vertAlign w:val="subscript"/>
        </w:rPr>
        <w:t>7</w:t>
      </w:r>
      <w:r>
        <w:t xml:space="preserve"> together:</w:t>
      </w:r>
    </w:p>
    <w:p w14:paraId="13930D91" w14:textId="77777777" w:rsidR="006B3953" w:rsidRDefault="006B3953" w:rsidP="006B3953"/>
    <w:p w14:paraId="35F3C976" w14:textId="5C1AFF02" w:rsidR="006B3953" w:rsidRDefault="006B3953" w:rsidP="006B3953">
      <w:r>
        <w:t>F = (A'.B.C') + (A'.B.C) + (A.B.C') + (A.B.C)</w:t>
      </w:r>
    </w:p>
    <w:p w14:paraId="4475F603" w14:textId="77777777" w:rsidR="003532C7" w:rsidRDefault="003532C7" w:rsidP="006B3953"/>
    <w:p w14:paraId="7C6BAF32" w14:textId="3ECF0B96" w:rsidR="003532C7" w:rsidRDefault="003532C7" w:rsidP="006B3953">
      <w:r>
        <w:t>We can optimise this to use fewer gates:</w:t>
      </w:r>
    </w:p>
    <w:p w14:paraId="4A2D16C3" w14:textId="77777777" w:rsidR="003532C7" w:rsidRDefault="003532C7" w:rsidP="006B3953"/>
    <w:p w14:paraId="27FC3DAE" w14:textId="5C686874" w:rsidR="003532C7" w:rsidRDefault="003532C7" w:rsidP="006B3953">
      <w:r>
        <w:t>F = A'.B.(C' + C) + A.B.(C' + C)</w:t>
      </w:r>
    </w:p>
    <w:p w14:paraId="311DB9A9" w14:textId="2BE84EE9" w:rsidR="003532C7" w:rsidRDefault="003532C7" w:rsidP="006B3953">
      <w:r>
        <w:t>F = A'.B + A.B</w:t>
      </w:r>
    </w:p>
    <w:p w14:paraId="2C7BFEBC" w14:textId="3CB8794F" w:rsidR="003532C7" w:rsidRDefault="003532C7" w:rsidP="006B3953">
      <w:r>
        <w:t>F = B(A' + A)</w:t>
      </w:r>
    </w:p>
    <w:p w14:paraId="0A28079B" w14:textId="42BBACED" w:rsidR="003532C7" w:rsidRDefault="003532C7" w:rsidP="006B3953">
      <w:r>
        <w:t>F = B</w:t>
      </w:r>
    </w:p>
    <w:p w14:paraId="0C12A7CA" w14:textId="77777777" w:rsidR="003532C7" w:rsidRDefault="003532C7" w:rsidP="006B3953"/>
    <w:p w14:paraId="34E5D0F2" w14:textId="6F8DAD60" w:rsidR="003532C7" w:rsidRDefault="003532C7" w:rsidP="006B3953">
      <w:r>
        <w:t>You can see this is clear if you look at the table. We have now gone from 12 gates to 0 gates required.</w:t>
      </w:r>
    </w:p>
    <w:p w14:paraId="45F86508" w14:textId="31AA0550" w:rsidR="003532C7" w:rsidRDefault="003532C7" w:rsidP="003532C7">
      <w:pPr>
        <w:pStyle w:val="Heading2"/>
      </w:pPr>
      <w:r>
        <w:t>Example 2:</w:t>
      </w:r>
    </w:p>
    <w:p w14:paraId="6548B739" w14:textId="13D6DAE2" w:rsidR="003532C7" w:rsidRDefault="002261D0" w:rsidP="003532C7">
      <w:pPr>
        <w:rPr>
          <w:i/>
        </w:rPr>
      </w:pPr>
      <w:r>
        <w:rPr>
          <w:i/>
        </w:rPr>
        <w:t>Derive the equation from the following truth table, simplify if possible, and draw the corresponding circuit.</w:t>
      </w:r>
    </w:p>
    <w:p w14:paraId="42A6CB6D" w14:textId="3F647D59" w:rsidR="002261D0" w:rsidRDefault="002261D0" w:rsidP="003532C7">
      <w:r>
        <w:t>This is how he may write a question in an exam.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709"/>
        <w:gridCol w:w="1714"/>
        <w:gridCol w:w="1709"/>
        <w:gridCol w:w="1673"/>
      </w:tblGrid>
      <w:tr w:rsidR="002261D0" w14:paraId="7ADE45A9" w14:textId="6317ED8A" w:rsidTr="002261D0">
        <w:tc>
          <w:tcPr>
            <w:tcW w:w="1717" w:type="dxa"/>
            <w:tcBorders>
              <w:bottom w:val="double" w:sz="4" w:space="0" w:color="auto"/>
            </w:tcBorders>
          </w:tcPr>
          <w:p w14:paraId="6F2AFFA9" w14:textId="6FB06D8D" w:rsidR="002261D0" w:rsidRDefault="002261D0" w:rsidP="003532C7">
            <w:r>
              <w:t>A</w:t>
            </w:r>
          </w:p>
        </w:tc>
        <w:tc>
          <w:tcPr>
            <w:tcW w:w="1709" w:type="dxa"/>
            <w:tcBorders>
              <w:bottom w:val="double" w:sz="4" w:space="0" w:color="auto"/>
            </w:tcBorders>
          </w:tcPr>
          <w:p w14:paraId="5F9EEFA0" w14:textId="5E67A4D8" w:rsidR="002261D0" w:rsidRDefault="002261D0" w:rsidP="003532C7">
            <w:r>
              <w:t>B</w:t>
            </w:r>
          </w:p>
        </w:tc>
        <w:tc>
          <w:tcPr>
            <w:tcW w:w="1714" w:type="dxa"/>
            <w:tcBorders>
              <w:bottom w:val="double" w:sz="4" w:space="0" w:color="auto"/>
              <w:right w:val="double" w:sz="4" w:space="0" w:color="auto"/>
            </w:tcBorders>
          </w:tcPr>
          <w:p w14:paraId="6F5BC96E" w14:textId="492BDE97" w:rsidR="002261D0" w:rsidRDefault="002261D0" w:rsidP="003532C7">
            <w:r>
              <w:t>C</w:t>
            </w:r>
          </w:p>
        </w:tc>
        <w:tc>
          <w:tcPr>
            <w:tcW w:w="1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4B67EA" w14:textId="330724D1" w:rsidR="002261D0" w:rsidRDefault="002261D0" w:rsidP="003532C7">
            <w:r>
              <w:t>F</w:t>
            </w:r>
          </w:p>
        </w:tc>
        <w:tc>
          <w:tcPr>
            <w:tcW w:w="1673" w:type="dxa"/>
            <w:tcBorders>
              <w:left w:val="double" w:sz="4" w:space="0" w:color="auto"/>
              <w:bottom w:val="double" w:sz="4" w:space="0" w:color="auto"/>
            </w:tcBorders>
          </w:tcPr>
          <w:p w14:paraId="2800C072" w14:textId="6C4040CE" w:rsidR="002261D0" w:rsidRDefault="002261D0" w:rsidP="003532C7">
            <w:r>
              <w:t>Minterms</w:t>
            </w:r>
          </w:p>
        </w:tc>
      </w:tr>
      <w:tr w:rsidR="002261D0" w14:paraId="470AF783" w14:textId="3FE38BD0" w:rsidTr="002261D0">
        <w:tc>
          <w:tcPr>
            <w:tcW w:w="1717" w:type="dxa"/>
            <w:tcBorders>
              <w:top w:val="double" w:sz="4" w:space="0" w:color="auto"/>
            </w:tcBorders>
          </w:tcPr>
          <w:p w14:paraId="3C235370" w14:textId="341C3739" w:rsidR="002261D0" w:rsidRDefault="002261D0" w:rsidP="003532C7">
            <w:r>
              <w:t>0</w:t>
            </w:r>
          </w:p>
        </w:tc>
        <w:tc>
          <w:tcPr>
            <w:tcW w:w="1709" w:type="dxa"/>
            <w:tcBorders>
              <w:top w:val="double" w:sz="4" w:space="0" w:color="auto"/>
            </w:tcBorders>
          </w:tcPr>
          <w:p w14:paraId="3244D105" w14:textId="7F7E999A" w:rsidR="002261D0" w:rsidRDefault="002261D0" w:rsidP="003532C7">
            <w:r>
              <w:t>0</w:t>
            </w:r>
          </w:p>
        </w:tc>
        <w:tc>
          <w:tcPr>
            <w:tcW w:w="1714" w:type="dxa"/>
            <w:tcBorders>
              <w:top w:val="double" w:sz="4" w:space="0" w:color="auto"/>
              <w:right w:val="double" w:sz="4" w:space="0" w:color="auto"/>
            </w:tcBorders>
          </w:tcPr>
          <w:p w14:paraId="151384C9" w14:textId="3565ADF2" w:rsidR="002261D0" w:rsidRDefault="002261D0" w:rsidP="003532C7">
            <w:r>
              <w:t>0</w:t>
            </w:r>
          </w:p>
        </w:tc>
        <w:tc>
          <w:tcPr>
            <w:tcW w:w="1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8D9CFF0" w14:textId="758CE100" w:rsidR="002261D0" w:rsidRDefault="002261D0" w:rsidP="003532C7">
            <w:r>
              <w:t>0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</w:tcBorders>
          </w:tcPr>
          <w:p w14:paraId="17777F76" w14:textId="780307BC" w:rsidR="002261D0" w:rsidRDefault="002261D0" w:rsidP="003532C7">
            <w:r>
              <w:t>m0</w:t>
            </w:r>
          </w:p>
        </w:tc>
      </w:tr>
      <w:tr w:rsidR="002261D0" w14:paraId="02930DFC" w14:textId="5E617DA0" w:rsidTr="002261D0">
        <w:tc>
          <w:tcPr>
            <w:tcW w:w="1717" w:type="dxa"/>
          </w:tcPr>
          <w:p w14:paraId="0AC647D1" w14:textId="397F629E" w:rsidR="002261D0" w:rsidRDefault="002261D0" w:rsidP="003532C7">
            <w:r>
              <w:t>0</w:t>
            </w:r>
          </w:p>
        </w:tc>
        <w:tc>
          <w:tcPr>
            <w:tcW w:w="1709" w:type="dxa"/>
          </w:tcPr>
          <w:p w14:paraId="73BDCDA0" w14:textId="36D7A434" w:rsidR="002261D0" w:rsidRDefault="002261D0" w:rsidP="003532C7">
            <w:r>
              <w:t>0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538675E0" w14:textId="571C58F0" w:rsidR="002261D0" w:rsidRDefault="002261D0" w:rsidP="003532C7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14:paraId="6864EADD" w14:textId="38A0B9D5" w:rsidR="002261D0" w:rsidRDefault="002261D0" w:rsidP="003532C7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5D1D3FF6" w14:textId="274C9C87" w:rsidR="002261D0" w:rsidRDefault="002261D0" w:rsidP="003532C7">
            <w:r>
              <w:t>m1</w:t>
            </w:r>
          </w:p>
        </w:tc>
      </w:tr>
      <w:tr w:rsidR="002261D0" w14:paraId="01294346" w14:textId="462B9C3B" w:rsidTr="002261D0">
        <w:tc>
          <w:tcPr>
            <w:tcW w:w="1717" w:type="dxa"/>
          </w:tcPr>
          <w:p w14:paraId="5E8C2D06" w14:textId="66F72A3A" w:rsidR="002261D0" w:rsidRDefault="002261D0" w:rsidP="003532C7">
            <w:r>
              <w:t>0</w:t>
            </w:r>
          </w:p>
        </w:tc>
        <w:tc>
          <w:tcPr>
            <w:tcW w:w="1709" w:type="dxa"/>
          </w:tcPr>
          <w:p w14:paraId="42A82D07" w14:textId="09C33117" w:rsidR="002261D0" w:rsidRDefault="002261D0" w:rsidP="003532C7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48D43AF6" w14:textId="2CBE0842" w:rsidR="002261D0" w:rsidRDefault="002261D0" w:rsidP="003532C7">
            <w:r>
              <w:t>0</w:t>
            </w:r>
          </w:p>
        </w:tc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14:paraId="10E6CBE8" w14:textId="0905EB89" w:rsidR="002261D0" w:rsidRDefault="002261D0" w:rsidP="003532C7">
            <w:r>
              <w:t>0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12155170" w14:textId="411DA9CE" w:rsidR="002261D0" w:rsidRDefault="002261D0" w:rsidP="003532C7">
            <w:r>
              <w:t>m2</w:t>
            </w:r>
          </w:p>
        </w:tc>
      </w:tr>
      <w:tr w:rsidR="002261D0" w14:paraId="0885B24A" w14:textId="56E1EC89" w:rsidTr="002261D0">
        <w:tc>
          <w:tcPr>
            <w:tcW w:w="1717" w:type="dxa"/>
          </w:tcPr>
          <w:p w14:paraId="27068C8E" w14:textId="331BE350" w:rsidR="002261D0" w:rsidRDefault="002261D0" w:rsidP="003532C7">
            <w:r>
              <w:t>0</w:t>
            </w:r>
          </w:p>
        </w:tc>
        <w:tc>
          <w:tcPr>
            <w:tcW w:w="1709" w:type="dxa"/>
          </w:tcPr>
          <w:p w14:paraId="414AD8F0" w14:textId="203EFCCD" w:rsidR="002261D0" w:rsidRDefault="002261D0" w:rsidP="003532C7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6F713AC0" w14:textId="6D6DEA2F" w:rsidR="002261D0" w:rsidRDefault="002261D0" w:rsidP="003532C7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14:paraId="65E7CBE3" w14:textId="4329A15D" w:rsidR="002261D0" w:rsidRDefault="002261D0" w:rsidP="003532C7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343C1C1C" w14:textId="2A08179C" w:rsidR="002261D0" w:rsidRDefault="002261D0" w:rsidP="003532C7">
            <w:r>
              <w:t>m3</w:t>
            </w:r>
          </w:p>
        </w:tc>
      </w:tr>
      <w:tr w:rsidR="002261D0" w14:paraId="49710C05" w14:textId="010F3DEF" w:rsidTr="002261D0">
        <w:tc>
          <w:tcPr>
            <w:tcW w:w="1717" w:type="dxa"/>
          </w:tcPr>
          <w:p w14:paraId="0C1566CD" w14:textId="4FEC51A6" w:rsidR="002261D0" w:rsidRDefault="002261D0" w:rsidP="003532C7">
            <w:r>
              <w:t>1</w:t>
            </w:r>
          </w:p>
        </w:tc>
        <w:tc>
          <w:tcPr>
            <w:tcW w:w="1709" w:type="dxa"/>
          </w:tcPr>
          <w:p w14:paraId="2C157681" w14:textId="2B74F5DA" w:rsidR="002261D0" w:rsidRDefault="002261D0" w:rsidP="003532C7">
            <w:r>
              <w:t>0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4E6FF6E6" w14:textId="201C0163" w:rsidR="002261D0" w:rsidRDefault="002261D0" w:rsidP="003532C7">
            <w:r>
              <w:t>0</w:t>
            </w:r>
          </w:p>
        </w:tc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14:paraId="385FACB2" w14:textId="2F204846" w:rsidR="002261D0" w:rsidRDefault="002261D0" w:rsidP="003532C7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40C7B28C" w14:textId="137E71FF" w:rsidR="002261D0" w:rsidRDefault="002261D0" w:rsidP="003532C7">
            <w:r>
              <w:t>m4</w:t>
            </w:r>
          </w:p>
        </w:tc>
      </w:tr>
      <w:tr w:rsidR="002261D0" w14:paraId="383B338D" w14:textId="48196B98" w:rsidTr="002261D0">
        <w:tc>
          <w:tcPr>
            <w:tcW w:w="1717" w:type="dxa"/>
          </w:tcPr>
          <w:p w14:paraId="10E6F01D" w14:textId="38052220" w:rsidR="002261D0" w:rsidRDefault="002261D0" w:rsidP="003532C7">
            <w:r>
              <w:t>1</w:t>
            </w:r>
          </w:p>
        </w:tc>
        <w:tc>
          <w:tcPr>
            <w:tcW w:w="1709" w:type="dxa"/>
          </w:tcPr>
          <w:p w14:paraId="06964947" w14:textId="41087A92" w:rsidR="002261D0" w:rsidRDefault="002261D0" w:rsidP="003532C7">
            <w:r>
              <w:t>0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4E85D9DF" w14:textId="72B18A85" w:rsidR="002261D0" w:rsidRDefault="002261D0" w:rsidP="003532C7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14:paraId="000418E2" w14:textId="048176F5" w:rsidR="002261D0" w:rsidRDefault="002261D0" w:rsidP="003532C7">
            <w:r>
              <w:t>0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12417725" w14:textId="74E8118F" w:rsidR="002261D0" w:rsidRDefault="002261D0" w:rsidP="003532C7">
            <w:r>
              <w:t>m5</w:t>
            </w:r>
          </w:p>
        </w:tc>
      </w:tr>
      <w:tr w:rsidR="002261D0" w14:paraId="4994E20A" w14:textId="74848082" w:rsidTr="002261D0">
        <w:tc>
          <w:tcPr>
            <w:tcW w:w="1717" w:type="dxa"/>
          </w:tcPr>
          <w:p w14:paraId="52356A76" w14:textId="37FAF0C7" w:rsidR="002261D0" w:rsidRDefault="002261D0" w:rsidP="003532C7">
            <w:r>
              <w:t>1</w:t>
            </w:r>
          </w:p>
        </w:tc>
        <w:tc>
          <w:tcPr>
            <w:tcW w:w="1709" w:type="dxa"/>
          </w:tcPr>
          <w:p w14:paraId="66420815" w14:textId="7D530CBA" w:rsidR="002261D0" w:rsidRDefault="002261D0" w:rsidP="003532C7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0E3CF7F5" w14:textId="4DB6A3AA" w:rsidR="002261D0" w:rsidRDefault="002261D0" w:rsidP="003532C7">
            <w:r>
              <w:t>0</w:t>
            </w:r>
          </w:p>
        </w:tc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14:paraId="54011BD0" w14:textId="75BD3A17" w:rsidR="002261D0" w:rsidRDefault="002261D0" w:rsidP="003532C7">
            <w:r>
              <w:t>1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1A42F2AA" w14:textId="05F6978F" w:rsidR="002261D0" w:rsidRDefault="002261D0" w:rsidP="003532C7">
            <w:r>
              <w:t>m6</w:t>
            </w:r>
          </w:p>
        </w:tc>
      </w:tr>
      <w:tr w:rsidR="002261D0" w14:paraId="17B6967F" w14:textId="15642BEB" w:rsidTr="002261D0">
        <w:tc>
          <w:tcPr>
            <w:tcW w:w="1717" w:type="dxa"/>
          </w:tcPr>
          <w:p w14:paraId="6FECA082" w14:textId="52B832B8" w:rsidR="002261D0" w:rsidRDefault="002261D0" w:rsidP="003532C7">
            <w:r>
              <w:t>1</w:t>
            </w:r>
          </w:p>
        </w:tc>
        <w:tc>
          <w:tcPr>
            <w:tcW w:w="1709" w:type="dxa"/>
          </w:tcPr>
          <w:p w14:paraId="63D68C97" w14:textId="761C25AA" w:rsidR="002261D0" w:rsidRDefault="002261D0" w:rsidP="003532C7">
            <w:r>
              <w:t>1</w:t>
            </w:r>
          </w:p>
        </w:tc>
        <w:tc>
          <w:tcPr>
            <w:tcW w:w="1714" w:type="dxa"/>
            <w:tcBorders>
              <w:right w:val="double" w:sz="4" w:space="0" w:color="auto"/>
            </w:tcBorders>
          </w:tcPr>
          <w:p w14:paraId="38DC7651" w14:textId="30DDF2C1" w:rsidR="002261D0" w:rsidRDefault="002261D0" w:rsidP="003532C7">
            <w:r>
              <w:t>1</w:t>
            </w:r>
          </w:p>
        </w:tc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14:paraId="7CB3C5C2" w14:textId="776A812F" w:rsidR="002261D0" w:rsidRDefault="002261D0" w:rsidP="003532C7">
            <w:r>
              <w:t>0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14:paraId="3EF586C6" w14:textId="6020FF1F" w:rsidR="002261D0" w:rsidRDefault="002261D0" w:rsidP="003532C7">
            <w:r>
              <w:t>m7</w:t>
            </w:r>
          </w:p>
        </w:tc>
      </w:tr>
    </w:tbl>
    <w:p w14:paraId="3497D21D" w14:textId="77777777" w:rsidR="002261D0" w:rsidRDefault="002261D0" w:rsidP="003532C7"/>
    <w:p w14:paraId="6CE82E9D" w14:textId="1C99991B" w:rsidR="002261D0" w:rsidRDefault="002261D0" w:rsidP="003532C7">
      <w:r>
        <w:t>F = m1 + m3 + m4 + m6</w:t>
      </w:r>
    </w:p>
    <w:p w14:paraId="22511B86" w14:textId="4B9367D7" w:rsidR="002261D0" w:rsidRDefault="002261D0" w:rsidP="003532C7">
      <w:r>
        <w:t>F = A'.B'.C + A'.B.C + A.B'.C' + A.B.C'</w:t>
      </w:r>
    </w:p>
    <w:p w14:paraId="6565CD22" w14:textId="57C56F2E" w:rsidR="00F96982" w:rsidRDefault="00F96982" w:rsidP="003532C7">
      <w:r>
        <w:t>F = A'.C.(B' + B) + A.C'.(B' + B)</w:t>
      </w:r>
    </w:p>
    <w:p w14:paraId="4C4720E9" w14:textId="66E52EC0" w:rsidR="00F96982" w:rsidRDefault="00F96982" w:rsidP="003532C7">
      <w:r>
        <w:t>F = A'.C + A.C' = A</w:t>
      </w:r>
      <w:r>
        <w:sym w:font="Symbol" w:char="F0C5"/>
      </w:r>
      <w:r>
        <w:t>C</w:t>
      </w:r>
    </w:p>
    <w:p w14:paraId="2F44E52D" w14:textId="56D989BA" w:rsidR="00A731A8" w:rsidRDefault="00A731A8" w:rsidP="00A731A8">
      <w:pPr>
        <w:pStyle w:val="Heading2"/>
      </w:pPr>
      <w:r>
        <w:t>Example 3: Nightclub Bouncer Circuit</w:t>
      </w:r>
    </w:p>
    <w:p w14:paraId="7285783A" w14:textId="229FA26C" w:rsidR="00A731A8" w:rsidRDefault="00A731A8" w:rsidP="00A731A8">
      <w:r>
        <w:t>Inputs:</w:t>
      </w:r>
    </w:p>
    <w:p w14:paraId="05622E87" w14:textId="1F982129" w:rsidR="00A731A8" w:rsidRDefault="00A731A8" w:rsidP="00A731A8">
      <w:pPr>
        <w:pStyle w:val="ListParagraph"/>
        <w:numPr>
          <w:ilvl w:val="0"/>
          <w:numId w:val="10"/>
        </w:numPr>
      </w:pPr>
      <w:r>
        <w:t>&gt;= 18? (call this A for age)</w:t>
      </w:r>
    </w:p>
    <w:p w14:paraId="3610600F" w14:textId="4C39D3DF" w:rsidR="00A731A8" w:rsidRDefault="00A731A8" w:rsidP="00A731A8">
      <w:pPr>
        <w:pStyle w:val="ListParagraph"/>
        <w:numPr>
          <w:ilvl w:val="0"/>
          <w:numId w:val="10"/>
        </w:numPr>
      </w:pPr>
      <w:r>
        <w:t>Drunk? (call this D for drunk)</w:t>
      </w:r>
    </w:p>
    <w:p w14:paraId="7F199DE8" w14:textId="546AA408" w:rsidR="00A731A8" w:rsidRDefault="00A731A8" w:rsidP="00A731A8">
      <w:pPr>
        <w:pStyle w:val="ListParagraph"/>
        <w:numPr>
          <w:ilvl w:val="0"/>
          <w:numId w:val="10"/>
        </w:numPr>
      </w:pPr>
      <w:r>
        <w:t>Male/female? (call this G for gender)</w:t>
      </w:r>
    </w:p>
    <w:p w14:paraId="54AC9895" w14:textId="635936E0" w:rsidR="00A731A8" w:rsidRDefault="00A731A8" w:rsidP="00A731A8">
      <w:pPr>
        <w:pStyle w:val="ListParagraph"/>
        <w:numPr>
          <w:ilvl w:val="0"/>
          <w:numId w:val="10"/>
        </w:numPr>
      </w:pPr>
      <w:r>
        <w:t>Well-dressed? (call this C for clothes)</w:t>
      </w:r>
    </w:p>
    <w:p w14:paraId="1A239D60" w14:textId="77777777" w:rsidR="00A731A8" w:rsidRDefault="00A731A8" w:rsidP="00A731A8"/>
    <w:p w14:paraId="6181F36B" w14:textId="008DB42F" w:rsidR="00A731A8" w:rsidRDefault="00A731A8" w:rsidP="00A731A8">
      <w:r>
        <w:t>So if A = 1, then you're &gt;= 18.</w:t>
      </w:r>
    </w:p>
    <w:p w14:paraId="51642ECE" w14:textId="0B647400" w:rsidR="00A731A8" w:rsidRDefault="00A731A8" w:rsidP="00A731A8">
      <w:r>
        <w:t>D = 1, then you're drunk.</w:t>
      </w:r>
    </w:p>
    <w:p w14:paraId="57462BC4" w14:textId="7FFA0277" w:rsidR="00C65A46" w:rsidRDefault="00C65A46" w:rsidP="00A731A8">
      <w:r>
        <w:t>G = 1, you're female; G = 0, you're male.</w:t>
      </w:r>
    </w:p>
    <w:p w14:paraId="353D920F" w14:textId="5BF5F05E" w:rsidR="00C65A46" w:rsidRDefault="00C65A46" w:rsidP="00A731A8">
      <w:r>
        <w:t>C = 1, you're well-dressed.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65A46" w14:paraId="45403875" w14:textId="77777777" w:rsidTr="00C65A46">
        <w:tc>
          <w:tcPr>
            <w:tcW w:w="1704" w:type="dxa"/>
            <w:tcBorders>
              <w:bottom w:val="double" w:sz="4" w:space="0" w:color="auto"/>
            </w:tcBorders>
          </w:tcPr>
          <w:p w14:paraId="4CEE1879" w14:textId="6B9D17D2" w:rsidR="00C65A46" w:rsidRDefault="00C65A46" w:rsidP="00A731A8">
            <w:r>
              <w:t>A</w:t>
            </w:r>
          </w:p>
        </w:tc>
        <w:tc>
          <w:tcPr>
            <w:tcW w:w="1704" w:type="dxa"/>
            <w:tcBorders>
              <w:bottom w:val="double" w:sz="4" w:space="0" w:color="auto"/>
            </w:tcBorders>
          </w:tcPr>
          <w:p w14:paraId="652DB43E" w14:textId="04A7C4F6" w:rsidR="00C65A46" w:rsidRDefault="00C65A46" w:rsidP="00A731A8">
            <w:r>
              <w:t>D</w:t>
            </w:r>
          </w:p>
        </w:tc>
        <w:tc>
          <w:tcPr>
            <w:tcW w:w="1704" w:type="dxa"/>
            <w:tcBorders>
              <w:bottom w:val="double" w:sz="4" w:space="0" w:color="auto"/>
            </w:tcBorders>
          </w:tcPr>
          <w:p w14:paraId="2568AA02" w14:textId="333BB39C" w:rsidR="00C65A46" w:rsidRDefault="00C65A46" w:rsidP="00A731A8">
            <w:r>
              <w:t>G</w:t>
            </w:r>
          </w:p>
        </w:tc>
        <w:tc>
          <w:tcPr>
            <w:tcW w:w="1705" w:type="dxa"/>
            <w:tcBorders>
              <w:bottom w:val="double" w:sz="4" w:space="0" w:color="auto"/>
              <w:right w:val="double" w:sz="4" w:space="0" w:color="auto"/>
            </w:tcBorders>
          </w:tcPr>
          <w:p w14:paraId="3B4ECF64" w14:textId="146641E3" w:rsidR="00C65A46" w:rsidRDefault="00C65A46" w:rsidP="00A731A8">
            <w:r>
              <w:t>C</w:t>
            </w:r>
          </w:p>
        </w:tc>
        <w:tc>
          <w:tcPr>
            <w:tcW w:w="1705" w:type="dxa"/>
            <w:tcBorders>
              <w:left w:val="double" w:sz="4" w:space="0" w:color="auto"/>
              <w:bottom w:val="double" w:sz="4" w:space="0" w:color="auto"/>
            </w:tcBorders>
          </w:tcPr>
          <w:p w14:paraId="5976FFCD" w14:textId="31FA6F9E" w:rsidR="00C65A46" w:rsidRDefault="00C65A46" w:rsidP="00A731A8">
            <w:r>
              <w:t>Door</w:t>
            </w:r>
          </w:p>
        </w:tc>
      </w:tr>
      <w:tr w:rsidR="00C65A46" w14:paraId="3E60C38C" w14:textId="77777777" w:rsidTr="00C65A46">
        <w:tc>
          <w:tcPr>
            <w:tcW w:w="1704" w:type="dxa"/>
            <w:tcBorders>
              <w:top w:val="double" w:sz="4" w:space="0" w:color="auto"/>
            </w:tcBorders>
          </w:tcPr>
          <w:p w14:paraId="4BC2CA4D" w14:textId="27BF4DF4" w:rsidR="00C65A46" w:rsidRDefault="00C65A46" w:rsidP="00A731A8">
            <w:r>
              <w:t>0</w:t>
            </w:r>
          </w:p>
        </w:tc>
        <w:tc>
          <w:tcPr>
            <w:tcW w:w="1704" w:type="dxa"/>
            <w:tcBorders>
              <w:top w:val="double" w:sz="4" w:space="0" w:color="auto"/>
            </w:tcBorders>
          </w:tcPr>
          <w:p w14:paraId="0AD7D819" w14:textId="711E48CD" w:rsidR="00C65A46" w:rsidRDefault="00C65A46" w:rsidP="00A731A8">
            <w:r>
              <w:t>0</w:t>
            </w:r>
          </w:p>
        </w:tc>
        <w:tc>
          <w:tcPr>
            <w:tcW w:w="1704" w:type="dxa"/>
            <w:tcBorders>
              <w:top w:val="double" w:sz="4" w:space="0" w:color="auto"/>
            </w:tcBorders>
          </w:tcPr>
          <w:p w14:paraId="1589EEAF" w14:textId="7CAEF013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top w:val="double" w:sz="4" w:space="0" w:color="auto"/>
              <w:right w:val="double" w:sz="4" w:space="0" w:color="auto"/>
            </w:tcBorders>
          </w:tcPr>
          <w:p w14:paraId="67965A82" w14:textId="6F98C52E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</w:tcBorders>
          </w:tcPr>
          <w:p w14:paraId="0E1B0A24" w14:textId="5E3D0E59" w:rsidR="00C65A46" w:rsidRDefault="00C65A46" w:rsidP="00A731A8">
            <w:r>
              <w:t>0</w:t>
            </w:r>
          </w:p>
        </w:tc>
      </w:tr>
      <w:tr w:rsidR="00C65A46" w14:paraId="2058B2CD" w14:textId="77777777" w:rsidTr="00C65A46">
        <w:tc>
          <w:tcPr>
            <w:tcW w:w="1704" w:type="dxa"/>
          </w:tcPr>
          <w:p w14:paraId="213A9BBE" w14:textId="3C0BB22D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60757F3E" w14:textId="31DBE566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169F68B5" w14:textId="4642687A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7C80B2E7" w14:textId="52D16C2C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705C4F3C" w14:textId="675C5980" w:rsidR="00C65A46" w:rsidRDefault="00C65A46" w:rsidP="00A731A8">
            <w:r>
              <w:t>0</w:t>
            </w:r>
          </w:p>
        </w:tc>
      </w:tr>
      <w:tr w:rsidR="00C65A46" w14:paraId="2BA497EF" w14:textId="77777777" w:rsidTr="00C65A46">
        <w:tc>
          <w:tcPr>
            <w:tcW w:w="1704" w:type="dxa"/>
          </w:tcPr>
          <w:p w14:paraId="05D01BA6" w14:textId="23D1A09F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1BC1531F" w14:textId="5BFC3685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629E9F5B" w14:textId="1F742880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7A5450C1" w14:textId="472FB491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0FAAEF22" w14:textId="5CE2764A" w:rsidR="00C65A46" w:rsidRDefault="00C65A46" w:rsidP="00A731A8">
            <w:r>
              <w:t>0</w:t>
            </w:r>
          </w:p>
        </w:tc>
      </w:tr>
      <w:tr w:rsidR="00C65A46" w14:paraId="68A49C9B" w14:textId="77777777" w:rsidTr="00C65A46">
        <w:tc>
          <w:tcPr>
            <w:tcW w:w="1704" w:type="dxa"/>
          </w:tcPr>
          <w:p w14:paraId="64658895" w14:textId="049A0580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2635B763" w14:textId="75C47C8E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75C92315" w14:textId="390211DD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4053DFD4" w14:textId="0C2EFDB0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6CBEA3F3" w14:textId="76E0D935" w:rsidR="00C65A46" w:rsidRDefault="00C65A46" w:rsidP="00A731A8">
            <w:r>
              <w:t>1</w:t>
            </w:r>
          </w:p>
        </w:tc>
      </w:tr>
      <w:tr w:rsidR="00C65A46" w14:paraId="4ECFE2EC" w14:textId="77777777" w:rsidTr="00C65A46">
        <w:tc>
          <w:tcPr>
            <w:tcW w:w="1704" w:type="dxa"/>
          </w:tcPr>
          <w:p w14:paraId="0E18E5EA" w14:textId="0B2AD0D4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6C39024B" w14:textId="0DEB578A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6219F19A" w14:textId="338CBB81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1856929D" w14:textId="01C708B5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4C435991" w14:textId="2AF9CEC6" w:rsidR="00C65A46" w:rsidRDefault="00C65A46" w:rsidP="00A731A8">
            <w:r>
              <w:t>0</w:t>
            </w:r>
          </w:p>
        </w:tc>
      </w:tr>
      <w:tr w:rsidR="00C65A46" w14:paraId="7E4E088A" w14:textId="77777777" w:rsidTr="00C65A46">
        <w:tc>
          <w:tcPr>
            <w:tcW w:w="1704" w:type="dxa"/>
          </w:tcPr>
          <w:p w14:paraId="18414A02" w14:textId="6CAEDB95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1BC0F323" w14:textId="1889F7AB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543C5955" w14:textId="6E6BAB04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2A3C06FE" w14:textId="4BA5AAF8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5BE51471" w14:textId="4C7E59F8" w:rsidR="00C65A46" w:rsidRDefault="00C65A46" w:rsidP="00A731A8">
            <w:r>
              <w:t>0</w:t>
            </w:r>
          </w:p>
        </w:tc>
      </w:tr>
      <w:tr w:rsidR="00C65A46" w14:paraId="6BAC018D" w14:textId="77777777" w:rsidTr="00C65A46">
        <w:tc>
          <w:tcPr>
            <w:tcW w:w="1704" w:type="dxa"/>
          </w:tcPr>
          <w:p w14:paraId="12AAA001" w14:textId="5184BF61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36C9023B" w14:textId="7FEF06E0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5867704B" w14:textId="75AC4F50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134BC571" w14:textId="2D9CD42C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5CE22B82" w14:textId="264E6958" w:rsidR="00C65A46" w:rsidRDefault="00C65A46" w:rsidP="00A731A8">
            <w:r>
              <w:t>0</w:t>
            </w:r>
          </w:p>
        </w:tc>
      </w:tr>
      <w:tr w:rsidR="00C65A46" w14:paraId="56997872" w14:textId="77777777" w:rsidTr="00C65A46">
        <w:tc>
          <w:tcPr>
            <w:tcW w:w="1704" w:type="dxa"/>
          </w:tcPr>
          <w:p w14:paraId="40C46A92" w14:textId="031180BF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4A392FB1" w14:textId="0FE7C294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0EE76C2D" w14:textId="0CA3742B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5F2DA9C7" w14:textId="748471ED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75D7104E" w14:textId="292C1E2D" w:rsidR="00C65A46" w:rsidRDefault="00C65A46" w:rsidP="00A731A8">
            <w:r>
              <w:t>0</w:t>
            </w:r>
          </w:p>
        </w:tc>
      </w:tr>
      <w:tr w:rsidR="00C65A46" w14:paraId="7497E7F2" w14:textId="77777777" w:rsidTr="00C65A46">
        <w:tc>
          <w:tcPr>
            <w:tcW w:w="1704" w:type="dxa"/>
          </w:tcPr>
          <w:p w14:paraId="58AE8DD8" w14:textId="68D3091D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3B848EE8" w14:textId="49205D57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676B2249" w14:textId="23C30BAB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140F39B7" w14:textId="1813780D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2725EA3D" w14:textId="6E210AC6" w:rsidR="00C65A46" w:rsidRDefault="00C65A46" w:rsidP="00A731A8">
            <w:r>
              <w:t>0</w:t>
            </w:r>
          </w:p>
        </w:tc>
      </w:tr>
      <w:tr w:rsidR="00C65A46" w14:paraId="7EB7EA77" w14:textId="77777777" w:rsidTr="00C65A46">
        <w:tc>
          <w:tcPr>
            <w:tcW w:w="1704" w:type="dxa"/>
          </w:tcPr>
          <w:p w14:paraId="02AA1B31" w14:textId="6856E66E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52E1C60C" w14:textId="79A9A792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3A778A63" w14:textId="55150DE6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1704C226" w14:textId="3DF15461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2C98D88A" w14:textId="1E754CAD" w:rsidR="00C65A46" w:rsidRDefault="00C65A46" w:rsidP="00A731A8">
            <w:r>
              <w:t>1</w:t>
            </w:r>
          </w:p>
        </w:tc>
      </w:tr>
      <w:tr w:rsidR="00C65A46" w14:paraId="01CC12E2" w14:textId="77777777" w:rsidTr="00C65A46">
        <w:tc>
          <w:tcPr>
            <w:tcW w:w="1704" w:type="dxa"/>
          </w:tcPr>
          <w:p w14:paraId="70AACA3E" w14:textId="4AE5AE27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631DA5D5" w14:textId="7C8E8B7D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036FB938" w14:textId="0B9E5AFB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70214ED7" w14:textId="6E3ED5EB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48DA8278" w14:textId="50BA957D" w:rsidR="00C65A46" w:rsidRDefault="00C65A46" w:rsidP="00A731A8">
            <w:r>
              <w:t>1</w:t>
            </w:r>
          </w:p>
        </w:tc>
      </w:tr>
      <w:tr w:rsidR="00C65A46" w14:paraId="36707DC8" w14:textId="77777777" w:rsidTr="00C65A46">
        <w:tc>
          <w:tcPr>
            <w:tcW w:w="1704" w:type="dxa"/>
          </w:tcPr>
          <w:p w14:paraId="0CFD210D" w14:textId="1A8712B7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65E9A4FF" w14:textId="038A3991" w:rsidR="00C65A46" w:rsidRDefault="00C65A46" w:rsidP="00A731A8">
            <w:r>
              <w:t>0</w:t>
            </w:r>
          </w:p>
        </w:tc>
        <w:tc>
          <w:tcPr>
            <w:tcW w:w="1704" w:type="dxa"/>
          </w:tcPr>
          <w:p w14:paraId="4F6BC117" w14:textId="43ED8F46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73DB6093" w14:textId="7BA1798D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4214E3B5" w14:textId="20B8282C" w:rsidR="00C65A46" w:rsidRDefault="00C65A46" w:rsidP="00A731A8">
            <w:r>
              <w:t>1</w:t>
            </w:r>
          </w:p>
        </w:tc>
      </w:tr>
      <w:tr w:rsidR="00C65A46" w14:paraId="15888239" w14:textId="77777777" w:rsidTr="00C65A46">
        <w:tc>
          <w:tcPr>
            <w:tcW w:w="1704" w:type="dxa"/>
          </w:tcPr>
          <w:p w14:paraId="14963222" w14:textId="76183A72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610DF8F9" w14:textId="68CF2C97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70155241" w14:textId="29A1EC28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7D0173BB" w14:textId="7CC106B0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3BC1D155" w14:textId="2105C636" w:rsidR="00C65A46" w:rsidRDefault="00C65A46" w:rsidP="00A731A8">
            <w:r>
              <w:t>0</w:t>
            </w:r>
          </w:p>
        </w:tc>
      </w:tr>
      <w:tr w:rsidR="00C65A46" w14:paraId="22266221" w14:textId="77777777" w:rsidTr="00C65A46">
        <w:tc>
          <w:tcPr>
            <w:tcW w:w="1704" w:type="dxa"/>
          </w:tcPr>
          <w:p w14:paraId="30F87E1A" w14:textId="178C229A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480A8A87" w14:textId="6EEE908B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57714A23" w14:textId="23630ACC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30360C8A" w14:textId="142A8082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248BCC39" w14:textId="7591CB5F" w:rsidR="00C65A46" w:rsidRDefault="00C65A46" w:rsidP="00A731A8">
            <w:r>
              <w:t>1</w:t>
            </w:r>
          </w:p>
        </w:tc>
      </w:tr>
      <w:tr w:rsidR="00C65A46" w14:paraId="6FDA9735" w14:textId="77777777" w:rsidTr="00C65A46">
        <w:tc>
          <w:tcPr>
            <w:tcW w:w="1704" w:type="dxa"/>
          </w:tcPr>
          <w:p w14:paraId="358F410A" w14:textId="39B60936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53BEE730" w14:textId="512C0FB8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5DB7EC03" w14:textId="5F0D7C36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73E6052E" w14:textId="3D90A45D" w:rsidR="00C65A46" w:rsidRDefault="00C65A46" w:rsidP="00A731A8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5A61AA99" w14:textId="5AA20CFA" w:rsidR="00C65A46" w:rsidRDefault="00C65A46" w:rsidP="00A731A8">
            <w:r>
              <w:t>0</w:t>
            </w:r>
          </w:p>
        </w:tc>
      </w:tr>
      <w:tr w:rsidR="00C65A46" w14:paraId="211CDED3" w14:textId="77777777" w:rsidTr="00C65A46">
        <w:tc>
          <w:tcPr>
            <w:tcW w:w="1704" w:type="dxa"/>
          </w:tcPr>
          <w:p w14:paraId="2FE7AE1D" w14:textId="67BF874A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660F4AB3" w14:textId="2263DCFD" w:rsidR="00C65A46" w:rsidRDefault="00C65A46" w:rsidP="00A731A8">
            <w:r>
              <w:t>1</w:t>
            </w:r>
          </w:p>
        </w:tc>
        <w:tc>
          <w:tcPr>
            <w:tcW w:w="1704" w:type="dxa"/>
          </w:tcPr>
          <w:p w14:paraId="73B1AFC2" w14:textId="6C2192E6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right w:val="double" w:sz="4" w:space="0" w:color="auto"/>
            </w:tcBorders>
          </w:tcPr>
          <w:p w14:paraId="02B0938D" w14:textId="70FE52E8" w:rsidR="00C65A46" w:rsidRDefault="00C65A46" w:rsidP="00A731A8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4B193541" w14:textId="66EA8630" w:rsidR="00C65A46" w:rsidRDefault="00C65A46" w:rsidP="00A731A8">
            <w:r>
              <w:t>1</w:t>
            </w:r>
          </w:p>
        </w:tc>
      </w:tr>
    </w:tbl>
    <w:p w14:paraId="1619198D" w14:textId="77777777" w:rsidR="00C65A46" w:rsidRDefault="00C65A46" w:rsidP="00A731A8"/>
    <w:p w14:paraId="0B1CB6F3" w14:textId="43669798" w:rsidR="006F6BA9" w:rsidRDefault="006F6BA9" w:rsidP="00A731A8">
      <w:r>
        <w:t>Door = m</w:t>
      </w:r>
      <w:r>
        <w:rPr>
          <w:vertAlign w:val="subscript"/>
        </w:rPr>
        <w:t>3</w:t>
      </w:r>
      <w:r>
        <w:t xml:space="preserve"> + m</w:t>
      </w:r>
      <w:r>
        <w:rPr>
          <w:vertAlign w:val="subscript"/>
        </w:rPr>
        <w:t>9</w:t>
      </w:r>
      <w:r>
        <w:t xml:space="preserve"> + m</w:t>
      </w:r>
      <w:r>
        <w:rPr>
          <w:vertAlign w:val="subscript"/>
        </w:rPr>
        <w:t>10</w:t>
      </w:r>
      <w:r>
        <w:t xml:space="preserve"> + m</w:t>
      </w:r>
      <w:r>
        <w:rPr>
          <w:vertAlign w:val="subscript"/>
        </w:rPr>
        <w:t>11</w:t>
      </w:r>
      <w:r>
        <w:t xml:space="preserve"> + m</w:t>
      </w:r>
      <w:r>
        <w:rPr>
          <w:vertAlign w:val="subscript"/>
        </w:rPr>
        <w:t>13</w:t>
      </w:r>
      <w:r>
        <w:t xml:space="preserve"> + m</w:t>
      </w:r>
      <w:r>
        <w:rPr>
          <w:vertAlign w:val="subscript"/>
        </w:rPr>
        <w:t>15</w:t>
      </w:r>
    </w:p>
    <w:p w14:paraId="51D27F47" w14:textId="59B3D0F3" w:rsidR="006F6BA9" w:rsidRDefault="006F6BA9" w:rsidP="00A731A8">
      <w:r>
        <w:t xml:space="preserve">Door = A'.D'.G.C + A.D'.G'.C' + A.D'.G.C' + A.D'.G.C + A.D.G'.C + </w:t>
      </w:r>
      <w:r>
        <w:tab/>
      </w:r>
      <w:r>
        <w:tab/>
        <w:t>A.D.G.C</w:t>
      </w:r>
    </w:p>
    <w:p w14:paraId="0A242076" w14:textId="7917425D" w:rsidR="00D90871" w:rsidRDefault="00D90871" w:rsidP="00A731A8">
      <w:r>
        <w:t>Optimise:</w:t>
      </w:r>
    </w:p>
    <w:p w14:paraId="26FDFE73" w14:textId="6DFFBCD9" w:rsidR="00D90871" w:rsidRDefault="00D90871" w:rsidP="00A731A8">
      <w:r>
        <w:t>Door = D'.G.C.(A' + A) + A.D.C.(G + G') + A.D'.(G'.C + G.C')</w:t>
      </w:r>
    </w:p>
    <w:p w14:paraId="0C59D9A8" w14:textId="37560B03" w:rsidR="00D90871" w:rsidRPr="006F6BA9" w:rsidRDefault="00D90871" w:rsidP="00A731A8">
      <w:r>
        <w:t>Door = D'.G.C + A.D.C + A.D'.(G</w:t>
      </w:r>
      <w:r>
        <w:sym w:font="Symbol" w:char="F0C5"/>
      </w:r>
      <w:r>
        <w:t>C)</w:t>
      </w:r>
      <w:bookmarkStart w:id="0" w:name="_GoBack"/>
      <w:bookmarkEnd w:id="0"/>
    </w:p>
    <w:sectPr w:rsidR="00D90871" w:rsidRPr="006F6BA9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D9F55" w14:textId="77777777" w:rsidR="009343DA" w:rsidRDefault="009343DA" w:rsidP="00106040">
      <w:r>
        <w:separator/>
      </w:r>
    </w:p>
  </w:endnote>
  <w:endnote w:type="continuationSeparator" w:id="0">
    <w:p w14:paraId="603AE91B" w14:textId="77777777" w:rsidR="009343DA" w:rsidRDefault="009343DA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09EE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39BBF8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601FE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43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375EA3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17407" w14:textId="77777777" w:rsidR="009343DA" w:rsidRDefault="009343DA" w:rsidP="00106040">
      <w:r>
        <w:separator/>
      </w:r>
    </w:p>
  </w:footnote>
  <w:footnote w:type="continuationSeparator" w:id="0">
    <w:p w14:paraId="0F9AE1ED" w14:textId="77777777" w:rsidR="009343DA" w:rsidRDefault="009343DA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14DFE" w14:textId="77777777" w:rsidR="007C0CE8" w:rsidRPr="00490853" w:rsidRDefault="006F5439">
    <w:pPr>
      <w:pStyle w:val="Header"/>
      <w:rPr>
        <w:color w:val="000000" w:themeColor="text1"/>
      </w:rPr>
    </w:pPr>
    <w:r>
      <w:t>CS1110</w:t>
    </w:r>
    <w:r w:rsidR="007C0CE8">
      <w:tab/>
    </w:r>
    <w:r w:rsidR="007C0CE8">
      <w:tab/>
    </w:r>
    <w:r>
      <w:t>28/10/2015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62A2A"/>
    <w:multiLevelType w:val="hybridMultilevel"/>
    <w:tmpl w:val="6A326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39"/>
    <w:rsid w:val="000555A2"/>
    <w:rsid w:val="00106040"/>
    <w:rsid w:val="002261D0"/>
    <w:rsid w:val="002876F3"/>
    <w:rsid w:val="003532C7"/>
    <w:rsid w:val="003F2E26"/>
    <w:rsid w:val="00490853"/>
    <w:rsid w:val="00542304"/>
    <w:rsid w:val="005A255D"/>
    <w:rsid w:val="0060176E"/>
    <w:rsid w:val="006B3953"/>
    <w:rsid w:val="006F5439"/>
    <w:rsid w:val="006F6BA9"/>
    <w:rsid w:val="00785149"/>
    <w:rsid w:val="007C0CE8"/>
    <w:rsid w:val="007C4756"/>
    <w:rsid w:val="008A238E"/>
    <w:rsid w:val="009334B5"/>
    <w:rsid w:val="009343DA"/>
    <w:rsid w:val="00A731A8"/>
    <w:rsid w:val="00AE2EB0"/>
    <w:rsid w:val="00B2613B"/>
    <w:rsid w:val="00C22129"/>
    <w:rsid w:val="00C32D20"/>
    <w:rsid w:val="00C65A46"/>
    <w:rsid w:val="00C9318D"/>
    <w:rsid w:val="00D14B19"/>
    <w:rsid w:val="00D52C67"/>
    <w:rsid w:val="00D53C3E"/>
    <w:rsid w:val="00D90871"/>
    <w:rsid w:val="00E202DE"/>
    <w:rsid w:val="00E5074D"/>
    <w:rsid w:val="00F4715F"/>
    <w:rsid w:val="00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A323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E202DE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E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04"/>
    <w:pPr>
      <w:keepNext/>
      <w:keepLines/>
      <w:spacing w:before="20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2DE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E202DE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542304"/>
    <w:rPr>
      <w:rFonts w:eastAsiaTheme="majorEastAsia" w:cstheme="majorBidi"/>
      <w:bCs/>
      <w:color w:val="32AD50" w:themeColor="accent3" w:themeShade="BF"/>
      <w:sz w:val="26"/>
    </w:rPr>
  </w:style>
  <w:style w:type="table" w:styleId="TableGrid">
    <w:name w:val="Table Grid"/>
    <w:basedOn w:val="TableNormal"/>
    <w:uiPriority w:val="59"/>
    <w:rsid w:val="006B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43</TotalTime>
  <Pages>3</Pages>
  <Words>281</Words>
  <Characters>1608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Equations from Truth Tables</vt:lpstr>
      <vt:lpstr>    Example 1:</vt:lpstr>
      <vt:lpstr>    Example 2:</vt:lpstr>
      <vt:lpstr>    Example 3: Nightclub Bouncer Circuit</vt:lpstr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7</cp:revision>
  <dcterms:created xsi:type="dcterms:W3CDTF">2015-10-28T13:04:00Z</dcterms:created>
  <dcterms:modified xsi:type="dcterms:W3CDTF">2015-10-28T13:47:00Z</dcterms:modified>
</cp:coreProperties>
</file>