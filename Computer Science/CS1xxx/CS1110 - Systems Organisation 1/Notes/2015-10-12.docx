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C81ED" w14:textId="77777777" w:rsidR="009334B5" w:rsidRDefault="00C7414D" w:rsidP="009334B5">
      <w:r>
        <w:t>There will be a tutorial every week at the chosen time (Friday for CS1110, Tuesday for the other module code, I don't know the times).</w:t>
      </w:r>
    </w:p>
    <w:p w14:paraId="4661382A" w14:textId="77777777" w:rsidR="00C7414D" w:rsidRDefault="00C7414D" w:rsidP="009334B5"/>
    <w:p w14:paraId="1AB47FA6" w14:textId="77777777" w:rsidR="00C7414D" w:rsidRDefault="00C7414D" w:rsidP="009334B5">
      <w:r>
        <w:t>The first assignment from the module is up on the webpage.</w:t>
      </w:r>
    </w:p>
    <w:p w14:paraId="1991B55C" w14:textId="77777777" w:rsidR="00C7414D" w:rsidRDefault="00C7414D" w:rsidP="00C7414D">
      <w:pPr>
        <w:pStyle w:val="Heading1"/>
      </w:pPr>
      <w:r>
        <w:t>Representing Negative Numbers</w:t>
      </w:r>
    </w:p>
    <w:p w14:paraId="05E74ACA" w14:textId="77777777" w:rsidR="00C7414D" w:rsidRDefault="00C7414D" w:rsidP="00C7414D">
      <w:r>
        <w:t>We have only a fixed number of bits in our computer (e.g. 32-bit representation, 64-bit representation, etc.).</w:t>
      </w:r>
      <w:r>
        <w:br/>
      </w:r>
    </w:p>
    <w:p w14:paraId="052453B4" w14:textId="231706E4" w:rsidR="00EC09C2" w:rsidRDefault="00C7414D" w:rsidP="00EC09C2">
      <w:r>
        <w:t>Thus, we have to split them between the positive and negative representations.</w:t>
      </w:r>
    </w:p>
    <w:p w14:paraId="5DABCE52" w14:textId="015704D7" w:rsidR="00EC09C2" w:rsidRDefault="001C3F2A" w:rsidP="001C3F2A">
      <w:pPr>
        <w:pStyle w:val="Heading2"/>
      </w:pPr>
      <w:r>
        <w:t>Using many bits</w:t>
      </w:r>
    </w:p>
    <w:p w14:paraId="0C1C57A3" w14:textId="48287E33" w:rsidR="00EC09C2" w:rsidRDefault="00EC09C2" w:rsidP="00EC09C2">
      <w:r>
        <w:t>We try to divide the number of bit sequences in two as evenly as possible.</w:t>
      </w:r>
    </w:p>
    <w:p w14:paraId="08F25444" w14:textId="7430CB1C" w:rsidR="00EC09C2" w:rsidRDefault="00EC09C2" w:rsidP="00EC09C2">
      <w:r>
        <w:t>We settle on the following (unbalanced) convention:</w:t>
      </w:r>
    </w:p>
    <w:p w14:paraId="5C40CBDE" w14:textId="22896DBC" w:rsidR="00EC09C2" w:rsidRDefault="00EC09C2" w:rsidP="00EC09C2">
      <w:pPr>
        <w:ind w:left="2880"/>
      </w:pPr>
      <w:r>
        <w:t>000…000</w:t>
      </w:r>
      <w:r>
        <w:tab/>
        <w:t>0</w:t>
      </w:r>
      <w:r>
        <w:br/>
        <w:t>000…001</w:t>
      </w:r>
      <w:r>
        <w:tab/>
        <w:t>1</w:t>
      </w:r>
      <w:r>
        <w:br/>
        <w:t>…</w:t>
      </w:r>
      <w:r>
        <w:br/>
      </w:r>
      <w:r w:rsidRPr="00EC09C2">
        <w:rPr>
          <w:u w:val="single"/>
        </w:rPr>
        <w:t>011…111</w:t>
      </w:r>
      <w:r w:rsidRPr="00EC09C2">
        <w:rPr>
          <w:u w:val="single"/>
        </w:rPr>
        <w:tab/>
        <w:t>2,147,483,647</w:t>
      </w:r>
      <w:r>
        <w:br/>
        <w:t>100…000</w:t>
      </w:r>
      <w:r>
        <w:tab/>
        <w:t>-2,147,483,648</w:t>
      </w:r>
      <w:r>
        <w:br/>
        <w:t>100…001</w:t>
      </w:r>
      <w:r>
        <w:tab/>
        <w:t>-2,147,483,647</w:t>
      </w:r>
      <w:r>
        <w:br/>
        <w:t>…</w:t>
      </w:r>
      <w:r>
        <w:br/>
        <w:t>111…111</w:t>
      </w:r>
      <w:r>
        <w:tab/>
        <w:t>-1</w:t>
      </w:r>
    </w:p>
    <w:p w14:paraId="63C981D1" w14:textId="77777777" w:rsidR="001C3F2A" w:rsidRDefault="001C3F2A" w:rsidP="001C3F2A"/>
    <w:p w14:paraId="5D154810" w14:textId="77777777" w:rsidR="00D25279" w:rsidRDefault="001C3F2A" w:rsidP="001C3F2A">
      <w:r>
        <w:t xml:space="preserve">The point where the most significant bit (MSB) </w:t>
      </w:r>
      <w:r w:rsidR="00D25279">
        <w:t>changes from 0 to 1 is halfway.</w:t>
      </w:r>
    </w:p>
    <w:p w14:paraId="44861102" w14:textId="147A663B" w:rsidR="001C3F2A" w:rsidRDefault="00D25279" w:rsidP="001C3F2A">
      <w:r>
        <w:t>T</w:t>
      </w:r>
      <w:r w:rsidR="001C3F2A">
        <w:t>here is a negative number (-2,147,483,648) for which there is no positive number.</w:t>
      </w:r>
    </w:p>
    <w:p w14:paraId="66474AA6" w14:textId="32E4DD4E" w:rsidR="001C3F2A" w:rsidRDefault="001C3F2A" w:rsidP="001C3F2A">
      <w:r>
        <w:t>Interestingly, you can tell whether a number is positive or negative just from looking at the first bit.</w:t>
      </w:r>
    </w:p>
    <w:p w14:paraId="37FAFDBC" w14:textId="0B4CC79F" w:rsidR="001C3F2A" w:rsidRDefault="001C3F2A" w:rsidP="001C3F2A">
      <w:r>
        <w:lastRenderedPageBreak/>
        <w:t>Also, adding 1 to -1 gets you to 0 (by overflow), and adding 1 to -2 gives you -1. The direction of addition is consistent.</w:t>
      </w:r>
    </w:p>
    <w:p w14:paraId="110AC22B" w14:textId="53980D8D" w:rsidR="001C3F2A" w:rsidRDefault="001C3F2A" w:rsidP="001C3F2A">
      <w:r>
        <w:t>Where there is a problem is at the boundary between the positive and negative numbers. You get overflow (going above the top positive limit) or underflow (going below the bottom negative limit). If the MSB changes, you know this has happened.</w:t>
      </w:r>
    </w:p>
    <w:p w14:paraId="1B92D9BC" w14:textId="6BB7B2E6" w:rsidR="001C3F2A" w:rsidRDefault="001C3F2A" w:rsidP="001C3F2A">
      <w:pPr>
        <w:pStyle w:val="Heading2"/>
      </w:pPr>
      <w:r>
        <w:t>Using only 4 bits</w:t>
      </w:r>
    </w:p>
    <w:p w14:paraId="02615326" w14:textId="79EB1D38" w:rsidR="001C3F2A" w:rsidRDefault="00D25279" w:rsidP="001C3F2A">
      <w:pPr>
        <w:ind w:left="2160"/>
      </w:pPr>
      <w:r w:rsidRPr="00D25279">
        <w:tab/>
      </w:r>
      <w:r w:rsidRPr="00D25279">
        <w:tab/>
      </w:r>
      <w:r>
        <w:rPr>
          <w:u w:val="single"/>
        </w:rPr>
        <w:t>binary</w:t>
      </w:r>
      <w:r>
        <w:tab/>
      </w:r>
      <w:r>
        <w:rPr>
          <w:u w:val="single"/>
        </w:rPr>
        <w:t>+</w:t>
      </w:r>
      <w:r>
        <w:tab/>
      </w:r>
      <w:r>
        <w:rPr>
          <w:u w:val="single"/>
        </w:rPr>
        <w:t>+/-</w:t>
      </w:r>
      <w:r>
        <w:tab/>
      </w:r>
      <w:r>
        <w:rPr>
          <w:u w:val="single"/>
        </w:rPr>
        <w:t>hex</w:t>
      </w:r>
      <w:r>
        <w:br/>
      </w:r>
      <w:r w:rsidR="001C3F2A">
        <w:t>0</w:t>
      </w:r>
      <w:r w:rsidR="001C3F2A">
        <w:tab/>
        <w:t>0</w:t>
      </w:r>
      <w:r w:rsidR="001C3F2A">
        <w:tab/>
        <w:t>0</w:t>
      </w:r>
      <w:r w:rsidR="001C3F2A">
        <w:tab/>
        <w:t>0</w:t>
      </w:r>
      <w:r>
        <w:tab/>
        <w:t>0</w:t>
      </w:r>
      <w:r>
        <w:tab/>
        <w:t>0</w:t>
      </w:r>
      <w:r>
        <w:tab/>
        <w:t>0</w:t>
      </w:r>
      <w:r w:rsidR="001C3F2A">
        <w:br/>
        <w:t>0</w:t>
      </w:r>
      <w:r w:rsidR="001C3F2A">
        <w:tab/>
        <w:t>0</w:t>
      </w:r>
      <w:r w:rsidR="001C3F2A">
        <w:tab/>
        <w:t>0</w:t>
      </w:r>
      <w:r w:rsidR="001C3F2A">
        <w:tab/>
        <w:t>1</w:t>
      </w:r>
      <w:r>
        <w:tab/>
        <w:t>1</w:t>
      </w:r>
      <w:r>
        <w:tab/>
        <w:t>1</w:t>
      </w:r>
      <w:r>
        <w:tab/>
        <w:t>1</w:t>
      </w:r>
      <w:r w:rsidR="001C3F2A">
        <w:br/>
        <w:t>0</w:t>
      </w:r>
      <w:r w:rsidR="001C3F2A">
        <w:tab/>
        <w:t>0</w:t>
      </w:r>
      <w:r w:rsidR="001C3F2A">
        <w:tab/>
        <w:t>1</w:t>
      </w:r>
      <w:r w:rsidR="001C3F2A">
        <w:tab/>
        <w:t>0</w:t>
      </w:r>
      <w:r>
        <w:tab/>
        <w:t>2</w:t>
      </w:r>
      <w:r>
        <w:tab/>
        <w:t>2</w:t>
      </w:r>
      <w:r>
        <w:tab/>
        <w:t>2</w:t>
      </w:r>
      <w:r w:rsidR="001C3F2A">
        <w:br/>
        <w:t>0</w:t>
      </w:r>
      <w:r w:rsidR="001C3F2A">
        <w:tab/>
        <w:t>0</w:t>
      </w:r>
      <w:r w:rsidR="001C3F2A">
        <w:tab/>
        <w:t>1</w:t>
      </w:r>
      <w:r w:rsidR="001C3F2A">
        <w:tab/>
        <w:t>1</w:t>
      </w:r>
      <w:r>
        <w:tab/>
        <w:t>3</w:t>
      </w:r>
      <w:r>
        <w:tab/>
        <w:t>3</w:t>
      </w:r>
      <w:r>
        <w:tab/>
        <w:t>3</w:t>
      </w:r>
      <w:r w:rsidR="001C3F2A">
        <w:br/>
        <w:t>0</w:t>
      </w:r>
      <w:r w:rsidR="001C3F2A">
        <w:tab/>
        <w:t>1</w:t>
      </w:r>
      <w:r w:rsidR="001C3F2A">
        <w:tab/>
        <w:t>0</w:t>
      </w:r>
      <w:r w:rsidR="001C3F2A">
        <w:tab/>
        <w:t>0</w:t>
      </w:r>
      <w:r>
        <w:tab/>
        <w:t>4</w:t>
      </w:r>
      <w:r>
        <w:tab/>
        <w:t>4</w:t>
      </w:r>
      <w:r>
        <w:tab/>
        <w:t>4</w:t>
      </w:r>
      <w:r w:rsidR="001C3F2A">
        <w:br/>
        <w:t>0</w:t>
      </w:r>
      <w:r w:rsidR="001C3F2A">
        <w:tab/>
        <w:t>1</w:t>
      </w:r>
      <w:r w:rsidR="001C3F2A">
        <w:tab/>
        <w:t>0</w:t>
      </w:r>
      <w:r w:rsidR="001C3F2A">
        <w:tab/>
        <w:t>1</w:t>
      </w:r>
      <w:r>
        <w:tab/>
        <w:t>5</w:t>
      </w:r>
      <w:r>
        <w:tab/>
        <w:t>5</w:t>
      </w:r>
      <w:r>
        <w:tab/>
        <w:t>5</w:t>
      </w:r>
      <w:r w:rsidR="001C3F2A">
        <w:br/>
        <w:t>0</w:t>
      </w:r>
      <w:r w:rsidR="001C3F2A">
        <w:tab/>
        <w:t>1</w:t>
      </w:r>
      <w:r w:rsidR="001C3F2A">
        <w:tab/>
        <w:t>1</w:t>
      </w:r>
      <w:r w:rsidR="001C3F2A">
        <w:tab/>
        <w:t>0</w:t>
      </w:r>
      <w:r>
        <w:tab/>
        <w:t>6</w:t>
      </w:r>
      <w:r>
        <w:tab/>
        <w:t>6</w:t>
      </w:r>
      <w:r>
        <w:tab/>
        <w:t>6</w:t>
      </w:r>
      <w:r w:rsidR="001C3F2A">
        <w:br/>
      </w:r>
      <w:r w:rsidR="001C3F2A" w:rsidRPr="001C3F2A">
        <w:rPr>
          <w:u w:val="single"/>
        </w:rPr>
        <w:t>0</w:t>
      </w:r>
      <w:r w:rsidR="001C3F2A" w:rsidRPr="001C3F2A">
        <w:rPr>
          <w:u w:val="single"/>
        </w:rPr>
        <w:tab/>
        <w:t>1</w:t>
      </w:r>
      <w:r w:rsidR="001C3F2A" w:rsidRPr="001C3F2A">
        <w:rPr>
          <w:u w:val="single"/>
        </w:rPr>
        <w:tab/>
        <w:t>1</w:t>
      </w:r>
      <w:r w:rsidR="001C3F2A" w:rsidRPr="001C3F2A">
        <w:rPr>
          <w:u w:val="single"/>
        </w:rPr>
        <w:tab/>
        <w:t>1</w:t>
      </w:r>
      <w:r w:rsidRPr="00D25279">
        <w:tab/>
        <w:t>7</w:t>
      </w:r>
      <w:r>
        <w:tab/>
      </w:r>
      <w:r w:rsidRPr="00D25279">
        <w:rPr>
          <w:u w:val="single"/>
        </w:rPr>
        <w:t>7</w:t>
      </w:r>
      <w:r w:rsidRPr="00D25279">
        <w:tab/>
        <w:t>7</w:t>
      </w:r>
      <w:r w:rsidR="001C3F2A" w:rsidRPr="001C3F2A">
        <w:rPr>
          <w:u w:val="single"/>
        </w:rPr>
        <w:br/>
      </w:r>
      <w:r w:rsidR="001C3F2A">
        <w:t>1</w:t>
      </w:r>
      <w:r w:rsidR="001C3F2A">
        <w:tab/>
        <w:t>0</w:t>
      </w:r>
      <w:r w:rsidR="001C3F2A">
        <w:tab/>
        <w:t>0</w:t>
      </w:r>
      <w:r w:rsidR="001C3F2A">
        <w:tab/>
        <w:t>0</w:t>
      </w:r>
      <w:r>
        <w:tab/>
        <w:t>8</w:t>
      </w:r>
      <w:r>
        <w:tab/>
        <w:t>-8</w:t>
      </w:r>
      <w:r>
        <w:tab/>
        <w:t>8</w:t>
      </w:r>
      <w:r w:rsidR="001C3F2A">
        <w:br/>
        <w:t>1</w:t>
      </w:r>
      <w:r w:rsidR="001C3F2A">
        <w:tab/>
        <w:t>0</w:t>
      </w:r>
      <w:r w:rsidR="001C3F2A">
        <w:tab/>
        <w:t>0</w:t>
      </w:r>
      <w:r w:rsidR="001C3F2A">
        <w:tab/>
        <w:t>1</w:t>
      </w:r>
      <w:r>
        <w:tab/>
        <w:t>9</w:t>
      </w:r>
      <w:r>
        <w:tab/>
        <w:t>-7</w:t>
      </w:r>
      <w:r>
        <w:tab/>
        <w:t>9</w:t>
      </w:r>
      <w:r w:rsidR="001C3F2A">
        <w:br/>
        <w:t>1</w:t>
      </w:r>
      <w:r w:rsidR="001C3F2A">
        <w:tab/>
        <w:t>0</w:t>
      </w:r>
      <w:r w:rsidR="001C3F2A">
        <w:tab/>
        <w:t>1</w:t>
      </w:r>
      <w:r w:rsidR="001C3F2A">
        <w:tab/>
        <w:t>0</w:t>
      </w:r>
      <w:r>
        <w:tab/>
        <w:t>10</w:t>
      </w:r>
      <w:r>
        <w:tab/>
        <w:t>-6</w:t>
      </w:r>
      <w:r>
        <w:tab/>
        <w:t>A</w:t>
      </w:r>
      <w:r w:rsidR="001C3F2A">
        <w:br/>
        <w:t>1</w:t>
      </w:r>
      <w:r w:rsidR="001C3F2A">
        <w:tab/>
        <w:t>0</w:t>
      </w:r>
      <w:r w:rsidR="001C3F2A">
        <w:tab/>
        <w:t>1</w:t>
      </w:r>
      <w:r w:rsidR="001C3F2A">
        <w:tab/>
        <w:t>1</w:t>
      </w:r>
      <w:r>
        <w:tab/>
        <w:t>11</w:t>
      </w:r>
      <w:r>
        <w:tab/>
        <w:t>-5</w:t>
      </w:r>
      <w:r>
        <w:tab/>
        <w:t>B</w:t>
      </w:r>
      <w:r w:rsidR="001C3F2A">
        <w:br/>
        <w:t>1</w:t>
      </w:r>
      <w:r w:rsidR="001C3F2A">
        <w:tab/>
        <w:t>1</w:t>
      </w:r>
      <w:r w:rsidR="001C3F2A">
        <w:tab/>
        <w:t>0</w:t>
      </w:r>
      <w:r w:rsidR="001C3F2A">
        <w:tab/>
        <w:t>0</w:t>
      </w:r>
      <w:r>
        <w:tab/>
        <w:t>12</w:t>
      </w:r>
      <w:r>
        <w:tab/>
        <w:t>-4</w:t>
      </w:r>
      <w:r>
        <w:tab/>
        <w:t>C</w:t>
      </w:r>
      <w:r w:rsidR="001C3F2A">
        <w:br/>
        <w:t>1</w:t>
      </w:r>
      <w:r w:rsidR="001C3F2A">
        <w:tab/>
        <w:t>1</w:t>
      </w:r>
      <w:r w:rsidR="001C3F2A">
        <w:tab/>
        <w:t>0</w:t>
      </w:r>
      <w:r w:rsidR="001C3F2A">
        <w:tab/>
        <w:t>1</w:t>
      </w:r>
      <w:r>
        <w:tab/>
        <w:t>13</w:t>
      </w:r>
      <w:r>
        <w:tab/>
        <w:t>-3</w:t>
      </w:r>
      <w:r>
        <w:tab/>
        <w:t>D</w:t>
      </w:r>
      <w:r w:rsidR="001C3F2A">
        <w:br/>
        <w:t>1</w:t>
      </w:r>
      <w:r w:rsidR="001C3F2A">
        <w:tab/>
        <w:t>1</w:t>
      </w:r>
      <w:r w:rsidR="001C3F2A">
        <w:tab/>
        <w:t>1</w:t>
      </w:r>
      <w:r w:rsidR="001C3F2A">
        <w:tab/>
        <w:t>0</w:t>
      </w:r>
      <w:r>
        <w:tab/>
        <w:t>14</w:t>
      </w:r>
      <w:r>
        <w:tab/>
        <w:t>-2</w:t>
      </w:r>
      <w:r>
        <w:tab/>
        <w:t>E</w:t>
      </w:r>
      <w:r w:rsidR="001C3F2A">
        <w:br/>
        <w:t>1</w:t>
      </w:r>
      <w:r w:rsidR="001C3F2A">
        <w:tab/>
        <w:t>1</w:t>
      </w:r>
      <w:r w:rsidR="001C3F2A">
        <w:tab/>
        <w:t>1</w:t>
      </w:r>
      <w:r w:rsidR="001C3F2A">
        <w:tab/>
        <w:t>1</w:t>
      </w:r>
      <w:r>
        <w:tab/>
        <w:t>15</w:t>
      </w:r>
      <w:r>
        <w:tab/>
        <w:t>-1</w:t>
      </w:r>
      <w:r>
        <w:tab/>
        <w:t>F</w:t>
      </w:r>
    </w:p>
    <w:p w14:paraId="4BCCE5C1" w14:textId="4FF74709" w:rsidR="00D25279" w:rsidRDefault="00D25279" w:rsidP="00D25279">
      <w:pPr>
        <w:pStyle w:val="Heading2"/>
      </w:pPr>
      <w:r>
        <w:t>Ranges</w:t>
      </w:r>
    </w:p>
    <w:p w14:paraId="15B70A39" w14:textId="7614468B" w:rsidR="00D25279" w:rsidRDefault="00D25279" w:rsidP="00D25279">
      <w:r>
        <w:t>positive range: 0 -&gt; 2</w:t>
      </w:r>
      <w:r>
        <w:rPr>
          <w:vertAlign w:val="superscript"/>
        </w:rPr>
        <w:t>n-1</w:t>
      </w:r>
      <w:r>
        <w:t xml:space="preserve"> - 1</w:t>
      </w:r>
      <w:r>
        <w:br/>
      </w:r>
      <w:r>
        <w:br/>
        <w:t>negative range: -(2</w:t>
      </w:r>
      <w:r>
        <w:rPr>
          <w:vertAlign w:val="superscript"/>
        </w:rPr>
        <w:t>n-1</w:t>
      </w:r>
      <w:r>
        <w:t>) -&gt; -1</w:t>
      </w:r>
      <w:r>
        <w:br/>
      </w:r>
      <w:r>
        <w:br/>
        <w:t>most negative number = -(2</w:t>
      </w:r>
      <w:r>
        <w:rPr>
          <w:vertAlign w:val="superscript"/>
        </w:rPr>
        <w:t>n-1</w:t>
      </w:r>
      <w:r>
        <w:t>)</w:t>
      </w:r>
      <w:r>
        <w:br/>
        <w:t>most positive number = 2</w:t>
      </w:r>
      <w:r>
        <w:rPr>
          <w:vertAlign w:val="superscript"/>
        </w:rPr>
        <w:t>n-1</w:t>
      </w:r>
      <w:r>
        <w:t xml:space="preserve"> - 1</w:t>
      </w:r>
    </w:p>
    <w:p w14:paraId="02E32BB3" w14:textId="77777777" w:rsidR="00D25279" w:rsidRDefault="00D25279" w:rsidP="00D25279"/>
    <w:p w14:paraId="60102667" w14:textId="7423F9D9" w:rsidR="00D25279" w:rsidRDefault="00D25279" w:rsidP="00D25279">
      <w:r>
        <w:t>There is 1 more negative number than positive (counting 0 as neutral).</w:t>
      </w:r>
    </w:p>
    <w:p w14:paraId="2334E8E1" w14:textId="36B0A5CC" w:rsidR="00D25279" w:rsidRDefault="00D25279" w:rsidP="00D25279">
      <w:pPr>
        <w:pStyle w:val="Heading2"/>
      </w:pPr>
      <w:r>
        <w:t>Two's Complement</w:t>
      </w:r>
    </w:p>
    <w:p w14:paraId="3FD6BAB5" w14:textId="2BC589B9" w:rsidR="00D25279" w:rsidRDefault="00D25279" w:rsidP="00D25279">
      <w:r>
        <w:t>This convention is called "Two's Complement".</w:t>
      </w:r>
    </w:p>
    <w:p w14:paraId="31D55E13" w14:textId="521069FB" w:rsidR="00D25279" w:rsidRDefault="00D25279" w:rsidP="00D25279">
      <w:pPr>
        <w:pStyle w:val="ListParagraph"/>
        <w:numPr>
          <w:ilvl w:val="0"/>
          <w:numId w:val="10"/>
        </w:numPr>
      </w:pPr>
      <w:r>
        <w:t>It ensures x + (-x) = 0</w:t>
      </w:r>
    </w:p>
    <w:p w14:paraId="4D8713D3" w14:textId="279E0EDA" w:rsidR="00D25279" w:rsidRPr="00D25279" w:rsidRDefault="00D25279" w:rsidP="00D25279">
      <w:pPr>
        <w:pStyle w:val="Heading3"/>
      </w:pPr>
      <w:r w:rsidRPr="00D25279">
        <w:t>Example:</w:t>
      </w:r>
    </w:p>
    <w:p w14:paraId="7E359863" w14:textId="2637E545" w:rsidR="00D25279" w:rsidRDefault="00D25279" w:rsidP="00D25279">
      <w:pPr>
        <w:ind w:left="1440"/>
      </w:pPr>
      <w:r>
        <w:t>5</w:t>
      </w:r>
      <w:r>
        <w:tab/>
        <w:t>+</w:t>
      </w:r>
      <w:r>
        <w:tab/>
        <w:t>(-5)</w:t>
      </w:r>
      <w:r>
        <w:br/>
        <w:t>0101</w:t>
      </w:r>
      <w:r>
        <w:tab/>
        <w:t>+</w:t>
      </w:r>
      <w:r>
        <w:tab/>
        <w:t>1011</w:t>
      </w:r>
      <w:r>
        <w:tab/>
        <w:t>=</w:t>
      </w:r>
      <w:r>
        <w:tab/>
        <w:t>(1)0000</w:t>
      </w:r>
    </w:p>
    <w:p w14:paraId="7CE5AB1C" w14:textId="3397B358" w:rsidR="006F29BA" w:rsidRDefault="006F29BA" w:rsidP="006F29BA">
      <w:pPr>
        <w:pStyle w:val="Heading2"/>
      </w:pPr>
      <w:r>
        <w:t>Subtraction</w:t>
      </w:r>
    </w:p>
    <w:p w14:paraId="11E259B2" w14:textId="5DC7FADA" w:rsidR="006F29BA" w:rsidRDefault="006F29BA" w:rsidP="006F29BA">
      <w:r>
        <w:t>With this representation we can now add a negative number to another number using our multi-bit adders that we already have.</w:t>
      </w:r>
    </w:p>
    <w:p w14:paraId="61CE66F6" w14:textId="77777777" w:rsidR="007B02B6" w:rsidRDefault="007B02B6" w:rsidP="006F29BA"/>
    <w:p w14:paraId="4650DC0F" w14:textId="7BE0F156" w:rsidR="007B02B6" w:rsidRDefault="007B02B6" w:rsidP="006F29BA">
      <w:pPr>
        <w:rPr>
          <w:i/>
        </w:rPr>
      </w:pPr>
      <w:r>
        <w:rPr>
          <w:i/>
        </w:rPr>
        <w:t>What algorithm can we use to negate a binary number? (i.e. go from one half to the other)</w:t>
      </w:r>
    </w:p>
    <w:p w14:paraId="5F8E946D" w14:textId="77777777" w:rsidR="007B02B6" w:rsidRDefault="007B02B6" w:rsidP="006F29BA"/>
    <w:p w14:paraId="6D04E7D1" w14:textId="77777777" w:rsidR="007B02B6" w:rsidRDefault="007B02B6" w:rsidP="007B02B6">
      <w:pPr>
        <w:ind w:left="2160"/>
      </w:pPr>
      <w:r w:rsidRPr="00D25279">
        <w:tab/>
      </w:r>
      <w:r w:rsidRPr="00D25279">
        <w:tab/>
      </w:r>
      <w:r>
        <w:rPr>
          <w:u w:val="single"/>
        </w:rPr>
        <w:t>binary</w:t>
      </w:r>
      <w:r>
        <w:tab/>
      </w:r>
      <w:r>
        <w:tab/>
      </w:r>
      <w:r>
        <w:rPr>
          <w:u w:val="single"/>
        </w:rPr>
        <w:t>+/-</w:t>
      </w:r>
      <w:r>
        <w:tab/>
      </w:r>
      <w:r>
        <w:br/>
        <w:t>0</w:t>
      </w:r>
      <w:r>
        <w:tab/>
        <w:t>0</w:t>
      </w:r>
      <w:r>
        <w:tab/>
        <w:t>0</w:t>
      </w:r>
      <w:r>
        <w:tab/>
        <w:t>0</w:t>
      </w:r>
      <w:r>
        <w:tab/>
      </w:r>
      <w:r>
        <w:tab/>
        <w:t>0</w:t>
      </w:r>
      <w:r>
        <w:tab/>
      </w:r>
      <w:r>
        <w:br/>
        <w:t>0</w:t>
      </w:r>
      <w:r>
        <w:tab/>
        <w:t>0</w:t>
      </w:r>
      <w:r>
        <w:tab/>
        <w:t>0</w:t>
      </w:r>
      <w:r>
        <w:tab/>
        <w:t>1</w:t>
      </w:r>
      <w:r>
        <w:tab/>
      </w:r>
      <w:r>
        <w:tab/>
        <w:t>1</w:t>
      </w:r>
      <w:r>
        <w:tab/>
      </w:r>
      <w:r>
        <w:br/>
        <w:t>0</w:t>
      </w:r>
      <w:r>
        <w:tab/>
        <w:t>0</w:t>
      </w:r>
      <w:r>
        <w:tab/>
        <w:t>1</w:t>
      </w:r>
      <w:r>
        <w:tab/>
        <w:t>0</w:t>
      </w:r>
      <w:r>
        <w:tab/>
      </w:r>
      <w:r>
        <w:tab/>
        <w:t>2</w:t>
      </w:r>
      <w:r>
        <w:tab/>
      </w:r>
      <w:r>
        <w:br/>
        <w:t>0</w:t>
      </w:r>
      <w:r>
        <w:tab/>
        <w:t>0</w:t>
      </w:r>
      <w:r>
        <w:tab/>
        <w:t>1</w:t>
      </w:r>
      <w:r>
        <w:tab/>
        <w:t>1</w:t>
      </w:r>
      <w:r>
        <w:tab/>
      </w:r>
      <w:r>
        <w:tab/>
        <w:t>3</w:t>
      </w:r>
      <w:r>
        <w:tab/>
      </w:r>
      <w:r>
        <w:br/>
        <w:t>0</w:t>
      </w:r>
      <w:r>
        <w:tab/>
        <w:t>1</w:t>
      </w:r>
      <w:r>
        <w:tab/>
        <w:t>0</w:t>
      </w:r>
      <w:r>
        <w:tab/>
        <w:t>0</w:t>
      </w:r>
      <w:r>
        <w:tab/>
      </w:r>
      <w:r>
        <w:tab/>
        <w:t>4</w:t>
      </w:r>
      <w:r>
        <w:tab/>
      </w:r>
      <w:r>
        <w:br/>
        <w:t>0</w:t>
      </w:r>
      <w:r>
        <w:tab/>
        <w:t>1</w:t>
      </w:r>
      <w:r>
        <w:tab/>
        <w:t>0</w:t>
      </w:r>
      <w:r>
        <w:tab/>
        <w:t>1</w:t>
      </w:r>
      <w:r>
        <w:tab/>
      </w:r>
      <w:r>
        <w:tab/>
        <w:t>5</w:t>
      </w:r>
      <w:r>
        <w:tab/>
      </w:r>
      <w:r>
        <w:br/>
        <w:t>0</w:t>
      </w:r>
      <w:r>
        <w:tab/>
        <w:t>1</w:t>
      </w:r>
      <w:r>
        <w:tab/>
        <w:t>1</w:t>
      </w:r>
      <w:r>
        <w:tab/>
        <w:t>0</w:t>
      </w:r>
      <w:r>
        <w:tab/>
      </w:r>
      <w:r>
        <w:tab/>
        <w:t>6</w:t>
      </w:r>
      <w:r>
        <w:tab/>
      </w:r>
      <w:r>
        <w:br/>
      </w:r>
      <w:r w:rsidRPr="001C3F2A">
        <w:rPr>
          <w:u w:val="single"/>
        </w:rPr>
        <w:t>0</w:t>
      </w:r>
      <w:r w:rsidRPr="001C3F2A">
        <w:rPr>
          <w:u w:val="single"/>
        </w:rPr>
        <w:tab/>
        <w:t>1</w:t>
      </w:r>
      <w:r w:rsidRPr="001C3F2A">
        <w:rPr>
          <w:u w:val="single"/>
        </w:rPr>
        <w:tab/>
        <w:t>1</w:t>
      </w:r>
      <w:r w:rsidRPr="001C3F2A">
        <w:rPr>
          <w:u w:val="single"/>
        </w:rPr>
        <w:tab/>
        <w:t>1</w:t>
      </w:r>
      <w:r>
        <w:tab/>
      </w:r>
      <w:r>
        <w:tab/>
      </w:r>
      <w:r w:rsidRPr="00D25279">
        <w:rPr>
          <w:u w:val="single"/>
        </w:rPr>
        <w:t>7</w:t>
      </w:r>
      <w:r>
        <w:tab/>
      </w:r>
      <w:r w:rsidRPr="001C3F2A">
        <w:rPr>
          <w:u w:val="single"/>
        </w:rPr>
        <w:br/>
      </w:r>
      <w:r>
        <w:t>1</w:t>
      </w:r>
      <w:r>
        <w:tab/>
        <w:t>0</w:t>
      </w:r>
      <w:r>
        <w:tab/>
        <w:t>0</w:t>
      </w:r>
      <w:r>
        <w:tab/>
        <w:t>0</w:t>
      </w:r>
      <w:r>
        <w:tab/>
      </w:r>
      <w:r>
        <w:tab/>
        <w:t>-8</w:t>
      </w:r>
      <w:r>
        <w:tab/>
      </w:r>
      <w:r>
        <w:br/>
        <w:t>1</w:t>
      </w:r>
      <w:r>
        <w:tab/>
        <w:t>0</w:t>
      </w:r>
      <w:r>
        <w:tab/>
        <w:t>0</w:t>
      </w:r>
      <w:r>
        <w:tab/>
        <w:t>1</w:t>
      </w:r>
      <w:r>
        <w:tab/>
      </w:r>
      <w:r>
        <w:tab/>
        <w:t>-7</w:t>
      </w:r>
      <w:r>
        <w:tab/>
      </w:r>
      <w:r>
        <w:br/>
        <w:t>1</w:t>
      </w:r>
      <w:r>
        <w:tab/>
        <w:t>0</w:t>
      </w:r>
      <w:r>
        <w:tab/>
        <w:t>1</w:t>
      </w:r>
      <w:r>
        <w:tab/>
        <w:t>0</w:t>
      </w:r>
      <w:r>
        <w:tab/>
      </w:r>
      <w:r>
        <w:tab/>
        <w:t>-6</w:t>
      </w:r>
      <w:r>
        <w:tab/>
      </w:r>
      <w:r>
        <w:br/>
        <w:t>1</w:t>
      </w:r>
      <w:r>
        <w:tab/>
        <w:t>0</w:t>
      </w:r>
      <w:r>
        <w:tab/>
        <w:t>1</w:t>
      </w:r>
      <w:r>
        <w:tab/>
        <w:t>1</w:t>
      </w:r>
      <w:r>
        <w:tab/>
      </w:r>
      <w:r>
        <w:tab/>
        <w:t>-5</w:t>
      </w:r>
      <w:r>
        <w:tab/>
      </w:r>
      <w:r>
        <w:br/>
        <w:t>1</w:t>
      </w:r>
      <w:r>
        <w:tab/>
        <w:t>1</w:t>
      </w:r>
      <w:r>
        <w:tab/>
        <w:t>0</w:t>
      </w:r>
      <w:r>
        <w:tab/>
        <w:t>0</w:t>
      </w:r>
      <w:r>
        <w:tab/>
      </w:r>
      <w:r>
        <w:tab/>
        <w:t>-4</w:t>
      </w:r>
      <w:r>
        <w:tab/>
      </w:r>
      <w:r>
        <w:br/>
        <w:t>1</w:t>
      </w:r>
      <w:r>
        <w:tab/>
        <w:t>1</w:t>
      </w:r>
      <w:r>
        <w:tab/>
        <w:t>0</w:t>
      </w:r>
      <w:r>
        <w:tab/>
        <w:t>1</w:t>
      </w:r>
      <w:r>
        <w:tab/>
      </w:r>
      <w:r>
        <w:tab/>
        <w:t>-3</w:t>
      </w:r>
      <w:r>
        <w:tab/>
      </w:r>
      <w:r>
        <w:br/>
        <w:t>1</w:t>
      </w:r>
      <w:r>
        <w:tab/>
        <w:t>1</w:t>
      </w:r>
      <w:r>
        <w:tab/>
        <w:t>1</w:t>
      </w:r>
      <w:r>
        <w:tab/>
        <w:t>0</w:t>
      </w:r>
      <w:r>
        <w:tab/>
      </w:r>
      <w:r>
        <w:tab/>
        <w:t>-2</w:t>
      </w:r>
      <w:r>
        <w:tab/>
      </w:r>
      <w:r>
        <w:br/>
        <w:t>1</w:t>
      </w:r>
      <w:r>
        <w:tab/>
        <w:t>1</w:t>
      </w:r>
      <w:r>
        <w:tab/>
        <w:t>1</w:t>
      </w:r>
      <w:r>
        <w:tab/>
        <w:t>1</w:t>
      </w:r>
      <w:r>
        <w:tab/>
      </w:r>
      <w:r>
        <w:tab/>
        <w:t>-1</w:t>
      </w:r>
    </w:p>
    <w:p w14:paraId="1ADC396E" w14:textId="77777777" w:rsidR="007B02B6" w:rsidRDefault="007B02B6" w:rsidP="007B02B6">
      <w:pPr>
        <w:ind w:left="2160"/>
      </w:pPr>
    </w:p>
    <w:p w14:paraId="6E09CB05" w14:textId="680A9CC6" w:rsidR="007B02B6" w:rsidRDefault="007B02B6" w:rsidP="007B02B6">
      <w:r w:rsidRPr="007B02B6">
        <w:rPr>
          <w:u w:val="single"/>
        </w:rPr>
        <w:t>Algorithm:</w:t>
      </w:r>
      <w:r>
        <w:t xml:space="preserve"> Invert every bit, and then add 1.</w:t>
      </w:r>
    </w:p>
    <w:p w14:paraId="741A46F2" w14:textId="77777777" w:rsidR="007B02B6" w:rsidRDefault="007B02B6" w:rsidP="007B02B6">
      <w:pPr>
        <w:pStyle w:val="Heading3"/>
      </w:pPr>
      <w:r>
        <w:t>Example:</w:t>
      </w:r>
    </w:p>
    <w:p w14:paraId="207949A2" w14:textId="2F20A1C9" w:rsidR="007B02B6" w:rsidRDefault="007B02B6" w:rsidP="007B02B6">
      <w:pPr>
        <w:ind w:left="1440"/>
      </w:pPr>
      <w:r>
        <w:t>Negate -6 = 1010</w:t>
      </w:r>
    </w:p>
    <w:p w14:paraId="7A2D45FF" w14:textId="77777777" w:rsidR="007B02B6" w:rsidRDefault="007B02B6" w:rsidP="007B02B6"/>
    <w:p w14:paraId="7F9764FA" w14:textId="6C096ECD" w:rsidR="007B02B6" w:rsidRDefault="007B02B6" w:rsidP="007B02B6">
      <w:pPr>
        <w:ind w:left="1440"/>
      </w:pPr>
      <w:r>
        <w:t>Step 1:</w:t>
      </w:r>
      <w:r>
        <w:tab/>
      </w:r>
      <w:r>
        <w:tab/>
        <w:t>0101</w:t>
      </w:r>
      <w:r>
        <w:br/>
      </w:r>
      <w:r>
        <w:br/>
        <w:t>Step 2:</w:t>
      </w:r>
      <w:r>
        <w:tab/>
      </w:r>
      <w:r>
        <w:tab/>
        <w:t>0111 = 6</w:t>
      </w:r>
    </w:p>
    <w:p w14:paraId="11EB56D7" w14:textId="77777777" w:rsidR="007B02B6" w:rsidRDefault="007B02B6" w:rsidP="007B02B6">
      <w:pPr>
        <w:ind w:left="1440"/>
      </w:pPr>
    </w:p>
    <w:p w14:paraId="4246164A" w14:textId="0AD89E50" w:rsidR="00C40F5E" w:rsidRDefault="00C40F5E" w:rsidP="007B02B6">
      <w:pPr>
        <w:ind w:left="1440"/>
      </w:pPr>
      <w:r>
        <w:t>Negate -8 = 1000</w:t>
      </w:r>
      <w:r>
        <w:br/>
      </w:r>
      <w:r>
        <w:br/>
        <w:t>Step 1:</w:t>
      </w:r>
      <w:r>
        <w:tab/>
      </w:r>
      <w:r>
        <w:tab/>
        <w:t>0111</w:t>
      </w:r>
      <w:r>
        <w:br/>
      </w:r>
      <w:r>
        <w:br/>
        <w:t>Step 2:</w:t>
      </w:r>
      <w:r>
        <w:tab/>
      </w:r>
      <w:r>
        <w:tab/>
        <w:t>1000 = -8</w:t>
      </w:r>
    </w:p>
    <w:p w14:paraId="11267163" w14:textId="77777777" w:rsidR="00C40F5E" w:rsidRDefault="00C40F5E" w:rsidP="007B02B6">
      <w:pPr>
        <w:ind w:left="1440"/>
      </w:pPr>
    </w:p>
    <w:p w14:paraId="333E1125" w14:textId="67605918" w:rsidR="00C40F5E" w:rsidRDefault="00C40F5E" w:rsidP="00C40F5E">
      <w:r>
        <w:t>So it's nice that -8 is unaffected by the algorithm!</w:t>
      </w:r>
    </w:p>
    <w:p w14:paraId="6F24871D" w14:textId="1A1C88AB" w:rsidR="00C40F5E" w:rsidRDefault="00C40F5E" w:rsidP="00C40F5E">
      <w:pPr>
        <w:pStyle w:val="Heading2"/>
      </w:pPr>
      <w:r>
        <w:t>We now have a method for subtraction</w:t>
      </w:r>
    </w:p>
    <w:p w14:paraId="7646EDC5" w14:textId="325BA0CE" w:rsidR="00C40F5E" w:rsidRDefault="00C40F5E" w:rsidP="00C40F5E">
      <w:r>
        <w:t>Simply negate the appropriate operand and add.</w:t>
      </w:r>
    </w:p>
    <w:p w14:paraId="1A93111F" w14:textId="1704A3F0" w:rsidR="000E45DE" w:rsidRDefault="000E45DE" w:rsidP="00C40F5E">
      <w:r>
        <w:t>5 - 3 --&gt; 5 + (-3)</w:t>
      </w:r>
    </w:p>
    <w:p w14:paraId="40ECA6E2" w14:textId="2811E137" w:rsidR="007B02B6" w:rsidRDefault="00C40F5E" w:rsidP="000E45DE">
      <w:r>
        <w:t>We can use our full-adder to implement subtraction of 2 bits a-b by adding the two's complement of b to a.</w:t>
      </w:r>
    </w:p>
    <w:p w14:paraId="50F9C934" w14:textId="77777777" w:rsidR="000E45DE" w:rsidRDefault="000E45DE" w:rsidP="000E45DE"/>
    <w:p w14:paraId="19A8C202" w14:textId="7A2792B3" w:rsidR="000E45DE" w:rsidRDefault="000E45DE" w:rsidP="000E45DE">
      <w:r>
        <w:t>This is done by negating b and adding 1 (</w:t>
      </w:r>
      <w:r w:rsidRPr="000E45DE">
        <w:rPr>
          <w:u w:val="single"/>
        </w:rPr>
        <w:t>which in turn can be done by setting the carry-in to 1</w:t>
      </w:r>
      <w:r>
        <w:t>).</w:t>
      </w:r>
    </w:p>
    <w:p w14:paraId="32EA0DD5" w14:textId="77777777" w:rsidR="00C362F2" w:rsidRDefault="00C362F2" w:rsidP="000E45DE"/>
    <w:p w14:paraId="58216112" w14:textId="1395CE54" w:rsidR="00C362F2" w:rsidRPr="007B02B6" w:rsidRDefault="00C362F2" w:rsidP="000E45DE">
      <w:r>
        <w:t>If we carefully construct a multiplexor, we can use just the carry-in bit to determine whether b is sent through a NOT gate, and therefore whether we are adding or subtracting.</w:t>
      </w:r>
      <w:bookmarkStart w:id="0" w:name="_GoBack"/>
      <w:bookmarkEnd w:id="0"/>
    </w:p>
    <w:sectPr w:rsidR="00C362F2" w:rsidRPr="007B02B6" w:rsidSect="0060176E">
      <w:headerReference w:type="default" r:id="rId8"/>
      <w:footerReference w:type="even" r:id="rId9"/>
      <w:footerReference w:type="default" r:id="rId10"/>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20E46" w14:textId="77777777" w:rsidR="007B02B6" w:rsidRDefault="007B02B6" w:rsidP="00106040">
      <w:r>
        <w:separator/>
      </w:r>
    </w:p>
  </w:endnote>
  <w:endnote w:type="continuationSeparator" w:id="0">
    <w:p w14:paraId="7E13274C" w14:textId="77777777" w:rsidR="007B02B6" w:rsidRDefault="007B02B6"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760B0" w14:textId="77777777" w:rsidR="007B02B6" w:rsidRDefault="007B02B6"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151DC0" w14:textId="77777777" w:rsidR="007B02B6" w:rsidRDefault="007B02B6"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AA153" w14:textId="77777777" w:rsidR="007B02B6" w:rsidRDefault="007B02B6"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62F2">
      <w:rPr>
        <w:rStyle w:val="PageNumber"/>
        <w:noProof/>
      </w:rPr>
      <w:t>1</w:t>
    </w:r>
    <w:r>
      <w:rPr>
        <w:rStyle w:val="PageNumber"/>
      </w:rPr>
      <w:fldChar w:fldCharType="end"/>
    </w:r>
  </w:p>
  <w:p w14:paraId="5A8BCF3B" w14:textId="77777777" w:rsidR="007B02B6" w:rsidRDefault="007B02B6"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019A7" w14:textId="77777777" w:rsidR="007B02B6" w:rsidRDefault="007B02B6" w:rsidP="00106040">
      <w:r>
        <w:separator/>
      </w:r>
    </w:p>
  </w:footnote>
  <w:footnote w:type="continuationSeparator" w:id="0">
    <w:p w14:paraId="2FD614F1" w14:textId="77777777" w:rsidR="007B02B6" w:rsidRDefault="007B02B6"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CCD61" w14:textId="77777777" w:rsidR="007B02B6" w:rsidRPr="00490853" w:rsidRDefault="007B02B6">
    <w:pPr>
      <w:pStyle w:val="Header"/>
      <w:rPr>
        <w:color w:val="000000" w:themeColor="text1"/>
      </w:rPr>
    </w:pPr>
    <w:r>
      <w:t>CS1110</w:t>
    </w:r>
    <w:r>
      <w:tab/>
    </w:r>
    <w:r>
      <w:tab/>
      <w:t>12/10/2015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860A67"/>
    <w:multiLevelType w:val="hybridMultilevel"/>
    <w:tmpl w:val="636E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5"/>
  </w:num>
  <w:num w:numId="5">
    <w:abstractNumId w:val="2"/>
  </w:num>
  <w:num w:numId="6">
    <w:abstractNumId w:val="8"/>
  </w:num>
  <w:num w:numId="7">
    <w:abstractNumId w:val="1"/>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9FC"/>
    <w:rsid w:val="000E45DE"/>
    <w:rsid w:val="00106040"/>
    <w:rsid w:val="001C3F2A"/>
    <w:rsid w:val="002876F3"/>
    <w:rsid w:val="003F2E26"/>
    <w:rsid w:val="00490853"/>
    <w:rsid w:val="0060176E"/>
    <w:rsid w:val="006F29BA"/>
    <w:rsid w:val="007B02B6"/>
    <w:rsid w:val="007C0CE8"/>
    <w:rsid w:val="007C4756"/>
    <w:rsid w:val="008A238E"/>
    <w:rsid w:val="009334B5"/>
    <w:rsid w:val="00AE2EB0"/>
    <w:rsid w:val="00B2613B"/>
    <w:rsid w:val="00C22129"/>
    <w:rsid w:val="00C32D20"/>
    <w:rsid w:val="00C362F2"/>
    <w:rsid w:val="00C40F5E"/>
    <w:rsid w:val="00C7414D"/>
    <w:rsid w:val="00C9318D"/>
    <w:rsid w:val="00D14B19"/>
    <w:rsid w:val="00D25279"/>
    <w:rsid w:val="00D52C67"/>
    <w:rsid w:val="00E5074D"/>
    <w:rsid w:val="00EC09C2"/>
    <w:rsid w:val="00EC59FC"/>
    <w:rsid w:val="00F4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AAD0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D52C67"/>
    <w:pPr>
      <w:keepNext/>
      <w:keepLines/>
      <w:spacing w:before="360" w:after="240"/>
      <w:outlineLvl w:val="0"/>
    </w:pPr>
    <w:rPr>
      <w:rFonts w:eastAsiaTheme="majorEastAsia" w:cstheme="majorBidi"/>
      <w:bCs/>
      <w:color w:val="DB9E0B" w:themeColor="accent5" w:themeShade="BF"/>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paragraph" w:styleId="Heading3">
    <w:name w:val="heading 3"/>
    <w:basedOn w:val="Normal"/>
    <w:next w:val="Normal"/>
    <w:link w:val="Heading3Char"/>
    <w:uiPriority w:val="9"/>
    <w:unhideWhenUsed/>
    <w:qFormat/>
    <w:rsid w:val="00D25279"/>
    <w:pPr>
      <w:keepNext/>
      <w:keepLines/>
      <w:spacing w:before="200"/>
      <w:outlineLvl w:val="2"/>
    </w:pPr>
    <w:rPr>
      <w:rFonts w:eastAsiaTheme="majorEastAsia" w:cstheme="majorBidi"/>
      <w:bCs/>
      <w:color w:val="32AD50"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D52C67"/>
    <w:rPr>
      <w:rFonts w:eastAsiaTheme="majorEastAsia" w:cstheme="majorBidi"/>
      <w:bCs/>
      <w:color w:val="DB9E0B" w:themeColor="accent5" w:themeShade="BF"/>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 w:type="character" w:customStyle="1" w:styleId="Heading3Char">
    <w:name w:val="Heading 3 Char"/>
    <w:basedOn w:val="DefaultParagraphFont"/>
    <w:link w:val="Heading3"/>
    <w:uiPriority w:val="9"/>
    <w:rsid w:val="00D25279"/>
    <w:rPr>
      <w:rFonts w:eastAsiaTheme="majorEastAsia" w:cstheme="majorBidi"/>
      <w:bCs/>
      <w:color w:val="32AD50" w:themeColor="accent3"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D52C67"/>
    <w:pPr>
      <w:keepNext/>
      <w:keepLines/>
      <w:spacing w:before="360" w:after="240"/>
      <w:outlineLvl w:val="0"/>
    </w:pPr>
    <w:rPr>
      <w:rFonts w:eastAsiaTheme="majorEastAsia" w:cstheme="majorBidi"/>
      <w:bCs/>
      <w:color w:val="DB9E0B" w:themeColor="accent5" w:themeShade="BF"/>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paragraph" w:styleId="Heading3">
    <w:name w:val="heading 3"/>
    <w:basedOn w:val="Normal"/>
    <w:next w:val="Normal"/>
    <w:link w:val="Heading3Char"/>
    <w:uiPriority w:val="9"/>
    <w:unhideWhenUsed/>
    <w:qFormat/>
    <w:rsid w:val="00D25279"/>
    <w:pPr>
      <w:keepNext/>
      <w:keepLines/>
      <w:spacing w:before="200"/>
      <w:outlineLvl w:val="2"/>
    </w:pPr>
    <w:rPr>
      <w:rFonts w:eastAsiaTheme="majorEastAsia" w:cstheme="majorBidi"/>
      <w:bCs/>
      <w:color w:val="32AD50"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D52C67"/>
    <w:rPr>
      <w:rFonts w:eastAsiaTheme="majorEastAsia" w:cstheme="majorBidi"/>
      <w:bCs/>
      <w:color w:val="DB9E0B" w:themeColor="accent5" w:themeShade="BF"/>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 w:type="character" w:customStyle="1" w:styleId="Heading3Char">
    <w:name w:val="Heading 3 Char"/>
    <w:basedOn w:val="DefaultParagraphFont"/>
    <w:link w:val="Heading3"/>
    <w:uiPriority w:val="9"/>
    <w:rsid w:val="00D25279"/>
    <w:rPr>
      <w:rFonts w:eastAsiaTheme="majorEastAsia" w:cstheme="majorBidi"/>
      <w:bCs/>
      <w:color w:val="32AD50" w:themeColor="accent3"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elbourke:Library:Application%20Support:Microsoft:Office:User%20Templates:My%20Templates:Lecture%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Lecture note template.dotx</Template>
  <TotalTime>49</TotalTime>
  <Pages>5</Pages>
  <Words>454</Words>
  <Characters>2592</Characters>
  <Application>Microsoft Macintosh Word</Application>
  <DocSecurity>0</DocSecurity>
  <Lines>21</Lines>
  <Paragraphs>6</Paragraphs>
  <ScaleCrop>false</ScaleCrop>
  <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Bourke</dc:creator>
  <cp:keywords/>
  <dc:description/>
  <cp:lastModifiedBy>Noel Bourke</cp:lastModifiedBy>
  <cp:revision>7</cp:revision>
  <dcterms:created xsi:type="dcterms:W3CDTF">2015-10-12T12:07:00Z</dcterms:created>
  <dcterms:modified xsi:type="dcterms:W3CDTF">2015-10-12T12:56:00Z</dcterms:modified>
</cp:coreProperties>
</file>