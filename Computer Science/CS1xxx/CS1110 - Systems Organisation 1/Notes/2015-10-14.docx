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B5F97" w14:textId="77777777" w:rsidR="009334B5" w:rsidRDefault="00BF3DC2" w:rsidP="00BF3DC2">
      <w:pPr>
        <w:pStyle w:val="Heading1"/>
      </w:pPr>
      <w:r>
        <w:t>Multibit Subtractor</w:t>
      </w:r>
    </w:p>
    <w:p w14:paraId="224EDD8D" w14:textId="77777777" w:rsidR="00BF3DC2" w:rsidRDefault="00BF3DC2" w:rsidP="00BF3DC2">
      <w:r>
        <w:t>To use a full-adder to subtract, we invert the second input (b), and set the carry-in = 1.</w:t>
      </w:r>
    </w:p>
    <w:p w14:paraId="46963ED1" w14:textId="77777777" w:rsidR="00BF3DC2" w:rsidRDefault="00BF3DC2" w:rsidP="00BF3DC2">
      <w:r>
        <w:t>If we invert every b</w:t>
      </w:r>
      <w:r>
        <w:rPr>
          <w:vertAlign w:val="subscript"/>
        </w:rPr>
        <w:t>i</w:t>
      </w:r>
      <w:r>
        <w:t xml:space="preserve"> input in a multibit adder and set the carry-in to be 1, we have a multibit subtractor.</w:t>
      </w:r>
    </w:p>
    <w:p w14:paraId="0CF4B48A" w14:textId="77777777" w:rsidR="00BF3DC2" w:rsidRDefault="00BF3DC2" w:rsidP="00BF3DC2">
      <w:pPr>
        <w:pStyle w:val="Heading2"/>
      </w:pPr>
      <w:r>
        <w:t>Combining subtraction and addition</w:t>
      </w:r>
    </w:p>
    <w:p w14:paraId="22BED918" w14:textId="77777777" w:rsidR="00BF3DC2" w:rsidRDefault="00BF3DC2" w:rsidP="00BF3DC2">
      <w:r>
        <w:t>If we take a 2–1 multiplexor and set the inputs to be b</w:t>
      </w:r>
      <w:r>
        <w:rPr>
          <w:vertAlign w:val="subscript"/>
        </w:rPr>
        <w:t>i</w:t>
      </w:r>
      <w:r>
        <w:t xml:space="preserve"> and NOT(b</w:t>
      </w:r>
      <w:r>
        <w:rPr>
          <w:vertAlign w:val="subscript"/>
        </w:rPr>
        <w:t>i</w:t>
      </w:r>
      <w:r>
        <w:t>), then the select line chooses which output goes to the multibit input.</w:t>
      </w:r>
    </w:p>
    <w:p w14:paraId="0E9B21B9" w14:textId="77777777" w:rsidR="00BF3DC2" w:rsidRDefault="00BF3DC2" w:rsidP="00BF3DC2">
      <w:r>
        <w:t>We can then use the carry-in as the select line, and have a multiplexor for each b digit in the multibit adder/subtractor.</w:t>
      </w:r>
    </w:p>
    <w:p w14:paraId="70696BEE" w14:textId="77777777" w:rsidR="00BF3DC2" w:rsidRDefault="00BF3DC2" w:rsidP="00BF3DC2">
      <w:r>
        <w:t>Then setting the carry-in to be 1 gives us subtraction, and setting it to 0 gives us addition.</w:t>
      </w:r>
    </w:p>
    <w:p w14:paraId="4F4AEA1D" w14:textId="1F393480" w:rsidR="00B37B02" w:rsidRDefault="00B37B02" w:rsidP="00B37B02">
      <w:pPr>
        <w:pStyle w:val="Heading1"/>
      </w:pPr>
      <w:r>
        <w:t>Some Theory</w:t>
      </w:r>
    </w:p>
    <w:p w14:paraId="08042F95" w14:textId="709FD974" w:rsidR="00B37B02" w:rsidRDefault="00B37B02" w:rsidP="00B37B02">
      <w:pPr>
        <w:pStyle w:val="Heading2"/>
      </w:pPr>
      <w:r>
        <w:t>Rules of Boolean algebra</w:t>
      </w:r>
    </w:p>
    <w:p w14:paraId="3F6637DE" w14:textId="4988F3FE" w:rsidR="00B37B02" w:rsidRDefault="00B37B02" w:rsidP="00B37B02">
      <w:pPr>
        <w:pStyle w:val="ListParagraph"/>
        <w:numPr>
          <w:ilvl w:val="0"/>
          <w:numId w:val="10"/>
        </w:numPr>
      </w:pPr>
      <w:r>
        <w:t>Closure Rule: There are 2 operators which operate on pairs of elements, producing a result belonging to the set {true, false}:</w:t>
      </w:r>
    </w:p>
    <w:p w14:paraId="26938F26" w14:textId="62050B18" w:rsidR="00B37B02" w:rsidRDefault="00B37B02" w:rsidP="006E02B9">
      <w:pPr>
        <w:pStyle w:val="ListParagraph"/>
        <w:numPr>
          <w:ilvl w:val="2"/>
          <w:numId w:val="10"/>
        </w:numPr>
      </w:pPr>
      <w:r>
        <w:t>. (AND)</w:t>
      </w:r>
    </w:p>
    <w:p w14:paraId="76878D6E" w14:textId="49499C83" w:rsidR="00B37B02" w:rsidRDefault="00B37B02" w:rsidP="006E02B9">
      <w:pPr>
        <w:pStyle w:val="ListParagraph"/>
        <w:numPr>
          <w:ilvl w:val="2"/>
          <w:numId w:val="10"/>
        </w:numPr>
      </w:pPr>
      <w:r>
        <w:t>+ (OR)</w:t>
      </w:r>
    </w:p>
    <w:p w14:paraId="26053769" w14:textId="69E84475" w:rsidR="00B37B02" w:rsidRDefault="00B37B02" w:rsidP="00B37B02">
      <w:pPr>
        <w:pStyle w:val="ListParagraph"/>
        <w:numPr>
          <w:ilvl w:val="0"/>
          <w:numId w:val="10"/>
        </w:numPr>
      </w:pPr>
      <w:r>
        <w:t>These operators are commutative:</w:t>
      </w:r>
    </w:p>
    <w:p w14:paraId="312B6C58" w14:textId="583ABD5E" w:rsidR="00B37B02" w:rsidRDefault="00B37B02" w:rsidP="006E02B9">
      <w:pPr>
        <w:pStyle w:val="ListParagraph"/>
        <w:numPr>
          <w:ilvl w:val="2"/>
          <w:numId w:val="10"/>
        </w:numPr>
      </w:pPr>
      <w:r>
        <w:t>A.B = B.A</w:t>
      </w:r>
    </w:p>
    <w:p w14:paraId="0E972A34" w14:textId="1D1C710E" w:rsidR="00B37B02" w:rsidRDefault="00B37B02" w:rsidP="006E02B9">
      <w:pPr>
        <w:pStyle w:val="ListParagraph"/>
        <w:numPr>
          <w:ilvl w:val="2"/>
          <w:numId w:val="10"/>
        </w:numPr>
      </w:pPr>
      <w:r>
        <w:t>A+B = B+A</w:t>
      </w:r>
    </w:p>
    <w:p w14:paraId="607FACFE" w14:textId="3AABF245" w:rsidR="00B37B02" w:rsidRDefault="00B37B02" w:rsidP="00B37B02">
      <w:pPr>
        <w:pStyle w:val="ListParagraph"/>
        <w:numPr>
          <w:ilvl w:val="0"/>
          <w:numId w:val="10"/>
        </w:numPr>
      </w:pPr>
      <w:r>
        <w:t>They are distributive:</w:t>
      </w:r>
    </w:p>
    <w:p w14:paraId="717A077F" w14:textId="14A6109A" w:rsidR="00B37B02" w:rsidRDefault="00B37B02" w:rsidP="006E02B9">
      <w:pPr>
        <w:pStyle w:val="ListParagraph"/>
        <w:numPr>
          <w:ilvl w:val="2"/>
          <w:numId w:val="10"/>
        </w:numPr>
      </w:pPr>
      <w:r>
        <w:t>A</w:t>
      </w:r>
      <w:r w:rsidR="006B299A">
        <w:t xml:space="preserve"> </w:t>
      </w:r>
      <w:r>
        <w:t>.</w:t>
      </w:r>
      <w:r w:rsidR="006B299A">
        <w:t xml:space="preserve"> </w:t>
      </w:r>
      <w:r>
        <w:t xml:space="preserve">(B+C) = </w:t>
      </w:r>
      <w:r w:rsidR="006B299A">
        <w:t>(</w:t>
      </w:r>
      <w:r>
        <w:t>A.B</w:t>
      </w:r>
      <w:r w:rsidR="006B299A">
        <w:t>) + (A.C)</w:t>
      </w:r>
    </w:p>
    <w:p w14:paraId="1373C5E8" w14:textId="20F7D1B1" w:rsidR="006B299A" w:rsidRDefault="006B299A" w:rsidP="006E02B9">
      <w:pPr>
        <w:pStyle w:val="ListParagraph"/>
        <w:numPr>
          <w:ilvl w:val="2"/>
          <w:numId w:val="10"/>
        </w:numPr>
      </w:pPr>
      <w:r>
        <w:t>A + (B.C) = (A+B) . (A+C)</w:t>
      </w:r>
    </w:p>
    <w:p w14:paraId="41D7A1E9" w14:textId="4F5DA76B" w:rsidR="006B299A" w:rsidRDefault="006E02B9" w:rsidP="006B299A">
      <w:pPr>
        <w:pStyle w:val="ListParagraph"/>
        <w:numPr>
          <w:ilvl w:val="0"/>
          <w:numId w:val="10"/>
        </w:numPr>
      </w:pPr>
      <w:r>
        <w:t>There are two identity elements:</w:t>
      </w:r>
    </w:p>
    <w:p w14:paraId="147B0AE5" w14:textId="4D304357" w:rsidR="006E02B9" w:rsidRDefault="006E02B9" w:rsidP="006E02B9">
      <w:pPr>
        <w:pStyle w:val="ListParagraph"/>
        <w:numPr>
          <w:ilvl w:val="2"/>
          <w:numId w:val="10"/>
        </w:numPr>
      </w:pPr>
      <w:r>
        <w:t>1.A = A</w:t>
      </w:r>
    </w:p>
    <w:p w14:paraId="56EC9580" w14:textId="4F943367" w:rsidR="006E02B9" w:rsidRDefault="006E02B9" w:rsidP="006E02B9">
      <w:pPr>
        <w:pStyle w:val="ListParagraph"/>
        <w:numPr>
          <w:ilvl w:val="2"/>
          <w:numId w:val="10"/>
        </w:numPr>
      </w:pPr>
      <w:r>
        <w:lastRenderedPageBreak/>
        <w:t>0+A = A</w:t>
      </w:r>
    </w:p>
    <w:p w14:paraId="0384C53F" w14:textId="7FABFCC3" w:rsidR="006E02B9" w:rsidRDefault="006E02B9" w:rsidP="006E02B9">
      <w:pPr>
        <w:pStyle w:val="ListParagraph"/>
        <w:numPr>
          <w:ilvl w:val="0"/>
          <w:numId w:val="10"/>
        </w:numPr>
      </w:pPr>
      <w:r>
        <w:t>For each A there is an inverse A' such that:</w:t>
      </w:r>
    </w:p>
    <w:p w14:paraId="178FB8A9" w14:textId="7A713769" w:rsidR="006E02B9" w:rsidRDefault="006E02B9" w:rsidP="006E02B9">
      <w:pPr>
        <w:pStyle w:val="ListParagraph"/>
        <w:numPr>
          <w:ilvl w:val="2"/>
          <w:numId w:val="10"/>
        </w:numPr>
      </w:pPr>
      <w:r>
        <w:t>A.A' = 0</w:t>
      </w:r>
    </w:p>
    <w:p w14:paraId="040CCF16" w14:textId="78A711E0" w:rsidR="006E02B9" w:rsidRDefault="006E02B9" w:rsidP="006E02B9">
      <w:pPr>
        <w:pStyle w:val="ListParagraph"/>
        <w:numPr>
          <w:ilvl w:val="2"/>
          <w:numId w:val="10"/>
        </w:numPr>
      </w:pPr>
      <w:r>
        <w:t>A+A' = 1</w:t>
      </w:r>
    </w:p>
    <w:p w14:paraId="6467AEBA" w14:textId="4C0DCAA8" w:rsidR="006E02B9" w:rsidRDefault="006E02B9" w:rsidP="006E02B9">
      <w:pPr>
        <w:pStyle w:val="Heading2"/>
      </w:pPr>
      <w:r>
        <w:t>Theorems</w:t>
      </w:r>
    </w:p>
    <w:p w14:paraId="247588CC" w14:textId="6A2C9CCF" w:rsidR="006E02B9" w:rsidRDefault="00F407B5" w:rsidP="00F407B5">
      <w:pPr>
        <w:pStyle w:val="ListParagraph"/>
        <w:numPr>
          <w:ilvl w:val="0"/>
          <w:numId w:val="12"/>
        </w:numPr>
      </w:pPr>
      <w:r>
        <w:t>T1: </w:t>
      </w:r>
      <w:r w:rsidR="006E02B9">
        <w:t>A.0 = 0</w:t>
      </w:r>
    </w:p>
    <w:p w14:paraId="391D9CCD" w14:textId="4C88A590" w:rsidR="006E02B9" w:rsidRDefault="00F407B5" w:rsidP="00F407B5">
      <w:pPr>
        <w:pStyle w:val="ListParagraph"/>
        <w:numPr>
          <w:ilvl w:val="0"/>
          <w:numId w:val="12"/>
        </w:numPr>
      </w:pPr>
      <w:r>
        <w:t>T2: </w:t>
      </w:r>
      <w:r w:rsidR="006E02B9">
        <w:t>A+1 = 1</w:t>
      </w:r>
    </w:p>
    <w:p w14:paraId="0BB94115" w14:textId="31446DFD" w:rsidR="006E02B9" w:rsidRDefault="00F407B5" w:rsidP="00F407B5">
      <w:pPr>
        <w:pStyle w:val="ListParagraph"/>
        <w:numPr>
          <w:ilvl w:val="0"/>
          <w:numId w:val="12"/>
        </w:numPr>
      </w:pPr>
      <w:r>
        <w:t>T3: </w:t>
      </w:r>
      <w:r w:rsidR="006E02B9">
        <w:t>A.A = A</w:t>
      </w:r>
    </w:p>
    <w:p w14:paraId="408591FC" w14:textId="293C533C" w:rsidR="006E02B9" w:rsidRDefault="00F407B5" w:rsidP="00F407B5">
      <w:pPr>
        <w:pStyle w:val="ListParagraph"/>
        <w:numPr>
          <w:ilvl w:val="0"/>
          <w:numId w:val="12"/>
        </w:numPr>
      </w:pPr>
      <w:r>
        <w:t>T4: </w:t>
      </w:r>
      <w:r w:rsidR="006E02B9">
        <w:t>A+A = A</w:t>
      </w:r>
    </w:p>
    <w:p w14:paraId="71E11ED8" w14:textId="42226F96" w:rsidR="006E02B9" w:rsidRDefault="00F407B5" w:rsidP="00F407B5">
      <w:pPr>
        <w:pStyle w:val="ListParagraph"/>
        <w:numPr>
          <w:ilvl w:val="0"/>
          <w:numId w:val="12"/>
        </w:numPr>
      </w:pPr>
      <w:r>
        <w:t>T5: </w:t>
      </w:r>
      <w:r w:rsidR="006E02B9">
        <w:t>A</w:t>
      </w:r>
      <w:r>
        <w:t xml:space="preserve"> </w:t>
      </w:r>
      <w:r w:rsidR="006E02B9">
        <w:t>+</w:t>
      </w:r>
      <w:r>
        <w:t xml:space="preserve"> </w:t>
      </w:r>
      <w:r w:rsidR="006E02B9">
        <w:t>(A.B) = A</w:t>
      </w:r>
    </w:p>
    <w:p w14:paraId="48C8F2DC" w14:textId="5E88C361" w:rsidR="00F407B5" w:rsidRDefault="00F407B5" w:rsidP="00F407B5">
      <w:pPr>
        <w:pStyle w:val="ListParagraph"/>
        <w:numPr>
          <w:ilvl w:val="0"/>
          <w:numId w:val="13"/>
        </w:numPr>
      </w:pPr>
      <w:r>
        <w:t>T6: A + (A'.B) = A+B</w:t>
      </w:r>
    </w:p>
    <w:p w14:paraId="3E1FA1A3" w14:textId="418F5E2C" w:rsidR="00F407B5" w:rsidRDefault="00F407B5" w:rsidP="00F407B5">
      <w:pPr>
        <w:pStyle w:val="ListParagraph"/>
        <w:numPr>
          <w:ilvl w:val="0"/>
          <w:numId w:val="13"/>
        </w:numPr>
      </w:pPr>
      <w:r>
        <w:t>T7: A.B.C = A . (B.C) = (A.B) . C</w:t>
      </w:r>
    </w:p>
    <w:p w14:paraId="76BD061D" w14:textId="341CA756" w:rsidR="00F407B5" w:rsidRDefault="00F407B5" w:rsidP="00F407B5">
      <w:pPr>
        <w:pStyle w:val="ListParagraph"/>
        <w:numPr>
          <w:ilvl w:val="0"/>
          <w:numId w:val="13"/>
        </w:numPr>
      </w:pPr>
      <w:r>
        <w:t>T8: A+B+C = A+(B+C) = (A+B) + C</w:t>
      </w:r>
    </w:p>
    <w:p w14:paraId="4A4C508E" w14:textId="62F6E4B1" w:rsidR="00F407B5" w:rsidRDefault="00F407B5" w:rsidP="00F407B5">
      <w:pPr>
        <w:pStyle w:val="ListParagraph"/>
        <w:numPr>
          <w:ilvl w:val="0"/>
          <w:numId w:val="13"/>
        </w:numPr>
      </w:pPr>
      <w:r>
        <w:t>T9: (A.B)' = A' + B'</w:t>
      </w:r>
    </w:p>
    <w:p w14:paraId="6CBB27E8" w14:textId="34B04C6B" w:rsidR="00F407B5" w:rsidRDefault="00F407B5" w:rsidP="00F407B5">
      <w:pPr>
        <w:pStyle w:val="ListParagraph"/>
        <w:numPr>
          <w:ilvl w:val="0"/>
          <w:numId w:val="13"/>
        </w:numPr>
      </w:pPr>
      <w:r>
        <w:t>T10: (A+B)' = A' . B'</w:t>
      </w:r>
    </w:p>
    <w:p w14:paraId="40AB5805" w14:textId="085C91CF" w:rsidR="009B6339" w:rsidRPr="006E02B9" w:rsidRDefault="009B6339" w:rsidP="00F407B5">
      <w:pPr>
        <w:pStyle w:val="ListParagraph"/>
        <w:numPr>
          <w:ilvl w:val="0"/>
          <w:numId w:val="13"/>
        </w:numPr>
      </w:pPr>
      <w:r>
        <w:t>T11: (A')' = A</w:t>
      </w:r>
      <w:bookmarkStart w:id="0" w:name="_GoBack"/>
      <w:bookmarkEnd w:id="0"/>
    </w:p>
    <w:sectPr w:rsidR="009B6339" w:rsidRPr="006E02B9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7D2736" w14:textId="77777777" w:rsidR="006E02B9" w:rsidRDefault="006E02B9" w:rsidP="00106040">
      <w:r>
        <w:separator/>
      </w:r>
    </w:p>
  </w:endnote>
  <w:endnote w:type="continuationSeparator" w:id="0">
    <w:p w14:paraId="44891D74" w14:textId="77777777" w:rsidR="006E02B9" w:rsidRDefault="006E02B9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92E2A" w14:textId="77777777" w:rsidR="006E02B9" w:rsidRDefault="006E02B9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CC406" w14:textId="77777777" w:rsidR="006E02B9" w:rsidRDefault="006E02B9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DA22E" w14:textId="77777777" w:rsidR="006E02B9" w:rsidRDefault="006E02B9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633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E38CA3" w14:textId="77777777" w:rsidR="006E02B9" w:rsidRDefault="006E02B9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6C5E" w14:textId="77777777" w:rsidR="006E02B9" w:rsidRDefault="006E02B9" w:rsidP="00106040">
      <w:r>
        <w:separator/>
      </w:r>
    </w:p>
  </w:footnote>
  <w:footnote w:type="continuationSeparator" w:id="0">
    <w:p w14:paraId="14FB6A1B" w14:textId="77777777" w:rsidR="006E02B9" w:rsidRDefault="006E02B9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DCD64" w14:textId="77777777" w:rsidR="006E02B9" w:rsidRPr="00490853" w:rsidRDefault="006E02B9">
    <w:pPr>
      <w:pStyle w:val="Header"/>
      <w:rPr>
        <w:color w:val="000000" w:themeColor="text1"/>
      </w:rPr>
    </w:pPr>
    <w:r>
      <w:t>CS1110</w:t>
    </w:r>
    <w:r>
      <w:tab/>
    </w:r>
    <w:r>
      <w:tab/>
      <w:t>14/10/2015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2628B"/>
    <w:multiLevelType w:val="hybridMultilevel"/>
    <w:tmpl w:val="630A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3395B"/>
    <w:multiLevelType w:val="hybridMultilevel"/>
    <w:tmpl w:val="38B4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91A8C"/>
    <w:multiLevelType w:val="hybridMultilevel"/>
    <w:tmpl w:val="3F26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9578E"/>
    <w:multiLevelType w:val="hybridMultilevel"/>
    <w:tmpl w:val="718C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EA"/>
    <w:rsid w:val="00106040"/>
    <w:rsid w:val="002876F3"/>
    <w:rsid w:val="003F2E26"/>
    <w:rsid w:val="00490853"/>
    <w:rsid w:val="00542304"/>
    <w:rsid w:val="0060176E"/>
    <w:rsid w:val="006B299A"/>
    <w:rsid w:val="006E02B9"/>
    <w:rsid w:val="007547EA"/>
    <w:rsid w:val="007C0CE8"/>
    <w:rsid w:val="007C4756"/>
    <w:rsid w:val="008A238E"/>
    <w:rsid w:val="009334B5"/>
    <w:rsid w:val="009B6339"/>
    <w:rsid w:val="00AE2EB0"/>
    <w:rsid w:val="00B2613B"/>
    <w:rsid w:val="00B37B02"/>
    <w:rsid w:val="00BF3DC2"/>
    <w:rsid w:val="00C22129"/>
    <w:rsid w:val="00C32D20"/>
    <w:rsid w:val="00C9318D"/>
    <w:rsid w:val="00D14B19"/>
    <w:rsid w:val="00D52C67"/>
    <w:rsid w:val="00D53C3E"/>
    <w:rsid w:val="00E202DE"/>
    <w:rsid w:val="00E5074D"/>
    <w:rsid w:val="00F407B5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49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E202DE"/>
    <w:pPr>
      <w:keepNext/>
      <w:keepLines/>
      <w:spacing w:before="360" w:after="240"/>
      <w:outlineLvl w:val="0"/>
    </w:pPr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DE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04"/>
    <w:pPr>
      <w:keepNext/>
      <w:keepLines/>
      <w:spacing w:before="200"/>
      <w:outlineLvl w:val="2"/>
    </w:pPr>
    <w:rPr>
      <w:rFonts w:eastAsiaTheme="majorEastAsia" w:cstheme="majorBidi"/>
      <w:bCs/>
      <w:color w:val="32AD50" w:themeColor="accent3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2DE"/>
    <w:rPr>
      <w:rFonts w:eastAsiaTheme="majorEastAsia" w:cstheme="majorBidi"/>
      <w:bCs/>
      <w:color w:val="DB9E0B" w:themeColor="accent5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E202DE"/>
    <w:rPr>
      <w:rFonts w:eastAsiaTheme="majorEastAsia" w:cstheme="majorBidi"/>
      <w:b/>
      <w:bCs/>
      <w:color w:val="2C82F4" w:themeColor="text2" w:themeTint="99"/>
      <w:sz w:val="28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character" w:customStyle="1" w:styleId="Heading3Char">
    <w:name w:val="Heading 3 Char"/>
    <w:basedOn w:val="DefaultParagraphFont"/>
    <w:link w:val="Heading3"/>
    <w:uiPriority w:val="9"/>
    <w:rsid w:val="00542304"/>
    <w:rPr>
      <w:rFonts w:eastAsiaTheme="majorEastAsia" w:cstheme="majorBidi"/>
      <w:bCs/>
      <w:color w:val="32AD50" w:themeColor="accent3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42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5</cp:revision>
  <dcterms:created xsi:type="dcterms:W3CDTF">2015-10-14T12:04:00Z</dcterms:created>
  <dcterms:modified xsi:type="dcterms:W3CDTF">2015-10-14T12:49:00Z</dcterms:modified>
</cp:coreProperties>
</file>