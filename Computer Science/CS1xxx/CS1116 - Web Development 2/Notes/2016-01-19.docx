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91848" w14:textId="77777777" w:rsidR="009334B5" w:rsidRPr="008B6D3B" w:rsidRDefault="00B8533B" w:rsidP="009334B5">
      <w:pPr>
        <w:rPr>
          <w:rFonts w:asciiTheme="majorHAnsi" w:hAnsiTheme="majorHAnsi"/>
          <w:lang w:val="en-GB"/>
        </w:rPr>
      </w:pPr>
      <w:bookmarkStart w:id="0" w:name="_GoBack"/>
      <w:r w:rsidRPr="008B6D3B">
        <w:rPr>
          <w:rFonts w:asciiTheme="majorHAnsi" w:hAnsiTheme="majorHAnsi"/>
          <w:lang w:val="en-GB"/>
        </w:rPr>
        <w:t>Wrote an initial server-side program in the last lecture. Basic hello world with today's date.</w:t>
      </w:r>
    </w:p>
    <w:p w14:paraId="0D456CA2" w14:textId="77777777" w:rsidR="00B8533B" w:rsidRPr="008B6D3B" w:rsidRDefault="00B8533B" w:rsidP="00B8533B">
      <w:pPr>
        <w:pStyle w:val="Heading1"/>
        <w:rPr>
          <w:rFonts w:asciiTheme="majorHAnsi" w:hAnsiTheme="majorHAnsi"/>
          <w:lang w:val="en-GB"/>
        </w:rPr>
      </w:pPr>
      <w:r w:rsidRPr="008B6D3B">
        <w:rPr>
          <w:rFonts w:asciiTheme="majorHAnsi" w:hAnsiTheme="majorHAnsi"/>
          <w:lang w:val="en-GB"/>
        </w:rPr>
        <w:t>Server-side programs which take user input</w:t>
      </w:r>
    </w:p>
    <w:p w14:paraId="3B653AAC" w14:textId="77777777" w:rsidR="00B8533B" w:rsidRPr="008B6D3B" w:rsidRDefault="00B8533B" w:rsidP="00B8533B">
      <w:pPr>
        <w:rPr>
          <w:rFonts w:asciiTheme="majorHAnsi" w:hAnsiTheme="majorHAnsi"/>
        </w:rPr>
      </w:pPr>
      <w:r w:rsidRPr="008B6D3B">
        <w:rPr>
          <w:rFonts w:asciiTheme="majorHAnsi" w:hAnsiTheme="majorHAnsi"/>
        </w:rPr>
        <w:t>For example, like the currency converter from before.</w:t>
      </w:r>
    </w:p>
    <w:p w14:paraId="3588BEB0" w14:textId="77777777" w:rsidR="00B8533B" w:rsidRPr="008B6D3B" w:rsidRDefault="00FF7DE2" w:rsidP="00B8533B">
      <w:pPr>
        <w:pStyle w:val="Heading2"/>
        <w:rPr>
          <w:rFonts w:asciiTheme="majorHAnsi" w:hAnsiTheme="majorHAnsi"/>
        </w:rPr>
      </w:pPr>
      <w:r w:rsidRPr="008B6D3B">
        <w:rPr>
          <w:rFonts w:asciiTheme="majorHAnsi" w:hAnsiTheme="majorHAnsi"/>
        </w:rPr>
        <w:t>The form</w:t>
      </w:r>
    </w:p>
    <w:p w14:paraId="5A08367C" w14:textId="77777777" w:rsidR="00B8533B" w:rsidRPr="008B6D3B" w:rsidRDefault="00B8533B" w:rsidP="00B8533B">
      <w:pPr>
        <w:rPr>
          <w:rFonts w:asciiTheme="majorHAnsi" w:hAnsiTheme="majorHAnsi"/>
        </w:rPr>
      </w:pPr>
      <w:r w:rsidRPr="008B6D3B">
        <w:rPr>
          <w:rFonts w:asciiTheme="majorHAnsi" w:hAnsiTheme="majorHAnsi"/>
        </w:rPr>
        <w:t>User submits data to the server through a form, program runs on the server, and the output depends on the input.</w:t>
      </w:r>
    </w:p>
    <w:p w14:paraId="081F1701" w14:textId="77777777" w:rsidR="00B8533B" w:rsidRPr="008B6D3B" w:rsidRDefault="00B8533B" w:rsidP="00B8533B">
      <w:pPr>
        <w:rPr>
          <w:rFonts w:asciiTheme="majorHAnsi" w:hAnsiTheme="majorHAnsi"/>
        </w:rPr>
      </w:pPr>
      <w:r w:rsidRPr="008B6D3B">
        <w:rPr>
          <w:rFonts w:asciiTheme="majorHAnsi" w:hAnsiTheme="majorHAnsi"/>
        </w:rPr>
        <w:t>&lt;form action="response.py" method="get"&gt;</w:t>
      </w:r>
      <w:r w:rsidRPr="008B6D3B">
        <w:rPr>
          <w:rFonts w:asciiTheme="majorHAnsi" w:hAnsiTheme="majorHAnsi"/>
        </w:rPr>
        <w:br/>
      </w:r>
      <w:r w:rsidRPr="008B6D3B">
        <w:rPr>
          <w:rFonts w:asciiTheme="majorHAnsi" w:hAnsiTheme="majorHAnsi"/>
        </w:rPr>
        <w:tab/>
        <w:t>&lt;input type="text" name="firstname"&gt;</w:t>
      </w:r>
      <w:r w:rsidRPr="008B6D3B">
        <w:rPr>
          <w:rFonts w:asciiTheme="majorHAnsi" w:hAnsiTheme="majorHAnsi"/>
        </w:rPr>
        <w:br/>
      </w:r>
      <w:r w:rsidRPr="008B6D3B">
        <w:rPr>
          <w:rFonts w:asciiTheme="majorHAnsi" w:hAnsiTheme="majorHAnsi"/>
        </w:rPr>
        <w:tab/>
        <w:t>&lt;input type="text" name="surname"&gt;</w:t>
      </w:r>
      <w:r w:rsidRPr="008B6D3B">
        <w:rPr>
          <w:rFonts w:asciiTheme="majorHAnsi" w:hAnsiTheme="majorHAnsi"/>
        </w:rPr>
        <w:br/>
      </w:r>
      <w:r w:rsidRPr="008B6D3B">
        <w:rPr>
          <w:rFonts w:asciiTheme="majorHAnsi" w:hAnsiTheme="majorHAnsi"/>
        </w:rPr>
        <w:tab/>
        <w:t>&lt;input type="submit"</w:t>
      </w:r>
      <w:r w:rsidR="00FF7DE2" w:rsidRPr="008B6D3B">
        <w:rPr>
          <w:rFonts w:asciiTheme="majorHAnsi" w:hAnsiTheme="majorHAnsi"/>
        </w:rPr>
        <w:t xml:space="preserve"> name="Go!"</w:t>
      </w:r>
      <w:r w:rsidRPr="008B6D3B">
        <w:rPr>
          <w:rFonts w:asciiTheme="majorHAnsi" w:hAnsiTheme="majorHAnsi"/>
        </w:rPr>
        <w:t>&gt;</w:t>
      </w:r>
      <w:r w:rsidRPr="008B6D3B">
        <w:rPr>
          <w:rFonts w:asciiTheme="majorHAnsi" w:hAnsiTheme="majorHAnsi"/>
        </w:rPr>
        <w:br/>
        <w:t>&lt;/form&gt;</w:t>
      </w:r>
    </w:p>
    <w:p w14:paraId="2BC240AE" w14:textId="77777777" w:rsidR="00FF7DE2" w:rsidRPr="008B6D3B" w:rsidRDefault="00FF7DE2" w:rsidP="00B8533B">
      <w:pPr>
        <w:rPr>
          <w:rFonts w:asciiTheme="majorHAnsi" w:hAnsiTheme="majorHAnsi"/>
        </w:rPr>
      </w:pPr>
      <w:r w:rsidRPr="008B6D3B">
        <w:rPr>
          <w:rFonts w:asciiTheme="majorHAnsi" w:hAnsiTheme="majorHAnsi"/>
        </w:rPr>
        <w:t>Hitting submit causes the browser to send the complete URL made from the different parts of the form.</w:t>
      </w:r>
    </w:p>
    <w:p w14:paraId="256422F2" w14:textId="5C7CB932" w:rsidR="00B17EDF" w:rsidRPr="008B6D3B" w:rsidRDefault="00B17EDF" w:rsidP="00B8533B">
      <w:pPr>
        <w:rPr>
          <w:rFonts w:asciiTheme="majorHAnsi" w:hAnsiTheme="majorHAnsi"/>
        </w:rPr>
      </w:pPr>
      <w:r w:rsidRPr="008B6D3B">
        <w:rPr>
          <w:rFonts w:asciiTheme="majorHAnsi" w:hAnsiTheme="majorHAnsi"/>
        </w:rPr>
        <w:t>We can use label elements to label form inputs:</w:t>
      </w:r>
      <w:r w:rsidRPr="008B6D3B">
        <w:rPr>
          <w:rFonts w:asciiTheme="majorHAnsi" w:hAnsiTheme="majorHAnsi"/>
        </w:rPr>
        <w:br/>
        <w:t>&lt;label for="firstname"&gt;First name: &lt;/label&gt;</w:t>
      </w:r>
    </w:p>
    <w:p w14:paraId="7BDE7425" w14:textId="3C2FCEE9" w:rsidR="00B61216" w:rsidRPr="008B6D3B" w:rsidRDefault="00B61216" w:rsidP="00B8533B">
      <w:pPr>
        <w:rPr>
          <w:rFonts w:asciiTheme="majorHAnsi" w:hAnsiTheme="majorHAnsi"/>
        </w:rPr>
      </w:pPr>
      <w:r w:rsidRPr="008B6D3B">
        <w:rPr>
          <w:rFonts w:asciiTheme="majorHAnsi" w:hAnsiTheme="majorHAnsi"/>
        </w:rPr>
        <w:t>You then have to use an id in the form input (as well as a name).</w:t>
      </w:r>
    </w:p>
    <w:p w14:paraId="201AB8CA" w14:textId="518F3473" w:rsidR="00B61216" w:rsidRPr="008B6D3B" w:rsidRDefault="00B61216" w:rsidP="00B8533B">
      <w:pPr>
        <w:rPr>
          <w:rFonts w:asciiTheme="majorHAnsi" w:hAnsiTheme="majorHAnsi"/>
        </w:rPr>
      </w:pPr>
      <w:r w:rsidRPr="008B6D3B">
        <w:rPr>
          <w:rFonts w:asciiTheme="majorHAnsi" w:hAnsiTheme="majorHAnsi"/>
        </w:rPr>
        <w:t>You can use the placeholder attribute to display a label in the text box that is overwritten on text entry. Useful for small screens.</w:t>
      </w:r>
    </w:p>
    <w:p w14:paraId="11219CF6" w14:textId="7DDC0A9F" w:rsidR="00B61216" w:rsidRPr="008B6D3B" w:rsidRDefault="00B61216" w:rsidP="00B8533B">
      <w:pPr>
        <w:rPr>
          <w:rFonts w:asciiTheme="majorHAnsi" w:hAnsiTheme="majorHAnsi"/>
        </w:rPr>
      </w:pPr>
      <w:r w:rsidRPr="008B6D3B">
        <w:rPr>
          <w:rFonts w:asciiTheme="majorHAnsi" w:hAnsiTheme="majorHAnsi"/>
        </w:rPr>
        <w:t>The disabled entry prevent the user from inputting into that input. Might be useful for displaying outputs.</w:t>
      </w:r>
    </w:p>
    <w:p w14:paraId="56381958" w14:textId="77777777" w:rsidR="00FF7DE2" w:rsidRPr="008B6D3B" w:rsidRDefault="00FF7DE2" w:rsidP="00FF7DE2">
      <w:pPr>
        <w:pStyle w:val="Heading2"/>
        <w:rPr>
          <w:rFonts w:asciiTheme="majorHAnsi" w:hAnsiTheme="majorHAnsi"/>
        </w:rPr>
      </w:pPr>
      <w:r w:rsidRPr="008B6D3B">
        <w:rPr>
          <w:rFonts w:asciiTheme="majorHAnsi" w:hAnsiTheme="majorHAnsi"/>
        </w:rPr>
        <w:t>The program</w:t>
      </w:r>
    </w:p>
    <w:p w14:paraId="41311F68" w14:textId="465BDFF0" w:rsidR="00FF7DE2" w:rsidRPr="008B6D3B" w:rsidRDefault="00D27052" w:rsidP="00FF7DE2">
      <w:pPr>
        <w:rPr>
          <w:rFonts w:asciiTheme="majorHAnsi" w:hAnsiTheme="majorHAnsi"/>
        </w:rPr>
      </w:pPr>
      <w:r w:rsidRPr="008B6D3B">
        <w:rPr>
          <w:rFonts w:asciiTheme="majorHAnsi" w:hAnsiTheme="majorHAnsi"/>
        </w:rPr>
        <w:t>from cgi import FieldStorage</w:t>
      </w:r>
    </w:p>
    <w:p w14:paraId="4762C1DD" w14:textId="77777777" w:rsidR="008625A2" w:rsidRPr="008B6D3B" w:rsidRDefault="008625A2" w:rsidP="00FF7DE2">
      <w:pPr>
        <w:rPr>
          <w:rFonts w:asciiTheme="majorHAnsi" w:hAnsiTheme="majorHAnsi"/>
        </w:rPr>
      </w:pPr>
      <w:r w:rsidRPr="008B6D3B">
        <w:rPr>
          <w:rFonts w:asciiTheme="majorHAnsi" w:hAnsiTheme="majorHAnsi"/>
        </w:rPr>
        <w:t>FieldStorage here is a class definition, imported from the file cgi.py like we have done with functions before (e.g. from random import choice).</w:t>
      </w:r>
    </w:p>
    <w:p w14:paraId="021E3155" w14:textId="32B412E1" w:rsidR="008625A2" w:rsidRPr="008B6D3B" w:rsidRDefault="008625A2" w:rsidP="00FF7DE2">
      <w:pPr>
        <w:rPr>
          <w:rFonts w:asciiTheme="majorHAnsi" w:hAnsiTheme="majorHAnsi"/>
        </w:rPr>
      </w:pPr>
      <w:r w:rsidRPr="008B6D3B">
        <w:rPr>
          <w:rFonts w:asciiTheme="majorHAnsi" w:hAnsiTheme="majorHAnsi"/>
        </w:rPr>
        <w:t>By convention class definitions are written starting with capital letters and functions are written starting with lowercase letters. Manning doesn't do this.</w:t>
      </w:r>
    </w:p>
    <w:bookmarkEnd w:id="0"/>
    <w:sectPr w:rsidR="008625A2" w:rsidRPr="008B6D3B" w:rsidSect="0060176E">
      <w:headerReference w:type="default" r:id="rId7"/>
      <w:footerReference w:type="even" r:id="rId8"/>
      <w:footerReference w:type="default" r:id="rId9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85623" w14:textId="77777777" w:rsidR="00DB6481" w:rsidRDefault="00DB6481" w:rsidP="00106040">
      <w:r>
        <w:separator/>
      </w:r>
    </w:p>
  </w:endnote>
  <w:endnote w:type="continuationSeparator" w:id="0">
    <w:p w14:paraId="0870E45D" w14:textId="77777777" w:rsidR="00DB6481" w:rsidRDefault="00DB6481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Trattatello"/>
    <w:charset w:val="00"/>
    <w:family w:val="auto"/>
    <w:pitch w:val="variable"/>
    <w:sig w:usb0="20000207" w:usb1="00000000" w:usb2="00000000" w:usb3="00000000" w:csb0="00000197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EA798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A067EE" w14:textId="77777777" w:rsidR="007C0CE8" w:rsidRDefault="007C0CE8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A3721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648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01BB11" w14:textId="77777777" w:rsidR="007C0CE8" w:rsidRDefault="007C0CE8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8457C" w14:textId="77777777" w:rsidR="00DB6481" w:rsidRDefault="00DB6481" w:rsidP="00106040">
      <w:r>
        <w:separator/>
      </w:r>
    </w:p>
  </w:footnote>
  <w:footnote w:type="continuationSeparator" w:id="0">
    <w:p w14:paraId="314DC04F" w14:textId="77777777" w:rsidR="00DB6481" w:rsidRDefault="00DB6481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15C73" w14:textId="77777777" w:rsidR="007C0CE8" w:rsidRPr="00490853" w:rsidRDefault="00B8533B">
    <w:pPr>
      <w:pStyle w:val="Header"/>
      <w:rPr>
        <w:color w:val="000000" w:themeColor="text1"/>
      </w:rPr>
    </w:pPr>
    <w:r>
      <w:t>CS1116</w:t>
    </w:r>
    <w:r w:rsidR="007C0CE8">
      <w:tab/>
    </w:r>
    <w:r w:rsidR="007C0CE8">
      <w:tab/>
    </w:r>
    <w:r>
      <w:t>19/01/2016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3B"/>
    <w:rsid w:val="000555A2"/>
    <w:rsid w:val="00106040"/>
    <w:rsid w:val="001F65CC"/>
    <w:rsid w:val="002876F3"/>
    <w:rsid w:val="003F2E26"/>
    <w:rsid w:val="00490853"/>
    <w:rsid w:val="00542304"/>
    <w:rsid w:val="0060176E"/>
    <w:rsid w:val="0068083C"/>
    <w:rsid w:val="00785149"/>
    <w:rsid w:val="007C0CE8"/>
    <w:rsid w:val="007C4756"/>
    <w:rsid w:val="008625A2"/>
    <w:rsid w:val="008A238E"/>
    <w:rsid w:val="008B6D3B"/>
    <w:rsid w:val="009334B5"/>
    <w:rsid w:val="00AE2EB0"/>
    <w:rsid w:val="00B17EDF"/>
    <w:rsid w:val="00B2613B"/>
    <w:rsid w:val="00B61216"/>
    <w:rsid w:val="00B8533B"/>
    <w:rsid w:val="00C22129"/>
    <w:rsid w:val="00C32D20"/>
    <w:rsid w:val="00C9318D"/>
    <w:rsid w:val="00D14B19"/>
    <w:rsid w:val="00D27052"/>
    <w:rsid w:val="00D52C67"/>
    <w:rsid w:val="00D53C3E"/>
    <w:rsid w:val="00DB6481"/>
    <w:rsid w:val="00DC6A11"/>
    <w:rsid w:val="00E202DE"/>
    <w:rsid w:val="00E5074D"/>
    <w:rsid w:val="00EC6BF8"/>
    <w:rsid w:val="00F4715F"/>
    <w:rsid w:val="00F57587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A2D8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65CC"/>
    <w:pPr>
      <w:spacing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5CC"/>
    <w:pPr>
      <w:keepNext/>
      <w:keepLines/>
      <w:spacing w:before="360" w:after="120"/>
      <w:outlineLvl w:val="0"/>
    </w:pPr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11"/>
    <w:pPr>
      <w:keepNext/>
      <w:keepLines/>
      <w:spacing w:before="120" w:after="60"/>
      <w:outlineLvl w:val="1"/>
    </w:pPr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A11"/>
    <w:pPr>
      <w:keepNext/>
      <w:keepLines/>
      <w:spacing w:before="60" w:after="0"/>
      <w:outlineLvl w:val="2"/>
    </w:pPr>
    <w:rPr>
      <w:rFonts w:eastAsiaTheme="majorEastAsia" w:cstheme="majorBidi"/>
      <w:bCs/>
      <w:color w:val="32AD50" w:themeColor="accent3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65CC"/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DC6A11"/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DC6A11"/>
    <w:rPr>
      <w:rFonts w:eastAsiaTheme="majorEastAsia" w:cstheme="majorBidi"/>
      <w:bCs/>
      <w:color w:val="32AD50" w:themeColor="accent3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elbourke/Library/Group%20Containers/UBF8T346G9.Office/User%20Content.localized/Templates.localized/New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note template.dotx</Template>
  <TotalTime>53</TotalTime>
  <Pages>1</Pages>
  <Words>196</Words>
  <Characters>1121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Server-side programs which take user input</vt:lpstr>
      <vt:lpstr>    The form</vt:lpstr>
      <vt:lpstr>    The program</vt:lpstr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Francis Bourke</dc:creator>
  <cp:keywords/>
  <dc:description/>
  <cp:lastModifiedBy>Noel Francis Bourke</cp:lastModifiedBy>
  <cp:revision>4</cp:revision>
  <dcterms:created xsi:type="dcterms:W3CDTF">2016-01-19T12:05:00Z</dcterms:created>
  <dcterms:modified xsi:type="dcterms:W3CDTF">2017-10-18T09:56:00Z</dcterms:modified>
</cp:coreProperties>
</file>