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141EB" w14:textId="5736BDC8" w:rsidR="00F93F60" w:rsidRPr="0015239D" w:rsidRDefault="00F93F60" w:rsidP="009334B5">
      <w:pPr>
        <w:rPr>
          <w:rFonts w:asciiTheme="majorHAnsi" w:hAnsiTheme="majorHAnsi"/>
          <w:lang w:val="en-GB"/>
        </w:rPr>
      </w:pPr>
      <w:bookmarkStart w:id="0" w:name="_GoBack"/>
      <w:r w:rsidRPr="0015239D">
        <w:rPr>
          <w:rFonts w:asciiTheme="majorHAnsi" w:hAnsiTheme="majorHAnsi"/>
          <w:lang w:val="en-GB"/>
        </w:rPr>
        <w:t>Lecturer: Dr. Derek Bridge</w:t>
      </w:r>
      <w:r w:rsidRPr="0015239D">
        <w:rPr>
          <w:rFonts w:asciiTheme="majorHAnsi" w:hAnsiTheme="majorHAnsi"/>
          <w:lang w:val="en-GB"/>
        </w:rPr>
        <w:br/>
        <w:t>Email: d.bridge@cs.ucc.ie</w:t>
      </w:r>
      <w:r w:rsidRPr="0015239D">
        <w:rPr>
          <w:rFonts w:asciiTheme="majorHAnsi" w:hAnsiTheme="majorHAnsi"/>
          <w:lang w:val="en-GB"/>
        </w:rPr>
        <w:br/>
        <w:t>Office: WGB.G61</w:t>
      </w:r>
    </w:p>
    <w:p w14:paraId="3CA53A11" w14:textId="16DA9433" w:rsidR="00F93F60" w:rsidRPr="0015239D" w:rsidRDefault="00F93F60" w:rsidP="009334B5">
      <w:pPr>
        <w:rPr>
          <w:rFonts w:asciiTheme="majorHAnsi" w:hAnsiTheme="majorHAnsi"/>
          <w:lang w:val="en-GB"/>
        </w:rPr>
      </w:pPr>
      <w:r w:rsidRPr="0015239D">
        <w:rPr>
          <w:rFonts w:asciiTheme="majorHAnsi" w:hAnsiTheme="majorHAnsi"/>
          <w:lang w:val="en-GB"/>
        </w:rPr>
        <w:t>He researches in artificial intelligence, and teaches in that and web development.</w:t>
      </w:r>
      <w:r w:rsidRPr="0015239D">
        <w:rPr>
          <w:rFonts w:asciiTheme="majorHAnsi" w:hAnsiTheme="majorHAnsi"/>
          <w:lang w:val="en-GB"/>
        </w:rPr>
        <w:br/>
        <w:t>Started with getting machines to understand English, then getting them to draw conclusions, then getting them to learn, and now working on recommender systems on e.g. Netflix.</w:t>
      </w:r>
    </w:p>
    <w:p w14:paraId="5A742272" w14:textId="0911D942" w:rsidR="00F93F60" w:rsidRPr="0015239D" w:rsidRDefault="00F93F60" w:rsidP="009334B5">
      <w:pPr>
        <w:rPr>
          <w:rFonts w:asciiTheme="majorHAnsi" w:hAnsiTheme="majorHAnsi"/>
          <w:lang w:val="en-GB"/>
        </w:rPr>
      </w:pPr>
      <w:r w:rsidRPr="0015239D">
        <w:rPr>
          <w:rFonts w:asciiTheme="majorHAnsi" w:hAnsiTheme="majorHAnsi"/>
          <w:lang w:val="en-GB"/>
        </w:rPr>
        <w:t>He won't be as easygoing as Frank. No messaging etc. in lectures.</w:t>
      </w:r>
      <w:r w:rsidRPr="0015239D">
        <w:rPr>
          <w:rFonts w:asciiTheme="majorHAnsi" w:hAnsiTheme="majorHAnsi"/>
          <w:lang w:val="en-GB"/>
        </w:rPr>
        <w:br/>
        <w:t>He's a bit of a prick.</w:t>
      </w:r>
    </w:p>
    <w:p w14:paraId="50BA5D39" w14:textId="6A1B8409" w:rsidR="00F93F60" w:rsidRPr="0015239D" w:rsidRDefault="00F93F60" w:rsidP="009334B5">
      <w:pPr>
        <w:rPr>
          <w:rFonts w:asciiTheme="majorHAnsi" w:hAnsiTheme="majorHAnsi"/>
          <w:lang w:val="en-GB"/>
        </w:rPr>
      </w:pPr>
      <w:r w:rsidRPr="0015239D">
        <w:rPr>
          <w:rFonts w:asciiTheme="majorHAnsi" w:hAnsiTheme="majorHAnsi"/>
          <w:lang w:val="en-GB"/>
        </w:rPr>
        <w:t>Handed out his slides for us to make notes on.</w:t>
      </w:r>
      <w:r w:rsidRPr="0015239D">
        <w:rPr>
          <w:rFonts w:asciiTheme="majorHAnsi" w:hAnsiTheme="majorHAnsi"/>
          <w:lang w:val="en-GB"/>
        </w:rPr>
        <w:br/>
        <w:t>Recommends at least 2 hrs/week of private study.</w:t>
      </w:r>
    </w:p>
    <w:p w14:paraId="030BEC40" w14:textId="7B7317E2" w:rsidR="00F93F60" w:rsidRPr="0015239D" w:rsidRDefault="00F93F60" w:rsidP="009334B5">
      <w:pPr>
        <w:rPr>
          <w:rFonts w:asciiTheme="majorHAnsi" w:hAnsiTheme="majorHAnsi"/>
          <w:lang w:val="en-GB"/>
        </w:rPr>
      </w:pPr>
      <w:r w:rsidRPr="0015239D">
        <w:rPr>
          <w:rFonts w:asciiTheme="majorHAnsi" w:hAnsiTheme="majorHAnsi"/>
          <w:lang w:val="en-GB"/>
        </w:rPr>
        <w:t>He takes sign-in at lectures.</w:t>
      </w:r>
    </w:p>
    <w:p w14:paraId="2271C1F8" w14:textId="6B28CA32" w:rsidR="00933586" w:rsidRPr="0015239D" w:rsidRDefault="00933586" w:rsidP="00933586">
      <w:pPr>
        <w:pStyle w:val="Heading2"/>
        <w:rPr>
          <w:rFonts w:asciiTheme="majorHAnsi" w:hAnsiTheme="majorHAnsi"/>
          <w:lang w:val="en-GB"/>
        </w:rPr>
      </w:pPr>
      <w:r w:rsidRPr="0015239D">
        <w:rPr>
          <w:rFonts w:asciiTheme="majorHAnsi" w:hAnsiTheme="majorHAnsi"/>
          <w:lang w:val="en-GB"/>
        </w:rPr>
        <w:t>Assessment</w:t>
      </w:r>
    </w:p>
    <w:p w14:paraId="012B09EF" w14:textId="4601FF36" w:rsidR="00933586" w:rsidRPr="0015239D" w:rsidRDefault="00933586" w:rsidP="00933586">
      <w:pPr>
        <w:rPr>
          <w:rFonts w:asciiTheme="majorHAnsi" w:hAnsiTheme="majorHAnsi"/>
        </w:rPr>
      </w:pPr>
      <w:r w:rsidRPr="0015239D">
        <w:rPr>
          <w:rFonts w:asciiTheme="majorHAnsi" w:hAnsiTheme="majorHAnsi"/>
        </w:rPr>
        <w:t>75-25 split on exam and continuous assessment. CA is a programming project towards the end of the year.</w:t>
      </w:r>
    </w:p>
    <w:p w14:paraId="33A46D4D" w14:textId="398655F4" w:rsidR="00933586" w:rsidRPr="0015239D" w:rsidRDefault="00933586" w:rsidP="00933586">
      <w:pPr>
        <w:rPr>
          <w:rFonts w:asciiTheme="majorHAnsi" w:hAnsiTheme="majorHAnsi"/>
        </w:rPr>
      </w:pPr>
      <w:r w:rsidRPr="0015239D">
        <w:rPr>
          <w:rFonts w:asciiTheme="majorHAnsi" w:hAnsiTheme="majorHAnsi"/>
        </w:rPr>
        <w:br w:type="page"/>
      </w:r>
      <w:r w:rsidR="00A85D51" w:rsidRPr="0015239D">
        <w:rPr>
          <w:rFonts w:asciiTheme="majorHAnsi" w:hAnsiTheme="majorHAnsi"/>
        </w:rPr>
        <w:lastRenderedPageBreak/>
        <w:t>In 95% of HTTP requests, the message body is empty.</w:t>
      </w:r>
    </w:p>
    <w:p w14:paraId="38413B22" w14:textId="1164FDC0" w:rsidR="00A85D51" w:rsidRPr="0015239D" w:rsidRDefault="00A85D51" w:rsidP="00933586">
      <w:pPr>
        <w:rPr>
          <w:rFonts w:asciiTheme="majorHAnsi" w:hAnsiTheme="majorHAnsi"/>
        </w:rPr>
      </w:pPr>
      <w:r w:rsidRPr="0015239D">
        <w:rPr>
          <w:rFonts w:asciiTheme="majorHAnsi" w:hAnsiTheme="majorHAnsi"/>
        </w:rPr>
        <w:t>All headers optional in HTTP responses. The message body in reponses provides what was requested (when it can be provided).</w:t>
      </w:r>
    </w:p>
    <w:p w14:paraId="1EAE0A5B" w14:textId="15CFFCA9" w:rsidR="00864325" w:rsidRPr="0015239D" w:rsidRDefault="00864325" w:rsidP="00933586">
      <w:pPr>
        <w:rPr>
          <w:rFonts w:asciiTheme="majorHAnsi" w:hAnsiTheme="majorHAnsi"/>
        </w:rPr>
      </w:pPr>
      <w:r w:rsidRPr="0015239D">
        <w:rPr>
          <w:rFonts w:asciiTheme="majorHAnsi" w:hAnsiTheme="majorHAnsi"/>
        </w:rPr>
        <w:t>Caching is an example of when the user clicks on a link but no http request is sent.</w:t>
      </w:r>
    </w:p>
    <w:p w14:paraId="0AE4FA7A" w14:textId="303F4ED1" w:rsidR="009C20F2" w:rsidRPr="0015239D" w:rsidRDefault="009C20F2" w:rsidP="00933586">
      <w:pPr>
        <w:rPr>
          <w:rFonts w:asciiTheme="majorHAnsi" w:hAnsiTheme="majorHAnsi"/>
        </w:rPr>
      </w:pPr>
      <w:r w:rsidRPr="0015239D">
        <w:rPr>
          <w:rFonts w:asciiTheme="majorHAnsi" w:hAnsiTheme="majorHAnsi"/>
        </w:rPr>
        <w:t>Embedded content requires a new request for each item, e.g. each stylesheet, each picture.</w:t>
      </w:r>
    </w:p>
    <w:p w14:paraId="0D69D5E4" w14:textId="07BF6A3E" w:rsidR="009C20F2" w:rsidRPr="0015239D" w:rsidRDefault="009C20F2" w:rsidP="00933586">
      <w:pPr>
        <w:rPr>
          <w:rFonts w:asciiTheme="majorHAnsi" w:hAnsiTheme="majorHAnsi"/>
        </w:rPr>
      </w:pPr>
      <w:r w:rsidRPr="0015239D">
        <w:rPr>
          <w:rFonts w:asciiTheme="majorHAnsi" w:hAnsiTheme="majorHAnsi"/>
        </w:rPr>
        <w:t>HTTP 2.0 may allow servers to anticipate these requests, potentially speeding everything up.</w:t>
      </w:r>
    </w:p>
    <w:p w14:paraId="16A310DA" w14:textId="77777777" w:rsidR="009D76D6" w:rsidRPr="0015239D" w:rsidRDefault="009D76D6" w:rsidP="00933586">
      <w:pPr>
        <w:rPr>
          <w:rFonts w:asciiTheme="majorHAnsi" w:hAnsiTheme="majorHAnsi"/>
        </w:rPr>
      </w:pPr>
    </w:p>
    <w:bookmarkEnd w:id="0"/>
    <w:sectPr w:rsidR="009D76D6" w:rsidRPr="0015239D" w:rsidSect="0060176E">
      <w:headerReference w:type="default" r:id="rId7"/>
      <w:footerReference w:type="even" r:id="rId8"/>
      <w:footerReference w:type="default" r:id="rId9"/>
      <w:pgSz w:w="11900" w:h="16840"/>
      <w:pgMar w:top="1610" w:right="1797" w:bottom="1440" w:left="1797" w:header="879" w:footer="8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26AC05" w14:textId="77777777" w:rsidR="00204397" w:rsidRDefault="00204397" w:rsidP="00106040">
      <w:r>
        <w:separator/>
      </w:r>
    </w:p>
  </w:endnote>
  <w:endnote w:type="continuationSeparator" w:id="0">
    <w:p w14:paraId="12342A92" w14:textId="77777777" w:rsidR="00204397" w:rsidRDefault="00204397" w:rsidP="00106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Dyslexic">
    <w:altName w:val="Trattatello"/>
    <w:charset w:val="00"/>
    <w:family w:val="auto"/>
    <w:pitch w:val="variable"/>
    <w:sig w:usb0="20000207" w:usb1="00000000" w:usb2="00000000" w:usb3="00000000" w:csb0="00000197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D8B097" w14:textId="77777777" w:rsidR="007C0CE8" w:rsidRDefault="007C0CE8" w:rsidP="007C0C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FB6EE4" w14:textId="77777777" w:rsidR="007C0CE8" w:rsidRDefault="007C0CE8" w:rsidP="008A238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35E682" w14:textId="77777777" w:rsidR="007C0CE8" w:rsidRDefault="007C0CE8" w:rsidP="007C0C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4397">
      <w:rPr>
        <w:rStyle w:val="PageNumber"/>
        <w:noProof/>
      </w:rPr>
      <w:t>1</w:t>
    </w:r>
    <w:r>
      <w:rPr>
        <w:rStyle w:val="PageNumber"/>
      </w:rPr>
      <w:fldChar w:fldCharType="end"/>
    </w:r>
  </w:p>
  <w:p w14:paraId="1BD8EC82" w14:textId="77777777" w:rsidR="007C0CE8" w:rsidRDefault="007C0CE8" w:rsidP="008A238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73F636" w14:textId="77777777" w:rsidR="00204397" w:rsidRDefault="00204397" w:rsidP="00106040">
      <w:r>
        <w:separator/>
      </w:r>
    </w:p>
  </w:footnote>
  <w:footnote w:type="continuationSeparator" w:id="0">
    <w:p w14:paraId="05E51049" w14:textId="77777777" w:rsidR="00204397" w:rsidRDefault="00204397" w:rsidP="001060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0357B" w14:textId="77777777" w:rsidR="007C0CE8" w:rsidRPr="00490853" w:rsidRDefault="007425AF">
    <w:pPr>
      <w:pStyle w:val="Header"/>
      <w:rPr>
        <w:color w:val="000000" w:themeColor="text1"/>
      </w:rPr>
    </w:pPr>
    <w:r>
      <w:t>CS1116</w:t>
    </w:r>
    <w:r w:rsidR="007C0CE8">
      <w:tab/>
    </w:r>
    <w:r w:rsidR="007C0CE8">
      <w:tab/>
    </w:r>
    <w:r>
      <w:t>12/01/2016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76CF4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5571DB"/>
    <w:multiLevelType w:val="hybridMultilevel"/>
    <w:tmpl w:val="3ECC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23C19"/>
    <w:multiLevelType w:val="hybridMultilevel"/>
    <w:tmpl w:val="8EA27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E330A"/>
    <w:multiLevelType w:val="hybridMultilevel"/>
    <w:tmpl w:val="703C05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6FF76CB"/>
    <w:multiLevelType w:val="hybridMultilevel"/>
    <w:tmpl w:val="5CDA8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793C11"/>
    <w:multiLevelType w:val="hybridMultilevel"/>
    <w:tmpl w:val="4E2C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B57124"/>
    <w:multiLevelType w:val="hybridMultilevel"/>
    <w:tmpl w:val="7772C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AC5F7B"/>
    <w:multiLevelType w:val="hybridMultilevel"/>
    <w:tmpl w:val="9DFEA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47629B3"/>
    <w:multiLevelType w:val="hybridMultilevel"/>
    <w:tmpl w:val="066C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5AF"/>
    <w:rsid w:val="000555A2"/>
    <w:rsid w:val="000A7FEC"/>
    <w:rsid w:val="00106040"/>
    <w:rsid w:val="0015239D"/>
    <w:rsid w:val="001F65CC"/>
    <w:rsid w:val="00204397"/>
    <w:rsid w:val="002876F3"/>
    <w:rsid w:val="0031097C"/>
    <w:rsid w:val="003F2E26"/>
    <w:rsid w:val="00490853"/>
    <w:rsid w:val="00542304"/>
    <w:rsid w:val="0060176E"/>
    <w:rsid w:val="007425AF"/>
    <w:rsid w:val="00750BE3"/>
    <w:rsid w:val="00785149"/>
    <w:rsid w:val="007C0CE8"/>
    <w:rsid w:val="007C4756"/>
    <w:rsid w:val="00864325"/>
    <w:rsid w:val="008A238E"/>
    <w:rsid w:val="009334B5"/>
    <w:rsid w:val="00933586"/>
    <w:rsid w:val="00974421"/>
    <w:rsid w:val="009C20F2"/>
    <w:rsid w:val="009D76D6"/>
    <w:rsid w:val="00A85D51"/>
    <w:rsid w:val="00AE2EB0"/>
    <w:rsid w:val="00B2613B"/>
    <w:rsid w:val="00C22129"/>
    <w:rsid w:val="00C32D20"/>
    <w:rsid w:val="00C9318D"/>
    <w:rsid w:val="00D14427"/>
    <w:rsid w:val="00D14B19"/>
    <w:rsid w:val="00D52C67"/>
    <w:rsid w:val="00D53C3E"/>
    <w:rsid w:val="00DC6A11"/>
    <w:rsid w:val="00E202DE"/>
    <w:rsid w:val="00E5074D"/>
    <w:rsid w:val="00EC6BF8"/>
    <w:rsid w:val="00F4715F"/>
    <w:rsid w:val="00F9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1047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Dyslexic" w:eastAsiaTheme="minorEastAsia" w:hAnsi="OpenDyslex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65CC"/>
    <w:pPr>
      <w:spacing w:after="1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65CC"/>
    <w:pPr>
      <w:keepNext/>
      <w:keepLines/>
      <w:spacing w:before="360" w:after="120"/>
      <w:outlineLvl w:val="0"/>
    </w:pPr>
    <w:rPr>
      <w:rFonts w:eastAsiaTheme="majorEastAsia" w:cstheme="majorBidi"/>
      <w:bCs/>
      <w:color w:val="DB9E0B" w:themeColor="accent5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A11"/>
    <w:pPr>
      <w:keepNext/>
      <w:keepLines/>
      <w:spacing w:before="120" w:after="60"/>
      <w:outlineLvl w:val="1"/>
    </w:pPr>
    <w:rPr>
      <w:rFonts w:eastAsiaTheme="majorEastAsia" w:cstheme="majorBidi"/>
      <w:b/>
      <w:bCs/>
      <w:color w:val="2C82F4" w:themeColor="text2" w:themeTint="9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6A11"/>
    <w:pPr>
      <w:keepNext/>
      <w:keepLines/>
      <w:spacing w:before="60" w:after="0"/>
      <w:outlineLvl w:val="2"/>
    </w:pPr>
    <w:rPr>
      <w:rFonts w:eastAsiaTheme="majorEastAsia" w:cstheme="majorBidi"/>
      <w:bCs/>
      <w:color w:val="32AD50" w:themeColor="accent3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9318D"/>
    <w:pPr>
      <w:numPr>
        <w:numId w:val="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65CC"/>
    <w:rPr>
      <w:rFonts w:eastAsiaTheme="majorEastAsia" w:cstheme="majorBidi"/>
      <w:bCs/>
      <w:color w:val="DB9E0B" w:themeColor="accent5" w:themeShade="BF"/>
      <w:sz w:val="32"/>
      <w:szCs w:val="32"/>
      <w:u w:val="single"/>
    </w:rPr>
  </w:style>
  <w:style w:type="paragraph" w:styleId="NoSpacing">
    <w:name w:val="No Spacing"/>
    <w:uiPriority w:val="1"/>
    <w:qFormat/>
    <w:rsid w:val="00C22129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040"/>
    <w:rPr>
      <w:rFonts w:ascii="OpenDyslexic" w:hAnsi="OpenDyslexic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040"/>
    <w:rPr>
      <w:rFonts w:ascii="OpenDyslexic" w:hAnsi="OpenDyslexic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8A238E"/>
  </w:style>
  <w:style w:type="character" w:customStyle="1" w:styleId="Heading2Char">
    <w:name w:val="Heading 2 Char"/>
    <w:basedOn w:val="DefaultParagraphFont"/>
    <w:link w:val="Heading2"/>
    <w:uiPriority w:val="9"/>
    <w:rsid w:val="00DC6A11"/>
    <w:rPr>
      <w:rFonts w:eastAsiaTheme="majorEastAsia" w:cstheme="majorBidi"/>
      <w:b/>
      <w:bCs/>
      <w:color w:val="2C82F4" w:themeColor="text2" w:themeTint="99"/>
      <w:sz w:val="28"/>
      <w:szCs w:val="26"/>
    </w:rPr>
  </w:style>
  <w:style w:type="paragraph" w:customStyle="1" w:styleId="RemindertoMyself">
    <w:name w:val="Reminder to Myself"/>
    <w:basedOn w:val="Normal"/>
    <w:next w:val="Normal"/>
    <w:qFormat/>
    <w:rsid w:val="009334B5"/>
    <w:rPr>
      <w:color w:val="FF0000"/>
    </w:rPr>
  </w:style>
  <w:style w:type="paragraph" w:customStyle="1" w:styleId="Event">
    <w:name w:val="Event"/>
    <w:basedOn w:val="Normal"/>
    <w:next w:val="Normal"/>
    <w:qFormat/>
    <w:rsid w:val="00F4715F"/>
    <w:pPr>
      <w:ind w:left="720"/>
    </w:pPr>
    <w:rPr>
      <w:i/>
      <w:color w:val="073E87" w:themeColor="text2"/>
    </w:rPr>
  </w:style>
  <w:style w:type="paragraph" w:customStyle="1" w:styleId="Code">
    <w:name w:val="Code"/>
    <w:basedOn w:val="Normal"/>
    <w:qFormat/>
    <w:rsid w:val="007C4756"/>
    <w:pPr>
      <w:spacing w:line="360" w:lineRule="auto"/>
    </w:pPr>
    <w:rPr>
      <w:rFonts w:ascii="Lucida Console" w:hAnsi="Lucida Console"/>
    </w:rPr>
  </w:style>
  <w:style w:type="character" w:customStyle="1" w:styleId="Heading3Char">
    <w:name w:val="Heading 3 Char"/>
    <w:basedOn w:val="DefaultParagraphFont"/>
    <w:link w:val="Heading3"/>
    <w:uiPriority w:val="9"/>
    <w:rsid w:val="00DC6A11"/>
    <w:rPr>
      <w:rFonts w:eastAsiaTheme="majorEastAsia" w:cstheme="majorBidi"/>
      <w:bCs/>
      <w:color w:val="32AD50" w:themeColor="accent3" w:themeShade="B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elbourke/Library/Group%20Containers/UBF8T346G9.Office/User%20Content.localized/Templates.localized/New%20note%20template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 note template.dotx</Template>
  <TotalTime>58</TotalTime>
  <Pages>2</Pages>
  <Words>164</Words>
  <Characters>941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Assessment</vt:lpstr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Francis Bourke</dc:creator>
  <cp:keywords/>
  <dc:description/>
  <cp:lastModifiedBy>Noel Francis Bourke</cp:lastModifiedBy>
  <cp:revision>7</cp:revision>
  <dcterms:created xsi:type="dcterms:W3CDTF">2016-01-12T11:59:00Z</dcterms:created>
  <dcterms:modified xsi:type="dcterms:W3CDTF">2017-10-18T09:56:00Z</dcterms:modified>
</cp:coreProperties>
</file>