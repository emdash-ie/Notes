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FA26F" w14:textId="512922EB" w:rsidR="00F15715" w:rsidRPr="00DB3A7B" w:rsidRDefault="00F15715" w:rsidP="00F15715">
      <w:pPr>
        <w:pStyle w:val="Heading1"/>
        <w:rPr>
          <w:rFonts w:asciiTheme="majorHAnsi" w:hAnsiTheme="majorHAnsi"/>
          <w:lang w:val="en-GB"/>
        </w:rPr>
      </w:pPr>
      <w:bookmarkStart w:id="0" w:name="_GoBack"/>
      <w:r w:rsidRPr="00DB3A7B">
        <w:rPr>
          <w:rFonts w:asciiTheme="majorHAnsi" w:hAnsiTheme="majorHAnsi"/>
          <w:lang w:val="en-GB"/>
        </w:rPr>
        <w:t>Self-processing Pages</w:t>
      </w:r>
    </w:p>
    <w:p w14:paraId="56106E21" w14:textId="4186FFB7" w:rsidR="009334B5" w:rsidRPr="00DB3A7B" w:rsidRDefault="00F15715" w:rsidP="009334B5">
      <w:pPr>
        <w:rPr>
          <w:rFonts w:asciiTheme="majorHAnsi" w:hAnsiTheme="majorHAnsi"/>
          <w:lang w:val="en-GB"/>
        </w:rPr>
      </w:pPr>
      <w:r w:rsidRPr="00DB3A7B">
        <w:rPr>
          <w:rFonts w:asciiTheme="majorHAnsi" w:hAnsiTheme="majorHAnsi"/>
          <w:lang w:val="en-GB"/>
        </w:rPr>
        <w:t>It's inconvenient to have to re-submit a form if you want to run a program multiple times (e.g. to check a number of head/hat sizes).</w:t>
      </w:r>
    </w:p>
    <w:p w14:paraId="322D6C69" w14:textId="33553686" w:rsidR="00F15715" w:rsidRPr="00DB3A7B" w:rsidRDefault="00F15715" w:rsidP="009334B5">
      <w:pPr>
        <w:rPr>
          <w:rFonts w:asciiTheme="majorHAnsi" w:hAnsiTheme="majorHAnsi"/>
          <w:lang w:val="en-GB"/>
        </w:rPr>
      </w:pPr>
      <w:r w:rsidRPr="00DB3A7B">
        <w:rPr>
          <w:rFonts w:asciiTheme="majorHAnsi" w:hAnsiTheme="majorHAnsi"/>
          <w:lang w:val="en-GB"/>
        </w:rPr>
        <w:t>A self-processing page is a single python program, which outputs the form if it hasn't received user data, and outputs the form with the result if it has received user data.</w:t>
      </w:r>
    </w:p>
    <w:p w14:paraId="13A4C639" w14:textId="1B1AD6F3" w:rsidR="00F15715" w:rsidRPr="00DB3A7B" w:rsidRDefault="00F17DD8" w:rsidP="009334B5">
      <w:pPr>
        <w:rPr>
          <w:rFonts w:asciiTheme="majorHAnsi" w:hAnsiTheme="majorHAnsi"/>
          <w:lang w:val="en-GB"/>
        </w:rPr>
      </w:pPr>
      <w:r w:rsidRPr="00DB3A7B">
        <w:rPr>
          <w:rFonts w:asciiTheme="majorHAnsi" w:hAnsiTheme="majorHAnsi"/>
          <w:lang w:val="en-GB"/>
        </w:rPr>
        <w:t>The action of the form is the file itself (head_to_hat.py in the example).</w:t>
      </w:r>
    </w:p>
    <w:p w14:paraId="00F6EB54" w14:textId="3100C40B" w:rsidR="00B643AD" w:rsidRPr="00DB3A7B" w:rsidRDefault="00B643AD" w:rsidP="009334B5">
      <w:pPr>
        <w:rPr>
          <w:rFonts w:asciiTheme="majorHAnsi" w:hAnsiTheme="majorHAnsi"/>
          <w:lang w:val="en-GB"/>
        </w:rPr>
      </w:pPr>
      <w:r w:rsidRPr="00DB3A7B">
        <w:rPr>
          <w:rFonts w:asciiTheme="majorHAnsi" w:hAnsiTheme="majorHAnsi"/>
          <w:lang w:val="en-GB"/>
        </w:rPr>
        <w:t>To check if the user has sent us some data, we check if the length of the form_data object is non-zero:</w:t>
      </w:r>
      <w:r w:rsidRPr="00DB3A7B">
        <w:rPr>
          <w:rFonts w:asciiTheme="majorHAnsi" w:hAnsiTheme="majorHAnsi"/>
          <w:lang w:val="en-GB"/>
        </w:rPr>
        <w:br/>
      </w:r>
      <w:r w:rsidRPr="00DB3A7B">
        <w:rPr>
          <w:rFonts w:asciiTheme="majorHAnsi" w:hAnsiTheme="majorHAnsi"/>
          <w:lang w:val="en-GB"/>
        </w:rPr>
        <w:tab/>
        <w:t xml:space="preserve">len(form_data) = the number of pieces of data sent </w:t>
      </w:r>
      <w:r w:rsidRPr="00DB3A7B">
        <w:rPr>
          <w:rFonts w:asciiTheme="majorHAnsi" w:hAnsiTheme="majorHAnsi"/>
          <w:lang w:val="en-GB"/>
        </w:rPr>
        <w:tab/>
      </w:r>
      <w:r w:rsidR="009E5697" w:rsidRPr="00DB3A7B">
        <w:rPr>
          <w:rFonts w:asciiTheme="majorHAnsi" w:hAnsiTheme="majorHAnsi"/>
          <w:lang w:val="en-GB"/>
        </w:rPr>
        <w:tab/>
      </w:r>
      <w:r w:rsidR="009E5697" w:rsidRPr="00DB3A7B">
        <w:rPr>
          <w:rFonts w:asciiTheme="majorHAnsi" w:hAnsiTheme="majorHAnsi"/>
          <w:lang w:val="en-GB"/>
        </w:rPr>
        <w:tab/>
      </w:r>
      <w:r w:rsidR="009E5697" w:rsidRPr="00DB3A7B">
        <w:rPr>
          <w:rFonts w:asciiTheme="majorHAnsi" w:hAnsiTheme="majorHAnsi"/>
          <w:lang w:val="en-GB"/>
        </w:rPr>
        <w:tab/>
      </w:r>
      <w:r w:rsidR="009E5697" w:rsidRPr="00DB3A7B">
        <w:rPr>
          <w:rFonts w:asciiTheme="majorHAnsi" w:hAnsiTheme="majorHAnsi"/>
          <w:lang w:val="en-GB"/>
        </w:rPr>
        <w:tab/>
      </w:r>
      <w:r w:rsidRPr="00DB3A7B">
        <w:rPr>
          <w:rFonts w:asciiTheme="majorHAnsi" w:hAnsiTheme="majorHAnsi"/>
          <w:lang w:val="en-GB"/>
        </w:rPr>
        <w:t>through the form</w:t>
      </w:r>
    </w:p>
    <w:p w14:paraId="548C8003" w14:textId="2D17D7B8" w:rsidR="00E94ABC" w:rsidRPr="00DB3A7B" w:rsidRDefault="00E94ABC" w:rsidP="009334B5">
      <w:pPr>
        <w:rPr>
          <w:rFonts w:asciiTheme="majorHAnsi" w:hAnsiTheme="majorHAnsi"/>
          <w:lang w:val="en-GB"/>
        </w:rPr>
      </w:pPr>
      <w:r w:rsidRPr="00DB3A7B">
        <w:rPr>
          <w:rFonts w:asciiTheme="majorHAnsi" w:hAnsiTheme="majorHAnsi"/>
          <w:lang w:val="en-GB"/>
        </w:rPr>
        <w:t>Note that a disabled input does not send any data with the form.</w:t>
      </w:r>
    </w:p>
    <w:p w14:paraId="056DBA6F" w14:textId="3254A373" w:rsidR="009E5697" w:rsidRPr="00DB3A7B" w:rsidRDefault="009E5697" w:rsidP="009334B5">
      <w:pPr>
        <w:rPr>
          <w:rFonts w:asciiTheme="majorHAnsi" w:hAnsiTheme="majorHAnsi"/>
          <w:lang w:val="en-GB"/>
        </w:rPr>
      </w:pPr>
      <w:r w:rsidRPr="00DB3A7B">
        <w:rPr>
          <w:rFonts w:asciiTheme="majorHAnsi" w:hAnsiTheme="majorHAnsi"/>
          <w:lang w:val="en-GB"/>
        </w:rPr>
        <w:t xml:space="preserve">You can make a "sticky form" which shows the data you submitted the form with </w:t>
      </w:r>
      <w:r w:rsidR="00991E17" w:rsidRPr="00DB3A7B">
        <w:rPr>
          <w:rFonts w:asciiTheme="majorHAnsi" w:hAnsiTheme="majorHAnsi"/>
          <w:lang w:val="en-GB"/>
        </w:rPr>
        <w:t xml:space="preserve">(i.e. keeps them on the screen) by also returning the </w:t>
      </w:r>
      <w:r w:rsidR="00927047" w:rsidRPr="00DB3A7B">
        <w:rPr>
          <w:rFonts w:asciiTheme="majorHAnsi" w:hAnsiTheme="majorHAnsi"/>
          <w:lang w:val="en-GB"/>
        </w:rPr>
        <w:t>inputs</w:t>
      </w:r>
      <w:r w:rsidR="00991E17" w:rsidRPr="00DB3A7B">
        <w:rPr>
          <w:rFonts w:asciiTheme="majorHAnsi" w:hAnsiTheme="majorHAnsi"/>
          <w:lang w:val="en-GB"/>
        </w:rPr>
        <w:t xml:space="preserve"> in the form when the program outputs it.</w:t>
      </w:r>
    </w:p>
    <w:p w14:paraId="6A403D81" w14:textId="13776C99" w:rsidR="00142B61" w:rsidRPr="00DB3A7B" w:rsidRDefault="00142B61" w:rsidP="009334B5">
      <w:pPr>
        <w:rPr>
          <w:rFonts w:asciiTheme="majorHAnsi" w:hAnsiTheme="majorHAnsi"/>
          <w:lang w:val="en-GB"/>
        </w:rPr>
      </w:pPr>
      <w:r w:rsidRPr="00DB3A7B">
        <w:rPr>
          <w:rFonts w:asciiTheme="majorHAnsi" w:hAnsiTheme="majorHAnsi"/>
          <w:lang w:val="en-GB"/>
        </w:rPr>
        <w:t>You can validate that the user's input is a number by wrapping a float() cast in a try/except clause.</w:t>
      </w:r>
    </w:p>
    <w:bookmarkEnd w:id="0"/>
    <w:sectPr w:rsidR="00142B61" w:rsidRPr="00DB3A7B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2A27E" w14:textId="77777777" w:rsidR="00C81F04" w:rsidRDefault="00C81F04" w:rsidP="00106040">
      <w:r>
        <w:separator/>
      </w:r>
    </w:p>
  </w:endnote>
  <w:endnote w:type="continuationSeparator" w:id="0">
    <w:p w14:paraId="7D317ABD" w14:textId="77777777" w:rsidR="00C81F04" w:rsidRDefault="00C81F04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Trattatello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A2FD7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A367A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D034D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F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F453C6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9BA6C" w14:textId="77777777" w:rsidR="00C81F04" w:rsidRDefault="00C81F04" w:rsidP="00106040">
      <w:r>
        <w:separator/>
      </w:r>
    </w:p>
  </w:footnote>
  <w:footnote w:type="continuationSeparator" w:id="0">
    <w:p w14:paraId="6E8E9C2D" w14:textId="77777777" w:rsidR="00C81F04" w:rsidRDefault="00C81F04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AF6A" w14:textId="77777777" w:rsidR="007C0CE8" w:rsidRPr="00490853" w:rsidRDefault="005527E9">
    <w:pPr>
      <w:pStyle w:val="Header"/>
      <w:rPr>
        <w:color w:val="000000" w:themeColor="text1"/>
      </w:rPr>
    </w:pPr>
    <w:r>
      <w:t>CS1116</w:t>
    </w:r>
    <w:r w:rsidR="007C0CE8">
      <w:tab/>
    </w:r>
    <w:r w:rsidR="007C0CE8">
      <w:tab/>
    </w:r>
    <w:r>
      <w:t>02/02/2016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E9"/>
    <w:rsid w:val="000555A2"/>
    <w:rsid w:val="00106040"/>
    <w:rsid w:val="00142B61"/>
    <w:rsid w:val="001D1642"/>
    <w:rsid w:val="001F65CC"/>
    <w:rsid w:val="002876F3"/>
    <w:rsid w:val="003001BC"/>
    <w:rsid w:val="003F2E26"/>
    <w:rsid w:val="00490853"/>
    <w:rsid w:val="00542304"/>
    <w:rsid w:val="005527E9"/>
    <w:rsid w:val="0060176E"/>
    <w:rsid w:val="006A51C0"/>
    <w:rsid w:val="006A5FD4"/>
    <w:rsid w:val="00785149"/>
    <w:rsid w:val="007C0CE8"/>
    <w:rsid w:val="007C4756"/>
    <w:rsid w:val="008A238E"/>
    <w:rsid w:val="008F5755"/>
    <w:rsid w:val="00927047"/>
    <w:rsid w:val="009334B5"/>
    <w:rsid w:val="00991E17"/>
    <w:rsid w:val="009E5697"/>
    <w:rsid w:val="00AE2EB0"/>
    <w:rsid w:val="00B2613B"/>
    <w:rsid w:val="00B643AD"/>
    <w:rsid w:val="00C22129"/>
    <w:rsid w:val="00C32D20"/>
    <w:rsid w:val="00C81F04"/>
    <w:rsid w:val="00C9318D"/>
    <w:rsid w:val="00D14B19"/>
    <w:rsid w:val="00D52C67"/>
    <w:rsid w:val="00D53C3E"/>
    <w:rsid w:val="00DB3A7B"/>
    <w:rsid w:val="00DC6A11"/>
    <w:rsid w:val="00E202DE"/>
    <w:rsid w:val="00E5074D"/>
    <w:rsid w:val="00E94ABC"/>
    <w:rsid w:val="00EC6BF8"/>
    <w:rsid w:val="00F15715"/>
    <w:rsid w:val="00F17DD8"/>
    <w:rsid w:val="00F4715F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FF3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5CC"/>
    <w:pPr>
      <w:spacing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5CC"/>
    <w:pPr>
      <w:keepNext/>
      <w:keepLines/>
      <w:spacing w:before="360" w:after="12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11"/>
    <w:pPr>
      <w:keepNext/>
      <w:keepLines/>
      <w:spacing w:before="120" w:after="6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11"/>
    <w:pPr>
      <w:keepNext/>
      <w:keepLines/>
      <w:spacing w:before="60" w:after="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CC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DC6A11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C6A11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53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Self-processing Pages</vt:lpstr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10</cp:revision>
  <dcterms:created xsi:type="dcterms:W3CDTF">2016-02-02T12:04:00Z</dcterms:created>
  <dcterms:modified xsi:type="dcterms:W3CDTF">2017-10-18T09:55:00Z</dcterms:modified>
</cp:coreProperties>
</file>