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003B0" w14:textId="77777777" w:rsidR="00640B34" w:rsidRDefault="002A7594" w:rsidP="002A7594">
      <w:pPr>
        <w:pStyle w:val="Heading1"/>
      </w:pPr>
      <w:r>
        <w:t>Links in html</w:t>
      </w:r>
    </w:p>
    <w:p w14:paraId="034A4FF5" w14:textId="77777777" w:rsidR="002A7594" w:rsidRDefault="002A7594" w:rsidP="002A7594">
      <w:r>
        <w:t>The &lt;A&gt; (anchor) tag is used in html to introduce hyperlinks.</w:t>
      </w:r>
    </w:p>
    <w:p w14:paraId="54EA1563" w14:textId="77777777" w:rsidR="002A7594" w:rsidRDefault="002A7594" w:rsidP="002A7594">
      <w:r>
        <w:t>Example:</w:t>
      </w:r>
    </w:p>
    <w:p w14:paraId="33435753" w14:textId="77777777" w:rsidR="002A7594" w:rsidRDefault="002A7594" w:rsidP="002A7594">
      <w:pPr>
        <w:ind w:left="1440"/>
      </w:pPr>
      <w:r>
        <w:t>Here is the &lt;A HREF="http://www.ucc.ie"&gt;UCC website&lt;/A&gt;.</w:t>
      </w:r>
    </w:p>
    <w:p w14:paraId="3979EC43" w14:textId="77777777" w:rsidR="002A7594" w:rsidRDefault="002A7594" w:rsidP="002A7594"/>
    <w:p w14:paraId="15698967" w14:textId="77777777" w:rsidR="002A7594" w:rsidRDefault="002A7594" w:rsidP="002A7594">
      <w:r>
        <w:t>As well as HREF (the hyper reference attribute), you may use the TARGET attribute, which he explained in the lab. This can be used to open a new tab (TARGET="_NEW", I think?) when the link is clicked.</w:t>
      </w:r>
    </w:p>
    <w:p w14:paraId="0CC8FDB4" w14:textId="77777777" w:rsidR="002A7594" w:rsidRDefault="002A7594" w:rsidP="002A7594">
      <w:r>
        <w:t>Remember that the NAME attribute is obsolete in HTML5, and that you should instead use IDs in the same way as with the # CSS selector.</w:t>
      </w:r>
    </w:p>
    <w:p w14:paraId="15B9883B" w14:textId="499B1D4C" w:rsidR="002A7594" w:rsidRDefault="006F0E6E" w:rsidP="006F0E6E">
      <w:pPr>
        <w:pStyle w:val="Heading2"/>
      </w:pPr>
      <w:r>
        <w:t>Kinds of link</w:t>
      </w:r>
    </w:p>
    <w:p w14:paraId="09AC0EDC" w14:textId="77777777" w:rsidR="002A7594" w:rsidRDefault="002A7594" w:rsidP="002A7594">
      <w:r>
        <w:t>If you're linking to a part of your own website, you can use a local link rather than a global link, i.e. a relative URL rather than a complete URL. By using relative ones, if you move domain then all the links in your website will still work.</w:t>
      </w:r>
    </w:p>
    <w:p w14:paraId="28C2D614" w14:textId="77777777" w:rsidR="002A7594" w:rsidRDefault="002A7594" w:rsidP="002A7594"/>
    <w:p w14:paraId="559B9408" w14:textId="77777777" w:rsidR="002A7594" w:rsidRDefault="002A7594" w:rsidP="002A7594">
      <w:r>
        <w:t>There are 3 kinds of HREF:</w:t>
      </w:r>
    </w:p>
    <w:p w14:paraId="4C8ADDC8" w14:textId="77777777" w:rsidR="002A7594" w:rsidRDefault="002A7594" w:rsidP="002A7594">
      <w:pPr>
        <w:pStyle w:val="ListParagraph"/>
        <w:numPr>
          <w:ilvl w:val="0"/>
          <w:numId w:val="10"/>
        </w:numPr>
      </w:pPr>
      <w:r>
        <w:t>Complete URL: http://www.abc.org/folder/file.html</w:t>
      </w:r>
    </w:p>
    <w:p w14:paraId="066B2A8F" w14:textId="77777777" w:rsidR="002A7594" w:rsidRDefault="002A7594" w:rsidP="002A7594">
      <w:pPr>
        <w:pStyle w:val="ListParagraph"/>
        <w:numPr>
          <w:ilvl w:val="0"/>
          <w:numId w:val="10"/>
        </w:numPr>
      </w:pPr>
      <w:r>
        <w:t>Absolute path: /folder/file.html</w:t>
      </w:r>
    </w:p>
    <w:p w14:paraId="584C6ED0" w14:textId="77777777" w:rsidR="002A7594" w:rsidRDefault="00A07CAC" w:rsidP="002A7594">
      <w:pPr>
        <w:pStyle w:val="ListParagraph"/>
        <w:numPr>
          <w:ilvl w:val="0"/>
          <w:numId w:val="10"/>
        </w:numPr>
      </w:pPr>
      <w:r>
        <w:t>Relative path: folder/file or ..</w:t>
      </w:r>
      <w:r w:rsidR="002A7594">
        <w:t>/another_folder/file.html</w:t>
      </w:r>
    </w:p>
    <w:p w14:paraId="07440A9E" w14:textId="77777777" w:rsidR="002A7594" w:rsidRDefault="002A7594" w:rsidP="002A7594"/>
    <w:p w14:paraId="5857F5D6" w14:textId="77777777" w:rsidR="002A7594" w:rsidRDefault="002A7594" w:rsidP="002A7594">
      <w:r>
        <w:t>The difference between absolute and relative path is the leading slash.</w:t>
      </w:r>
      <w:r w:rsidR="00A07CAC">
        <w:t xml:space="preserve"> The leading slash refers to the root directory of the system. Absolute paths must always specify from the root, whereas relative paths specify form the current directory.</w:t>
      </w:r>
    </w:p>
    <w:p w14:paraId="417EF38D" w14:textId="77777777" w:rsidR="002A7594" w:rsidRDefault="002A7594" w:rsidP="002A7594">
      <w:r>
        <w:t>He recommends we use relative paths whenever we can.</w:t>
      </w:r>
    </w:p>
    <w:p w14:paraId="3E5235C6" w14:textId="77777777" w:rsidR="005401BF" w:rsidRDefault="005401BF" w:rsidP="002A7594">
      <w:r>
        <w:lastRenderedPageBreak/>
        <w:t>The "../" stands for parent directory (i.e. one level up). You can chain these to get more than one level up (e.g. "../../C").</w:t>
      </w:r>
    </w:p>
    <w:p w14:paraId="08954BE8" w14:textId="77777777" w:rsidR="006F0E6E" w:rsidRDefault="006F0E6E" w:rsidP="002A7594"/>
    <w:p w14:paraId="746382B8" w14:textId="77777777" w:rsidR="006F0E6E" w:rsidRPr="002A7594" w:rsidRDefault="006F0E6E" w:rsidP="006F0E6E">
      <w:r>
        <w:t>Note: how do servers know where we are in order to understand relative links?</w:t>
      </w:r>
    </w:p>
    <w:p w14:paraId="73766C0F" w14:textId="45E3AF89" w:rsidR="00F72043" w:rsidRDefault="006F0E6E" w:rsidP="006F0E6E">
      <w:pPr>
        <w:pStyle w:val="Heading1"/>
      </w:pPr>
      <w:r>
        <w:t>Unix Sidetrack</w:t>
      </w:r>
    </w:p>
    <w:p w14:paraId="4AD1EA91" w14:textId="7220A7AC" w:rsidR="006F0E6E" w:rsidRPr="006F0E6E" w:rsidRDefault="006F0E6E" w:rsidP="006F0E6E">
      <w:pPr>
        <w:pStyle w:val="Heading2"/>
      </w:pPr>
      <w:r>
        <w:t>Shell</w:t>
      </w:r>
    </w:p>
    <w:p w14:paraId="211C7EE0" w14:textId="3879EA7C" w:rsidR="00F72043" w:rsidRDefault="006F0E6E" w:rsidP="002A7594">
      <w:r>
        <w:t>Y</w:t>
      </w:r>
      <w:r w:rsidR="00F72043">
        <w:t>ou can use a single dot (./) for the current directory. If you need to run a program, you need to specify the absolute file path, and you can do this by ./program rather than typing the entire link.</w:t>
      </w:r>
    </w:p>
    <w:p w14:paraId="66EE7708" w14:textId="0C8E66FD" w:rsidR="00F72043" w:rsidRDefault="006F0E6E" w:rsidP="006F0E6E">
      <w:pPr>
        <w:pStyle w:val="Heading2"/>
      </w:pPr>
      <w:r>
        <w:t>File System</w:t>
      </w:r>
    </w:p>
    <w:p w14:paraId="65596A5C" w14:textId="38255DDB" w:rsidR="00F72043" w:rsidRDefault="00F72043" w:rsidP="002A7594">
      <w:r>
        <w:t>In a Windows file system, drives are at the top level and there's a separate tree for each drive.</w:t>
      </w:r>
      <w:r w:rsidR="00791B1E">
        <w:br/>
        <w:t>In Unix, however, a hard drive can be mounted anywhere on the tree, so there is only one tree.</w:t>
      </w:r>
    </w:p>
    <w:p w14:paraId="289AC8A1" w14:textId="4E7AFFBF" w:rsidR="006F0E6E" w:rsidRDefault="006F0E6E" w:rsidP="006F0E6E">
      <w:pPr>
        <w:pStyle w:val="Heading1"/>
      </w:pPr>
      <w:r>
        <w:t>Dimensions in CSS</w:t>
      </w:r>
    </w:p>
    <w:p w14:paraId="4FA3E6B9" w14:textId="5DD72DA2" w:rsidR="006F0E6E" w:rsidRPr="006F0E6E" w:rsidRDefault="006F0E6E" w:rsidP="006F0E6E">
      <w:pPr>
        <w:pStyle w:val="Heading2"/>
      </w:pPr>
      <w:r>
        <w:t>Units</w:t>
      </w:r>
    </w:p>
    <w:p w14:paraId="550F7EA9" w14:textId="5FB220DF" w:rsidR="006F0E6E" w:rsidRDefault="006F0E6E" w:rsidP="006F0E6E">
      <w:r>
        <w:t>There are a number of units you can use:</w:t>
      </w:r>
    </w:p>
    <w:p w14:paraId="22FE854E" w14:textId="5D11F96B" w:rsidR="006F0E6E" w:rsidRDefault="006F0E6E" w:rsidP="006F0E6E">
      <w:pPr>
        <w:pStyle w:val="ListParagraph"/>
        <w:numPr>
          <w:ilvl w:val="0"/>
          <w:numId w:val="11"/>
        </w:numPr>
      </w:pPr>
      <w:r>
        <w:t>% – percentage of maximum possible value</w:t>
      </w:r>
    </w:p>
    <w:p w14:paraId="5981A133" w14:textId="2A7DC9B8" w:rsidR="006F0E6E" w:rsidRDefault="006F0E6E" w:rsidP="006F0E6E">
      <w:pPr>
        <w:pStyle w:val="ListParagraph"/>
        <w:numPr>
          <w:ilvl w:val="0"/>
          <w:numId w:val="11"/>
        </w:numPr>
      </w:pPr>
      <w:r>
        <w:t>in – inch</w:t>
      </w:r>
    </w:p>
    <w:p w14:paraId="159A5A30" w14:textId="168F78D9" w:rsidR="006F0E6E" w:rsidRDefault="006F0E6E" w:rsidP="006F0E6E">
      <w:pPr>
        <w:pStyle w:val="ListParagraph"/>
        <w:numPr>
          <w:ilvl w:val="0"/>
          <w:numId w:val="11"/>
        </w:numPr>
      </w:pPr>
      <w:r>
        <w:t>cm – centimeter</w:t>
      </w:r>
    </w:p>
    <w:p w14:paraId="74A26F29" w14:textId="5E8E5047" w:rsidR="006F0E6E" w:rsidRDefault="006F0E6E" w:rsidP="006F0E6E">
      <w:pPr>
        <w:pStyle w:val="ListParagraph"/>
        <w:numPr>
          <w:ilvl w:val="0"/>
          <w:numId w:val="11"/>
        </w:numPr>
      </w:pPr>
      <w:r>
        <w:t>mm – millimeter</w:t>
      </w:r>
    </w:p>
    <w:p w14:paraId="191BE78A" w14:textId="4DF6F785" w:rsidR="006F0E6E" w:rsidRDefault="006F0E6E" w:rsidP="006F0E6E">
      <w:pPr>
        <w:pStyle w:val="ListParagraph"/>
        <w:numPr>
          <w:ilvl w:val="0"/>
          <w:numId w:val="11"/>
        </w:numPr>
      </w:pPr>
      <w:r>
        <w:t>em – the width of the character m of the current font</w:t>
      </w:r>
    </w:p>
    <w:p w14:paraId="14AAA802" w14:textId="7EE39A6A" w:rsidR="006F0E6E" w:rsidRDefault="006F0E6E" w:rsidP="006F0E6E">
      <w:pPr>
        <w:pStyle w:val="ListParagraph"/>
        <w:numPr>
          <w:ilvl w:val="0"/>
          <w:numId w:val="11"/>
        </w:numPr>
      </w:pPr>
      <w:r>
        <w:t>ex – the height of the character x of the current font</w:t>
      </w:r>
    </w:p>
    <w:p w14:paraId="70FDF494" w14:textId="2720799D" w:rsidR="006F0E6E" w:rsidRDefault="006F0E6E" w:rsidP="006F0E6E">
      <w:pPr>
        <w:pStyle w:val="ListParagraph"/>
        <w:numPr>
          <w:ilvl w:val="0"/>
          <w:numId w:val="11"/>
        </w:numPr>
      </w:pPr>
      <w:r>
        <w:t>pt – point (1 pt = 1/72 inch)</w:t>
      </w:r>
    </w:p>
    <w:p w14:paraId="36B05E5A" w14:textId="23E64A7D" w:rsidR="006F0E6E" w:rsidRDefault="006F0E6E" w:rsidP="006F0E6E">
      <w:pPr>
        <w:pStyle w:val="ListParagraph"/>
        <w:numPr>
          <w:ilvl w:val="0"/>
          <w:numId w:val="11"/>
        </w:numPr>
      </w:pPr>
      <w:r>
        <w:t>px – pixels</w:t>
      </w:r>
    </w:p>
    <w:p w14:paraId="5E136C08" w14:textId="77777777" w:rsidR="006F0E6E" w:rsidRDefault="006F0E6E" w:rsidP="006F0E6E"/>
    <w:p w14:paraId="54C457B4" w14:textId="463EE596" w:rsidR="006F0E6E" w:rsidRDefault="006F0E6E" w:rsidP="006F0E6E">
      <w:r>
        <w:t>Of these, some specify absolute sizes (e.g. inch, cm, px, etc.), and some specify relative sizes (only %, em, ex), which are relative to the screen they are viewed on.</w:t>
      </w:r>
    </w:p>
    <w:p w14:paraId="1E5D0157" w14:textId="71091B6D" w:rsidR="001E333B" w:rsidRPr="006F0E6E" w:rsidRDefault="006F0E6E" w:rsidP="001E333B">
      <w:r>
        <w:t>Relative sizes are better because you don't necessarily know the screens that your pages will be viewed on.</w:t>
      </w:r>
      <w:bookmarkStart w:id="0" w:name="_GoBack"/>
      <w:bookmarkEnd w:id="0"/>
    </w:p>
    <w:p w14:paraId="72E5C6B1" w14:textId="77777777" w:rsidR="00A07CAC" w:rsidRDefault="00A07CAC" w:rsidP="002A7594"/>
    <w:sectPr w:rsidR="00A07CAC" w:rsidSect="0060176E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4E8F9" w14:textId="77777777" w:rsidR="00F72043" w:rsidRDefault="00F72043" w:rsidP="00106040">
      <w:r>
        <w:separator/>
      </w:r>
    </w:p>
  </w:endnote>
  <w:endnote w:type="continuationSeparator" w:id="0">
    <w:p w14:paraId="1F24857A" w14:textId="77777777" w:rsidR="00F72043" w:rsidRDefault="00F72043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E688B" w14:textId="77777777" w:rsidR="00F72043" w:rsidRDefault="00F72043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7D76B5" w14:textId="77777777" w:rsidR="00F72043" w:rsidRDefault="00F72043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E05D9" w14:textId="77777777" w:rsidR="00F72043" w:rsidRDefault="00F72043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33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734C4A" w14:textId="77777777" w:rsidR="00F72043" w:rsidRDefault="00F72043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1A4BB" w14:textId="77777777" w:rsidR="00F72043" w:rsidRDefault="00F72043" w:rsidP="00106040">
      <w:r>
        <w:separator/>
      </w:r>
    </w:p>
  </w:footnote>
  <w:footnote w:type="continuationSeparator" w:id="0">
    <w:p w14:paraId="7BAD4AEB" w14:textId="77777777" w:rsidR="00F72043" w:rsidRDefault="00F72043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0E1B9" w14:textId="77777777" w:rsidR="00F72043" w:rsidRPr="00490853" w:rsidRDefault="00F72043">
    <w:pPr>
      <w:pStyle w:val="Header"/>
      <w:rPr>
        <w:color w:val="000000" w:themeColor="text1"/>
      </w:rPr>
    </w:pPr>
    <w:r>
      <w:t>CS1115</w:t>
    </w:r>
    <w:r>
      <w:tab/>
    </w:r>
    <w:r>
      <w:tab/>
      <w:t>06/10/2015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342A"/>
    <w:multiLevelType w:val="hybridMultilevel"/>
    <w:tmpl w:val="D89C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5715E"/>
    <w:multiLevelType w:val="hybridMultilevel"/>
    <w:tmpl w:val="D99E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34"/>
    <w:rsid w:val="00106040"/>
    <w:rsid w:val="001E333B"/>
    <w:rsid w:val="002876F3"/>
    <w:rsid w:val="002A7594"/>
    <w:rsid w:val="003F2E26"/>
    <w:rsid w:val="00490853"/>
    <w:rsid w:val="005401BF"/>
    <w:rsid w:val="0060176E"/>
    <w:rsid w:val="00640B34"/>
    <w:rsid w:val="006F0E6E"/>
    <w:rsid w:val="00791B1E"/>
    <w:rsid w:val="007C0CE8"/>
    <w:rsid w:val="007C4756"/>
    <w:rsid w:val="008A238E"/>
    <w:rsid w:val="009334B5"/>
    <w:rsid w:val="00A07CAC"/>
    <w:rsid w:val="00AE2EB0"/>
    <w:rsid w:val="00C22129"/>
    <w:rsid w:val="00C32D20"/>
    <w:rsid w:val="00C9318D"/>
    <w:rsid w:val="00D14B19"/>
    <w:rsid w:val="00E5074D"/>
    <w:rsid w:val="00F4715F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A087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640B34"/>
    <w:pPr>
      <w:keepNext/>
      <w:keepLines/>
      <w:spacing w:before="480" w:after="240"/>
      <w:outlineLvl w:val="0"/>
    </w:pPr>
    <w:rPr>
      <w:rFonts w:eastAsiaTheme="majorEastAsia" w:cstheme="majorBidi"/>
      <w:bCs/>
      <w:color w:val="DB9E0B" w:themeColor="accent5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B34"/>
    <w:rPr>
      <w:rFonts w:eastAsiaTheme="majorEastAsia" w:cstheme="majorBidi"/>
      <w:bCs/>
      <w:color w:val="DB9E0B" w:themeColor="accent5" w:themeShade="BF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640B34"/>
    <w:pPr>
      <w:keepNext/>
      <w:keepLines/>
      <w:spacing w:before="480" w:after="240"/>
      <w:outlineLvl w:val="0"/>
    </w:pPr>
    <w:rPr>
      <w:rFonts w:eastAsiaTheme="majorEastAsia" w:cstheme="majorBidi"/>
      <w:bCs/>
      <w:color w:val="DB9E0B" w:themeColor="accent5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B34"/>
    <w:rPr>
      <w:rFonts w:eastAsiaTheme="majorEastAsia" w:cstheme="majorBidi"/>
      <w:bCs/>
      <w:color w:val="DB9E0B" w:themeColor="accent5" w:themeShade="BF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45</TotalTime>
  <Pages>3</Pages>
  <Words>360</Words>
  <Characters>2052</Characters>
  <Application>Microsoft Macintosh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5</cp:revision>
  <dcterms:created xsi:type="dcterms:W3CDTF">2015-10-06T11:03:00Z</dcterms:created>
  <dcterms:modified xsi:type="dcterms:W3CDTF">2015-10-06T11:50:00Z</dcterms:modified>
</cp:coreProperties>
</file>