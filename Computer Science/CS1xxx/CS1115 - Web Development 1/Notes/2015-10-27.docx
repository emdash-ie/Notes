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56458" w14:textId="376B7A2D" w:rsidR="002B1CA7" w:rsidRDefault="00E93C02" w:rsidP="002B1CA7">
      <w:pPr>
        <w:rPr>
          <w:lang w:val="en-GB"/>
        </w:rPr>
      </w:pPr>
      <w:r>
        <w:rPr>
          <w:lang w:val="en-GB"/>
        </w:rPr>
        <w:t>We looked at a bunch of websites and critiqued their design</w:t>
      </w:r>
      <w:r w:rsidR="002B1CA7">
        <w:rPr>
          <w:lang w:val="en-GB"/>
        </w:rPr>
        <w:t>, based on Frank's design guidelines.</w:t>
      </w:r>
    </w:p>
    <w:p w14:paraId="70ACFCCF" w14:textId="313AD642" w:rsidR="002B1CA7" w:rsidRPr="00E93C02" w:rsidRDefault="002B1CA7" w:rsidP="002B1CA7">
      <w:pPr>
        <w:rPr>
          <w:lang w:val="en-GB"/>
        </w:rPr>
      </w:pPr>
      <w:r>
        <w:rPr>
          <w:lang w:val="en-GB"/>
        </w:rPr>
        <w:t>Not much to say.</w:t>
      </w:r>
      <w:bookmarkStart w:id="0" w:name="_GoBack"/>
      <w:bookmarkEnd w:id="0"/>
    </w:p>
    <w:sectPr w:rsidR="002B1CA7" w:rsidRPr="00E93C02" w:rsidSect="0060176E">
      <w:headerReference w:type="default" r:id="rId7"/>
      <w:footerReference w:type="even" r:id="rId8"/>
      <w:footerReference w:type="default" r:id="rId9"/>
      <w:pgSz w:w="11900" w:h="16840"/>
      <w:pgMar w:top="1610" w:right="1797" w:bottom="1440" w:left="1797" w:header="879" w:footer="8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4F55A" w14:textId="77777777" w:rsidR="003F603A" w:rsidRDefault="003F603A" w:rsidP="00106040">
      <w:r>
        <w:separator/>
      </w:r>
    </w:p>
  </w:endnote>
  <w:endnote w:type="continuationSeparator" w:id="0">
    <w:p w14:paraId="26981BD1" w14:textId="77777777" w:rsidR="003F603A" w:rsidRDefault="003F603A" w:rsidP="0010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6BA1" w14:textId="77777777" w:rsidR="007C0CE8" w:rsidRDefault="007C0CE8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A6F4AE" w14:textId="77777777" w:rsidR="007C0CE8" w:rsidRDefault="007C0CE8" w:rsidP="008A238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92DEB" w14:textId="77777777" w:rsidR="007C0CE8" w:rsidRDefault="007C0CE8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603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437441" w14:textId="77777777" w:rsidR="007C0CE8" w:rsidRDefault="007C0CE8" w:rsidP="008A23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09143" w14:textId="77777777" w:rsidR="003F603A" w:rsidRDefault="003F603A" w:rsidP="00106040">
      <w:r>
        <w:separator/>
      </w:r>
    </w:p>
  </w:footnote>
  <w:footnote w:type="continuationSeparator" w:id="0">
    <w:p w14:paraId="3CB200ED" w14:textId="77777777" w:rsidR="003F603A" w:rsidRDefault="003F603A" w:rsidP="001060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C8D65" w14:textId="77777777" w:rsidR="007C0CE8" w:rsidRPr="00490853" w:rsidRDefault="00BD74A3">
    <w:pPr>
      <w:pStyle w:val="Header"/>
      <w:rPr>
        <w:color w:val="000000" w:themeColor="text1"/>
      </w:rPr>
    </w:pPr>
    <w:r>
      <w:t>CS1115</w:t>
    </w:r>
    <w:r w:rsidR="007C0CE8">
      <w:tab/>
    </w:r>
    <w:r w:rsidR="007C0CE8">
      <w:tab/>
    </w:r>
    <w:r>
      <w:t>27/10/2015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76CF4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5571DB"/>
    <w:multiLevelType w:val="hybridMultilevel"/>
    <w:tmpl w:val="3ECC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23C19"/>
    <w:multiLevelType w:val="hybridMultilevel"/>
    <w:tmpl w:val="8EA2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30A"/>
    <w:multiLevelType w:val="hybridMultilevel"/>
    <w:tmpl w:val="703C0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6FF76CB"/>
    <w:multiLevelType w:val="hybridMultilevel"/>
    <w:tmpl w:val="5CDA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93C11"/>
    <w:multiLevelType w:val="hybridMultilevel"/>
    <w:tmpl w:val="4E2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57124"/>
    <w:multiLevelType w:val="hybridMultilevel"/>
    <w:tmpl w:val="7772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C5F7B"/>
    <w:multiLevelType w:val="hybridMultilevel"/>
    <w:tmpl w:val="9DFEA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7629B3"/>
    <w:multiLevelType w:val="hybridMultilevel"/>
    <w:tmpl w:val="066C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4A3"/>
    <w:rsid w:val="000555A2"/>
    <w:rsid w:val="00106040"/>
    <w:rsid w:val="002876F3"/>
    <w:rsid w:val="002B1CA7"/>
    <w:rsid w:val="003F2E26"/>
    <w:rsid w:val="003F603A"/>
    <w:rsid w:val="00490853"/>
    <w:rsid w:val="00542304"/>
    <w:rsid w:val="0060176E"/>
    <w:rsid w:val="00785149"/>
    <w:rsid w:val="007C0CE8"/>
    <w:rsid w:val="007C4756"/>
    <w:rsid w:val="008A238E"/>
    <w:rsid w:val="009334B5"/>
    <w:rsid w:val="00AE2EB0"/>
    <w:rsid w:val="00B2613B"/>
    <w:rsid w:val="00BD74A3"/>
    <w:rsid w:val="00C22129"/>
    <w:rsid w:val="00C32D20"/>
    <w:rsid w:val="00C9318D"/>
    <w:rsid w:val="00D14B19"/>
    <w:rsid w:val="00D52C67"/>
    <w:rsid w:val="00D53C3E"/>
    <w:rsid w:val="00E202DE"/>
    <w:rsid w:val="00E5074D"/>
    <w:rsid w:val="00E93C02"/>
    <w:rsid w:val="00F4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0D5A1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129"/>
  </w:style>
  <w:style w:type="paragraph" w:styleId="Heading1">
    <w:name w:val="heading 1"/>
    <w:basedOn w:val="Normal"/>
    <w:next w:val="Normal"/>
    <w:link w:val="Heading1Char"/>
    <w:uiPriority w:val="9"/>
    <w:qFormat/>
    <w:rsid w:val="00E202DE"/>
    <w:pPr>
      <w:keepNext/>
      <w:keepLines/>
      <w:spacing w:before="360" w:after="240"/>
      <w:outlineLvl w:val="0"/>
    </w:pPr>
    <w:rPr>
      <w:rFonts w:eastAsiaTheme="majorEastAsia" w:cstheme="majorBidi"/>
      <w:bCs/>
      <w:color w:val="DB9E0B" w:themeColor="accent5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2DE"/>
    <w:pPr>
      <w:keepNext/>
      <w:keepLines/>
      <w:spacing w:before="200"/>
      <w:outlineLvl w:val="1"/>
    </w:pPr>
    <w:rPr>
      <w:rFonts w:eastAsiaTheme="majorEastAsia" w:cstheme="majorBidi"/>
      <w:b/>
      <w:bCs/>
      <w:color w:val="2C82F4" w:themeColor="text2" w:themeTint="9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304"/>
    <w:pPr>
      <w:keepNext/>
      <w:keepLines/>
      <w:spacing w:before="200"/>
      <w:outlineLvl w:val="2"/>
    </w:pPr>
    <w:rPr>
      <w:rFonts w:eastAsiaTheme="majorEastAsia" w:cstheme="majorBidi"/>
      <w:bCs/>
      <w:color w:val="32AD50" w:themeColor="accent3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2DE"/>
    <w:rPr>
      <w:rFonts w:eastAsiaTheme="majorEastAsia" w:cstheme="majorBidi"/>
      <w:bCs/>
      <w:color w:val="DB9E0B" w:themeColor="accent5" w:themeShade="BF"/>
      <w:sz w:val="32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E202DE"/>
    <w:rPr>
      <w:rFonts w:eastAsiaTheme="majorEastAsia" w:cstheme="majorBidi"/>
      <w:b/>
      <w:bCs/>
      <w:color w:val="2C82F4" w:themeColor="text2" w:themeTint="99"/>
      <w:sz w:val="28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  <w:style w:type="character" w:customStyle="1" w:styleId="Heading3Char">
    <w:name w:val="Heading 3 Char"/>
    <w:basedOn w:val="DefaultParagraphFont"/>
    <w:link w:val="Heading3"/>
    <w:uiPriority w:val="9"/>
    <w:rsid w:val="00542304"/>
    <w:rPr>
      <w:rFonts w:eastAsiaTheme="majorEastAsia" w:cstheme="majorBidi"/>
      <w:bCs/>
      <w:color w:val="32AD50" w:themeColor="accent3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oelbourke/Library/Group%20Containers/UBF8T346G9.Office/User%20Content.localized/Templates.localized/New%20note%20template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note template.dotx</Template>
  <TotalTime>7</TotalTime>
  <Pages>1</Pages>
  <Words>17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Francis Bourke</dc:creator>
  <cp:keywords/>
  <dc:description/>
  <cp:lastModifiedBy>Noel Francis Bourke</cp:lastModifiedBy>
  <cp:revision>2</cp:revision>
  <dcterms:created xsi:type="dcterms:W3CDTF">2015-10-27T12:07:00Z</dcterms:created>
  <dcterms:modified xsi:type="dcterms:W3CDTF">2015-10-27T13:37:00Z</dcterms:modified>
</cp:coreProperties>
</file>