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1CB46E" w14:textId="77777777" w:rsidR="009334B5" w:rsidRDefault="00E85B0D" w:rsidP="009334B5">
      <w:r>
        <w:t>He has already written the lab assignment, which he wants to do next week in the labs. It's not yet visible, but he can tell us what it contains. He then didn't?</w:t>
      </w:r>
    </w:p>
    <w:p w14:paraId="3142C7BD" w14:textId="77777777" w:rsidR="00E85B0D" w:rsidRDefault="00E85B0D" w:rsidP="009334B5">
      <w:r>
        <w:t xml:space="preserve">It'll be writing a list of our modules. </w:t>
      </w:r>
      <w:r w:rsidR="00F00370">
        <w:t>Using a "definition list" (DL).</w:t>
      </w:r>
    </w:p>
    <w:p w14:paraId="69F57E17" w14:textId="77777777" w:rsidR="00E85B0D" w:rsidRDefault="00E85B0D" w:rsidP="009334B5"/>
    <w:p w14:paraId="09F32FCB" w14:textId="77777777" w:rsidR="00E85B0D" w:rsidRDefault="00E85B0D" w:rsidP="00E85B0D">
      <w:pPr>
        <w:pStyle w:val="Heading1"/>
      </w:pPr>
      <w:r>
        <w:t>HTML (cont.)</w:t>
      </w:r>
    </w:p>
    <w:p w14:paraId="517D46C0" w14:textId="77777777" w:rsidR="00E85B0D" w:rsidRDefault="00E85B0D" w:rsidP="00E85B0D">
      <w:pPr>
        <w:pStyle w:val="Heading2"/>
      </w:pPr>
      <w:r>
        <w:t>Tags (cont.)</w:t>
      </w:r>
    </w:p>
    <w:p w14:paraId="4E1022F1" w14:textId="77777777" w:rsidR="00E85B0D" w:rsidRDefault="00E85B0D" w:rsidP="00E85B0D">
      <w:r>
        <w:t>Avoid the &lt;FONT&gt; tag and any other tags that affect the layout directly.</w:t>
      </w:r>
    </w:p>
    <w:p w14:paraId="5C1966AB" w14:textId="77777777" w:rsidR="00E85B0D" w:rsidRDefault="00E85B0D" w:rsidP="00E85B0D"/>
    <w:p w14:paraId="55849645" w14:textId="77777777" w:rsidR="00E85B0D" w:rsidRDefault="00E85B0D" w:rsidP="00E85B0D">
      <w:r>
        <w:t>The following tags apply only structure to the document:</w:t>
      </w:r>
    </w:p>
    <w:p w14:paraId="5A85C156" w14:textId="77777777" w:rsidR="00E85B0D" w:rsidRDefault="00E85B0D" w:rsidP="00E85B0D">
      <w:pPr>
        <w:pStyle w:val="ListParagraph"/>
        <w:numPr>
          <w:ilvl w:val="0"/>
          <w:numId w:val="10"/>
        </w:numPr>
      </w:pPr>
      <w:r>
        <w:t>Headline tags (&lt;H1&gt;, &lt;H2&gt;…)</w:t>
      </w:r>
    </w:p>
    <w:p w14:paraId="5856EC23" w14:textId="77777777" w:rsidR="00E85B0D" w:rsidRDefault="00E85B0D" w:rsidP="00E85B0D">
      <w:pPr>
        <w:pStyle w:val="ListParagraph"/>
        <w:numPr>
          <w:ilvl w:val="0"/>
          <w:numId w:val="10"/>
        </w:numPr>
      </w:pPr>
      <w:r>
        <w:t>List tags (&lt;OL&gt;, &lt;UL&gt;, &lt;DL&gt;)</w:t>
      </w:r>
    </w:p>
    <w:p w14:paraId="19ADEA23" w14:textId="77777777" w:rsidR="00E85B0D" w:rsidRDefault="00E85B0D" w:rsidP="00E85B0D">
      <w:pPr>
        <w:pStyle w:val="ListParagraph"/>
        <w:numPr>
          <w:ilvl w:val="0"/>
          <w:numId w:val="10"/>
        </w:numPr>
      </w:pPr>
      <w:r>
        <w:t>The paragraph tag (&lt;P&gt;)</w:t>
      </w:r>
    </w:p>
    <w:p w14:paraId="3FFBF803" w14:textId="77777777" w:rsidR="00E85B0D" w:rsidRDefault="00E85B0D" w:rsidP="00E85B0D">
      <w:pPr>
        <w:pStyle w:val="ListParagraph"/>
        <w:numPr>
          <w:ilvl w:val="0"/>
          <w:numId w:val="10"/>
        </w:numPr>
      </w:pPr>
      <w:r>
        <w:t>The container tag (&lt;DIV&gt;)</w:t>
      </w:r>
    </w:p>
    <w:p w14:paraId="406666E1" w14:textId="77777777" w:rsidR="00E85B0D" w:rsidRDefault="00E85B0D" w:rsidP="00E85B0D">
      <w:pPr>
        <w:pStyle w:val="ListParagraph"/>
        <w:numPr>
          <w:ilvl w:val="0"/>
          <w:numId w:val="10"/>
        </w:numPr>
      </w:pPr>
      <w:r>
        <w:t>New HTML5 elements &lt;HEADER&gt;, &lt;FOOTER&gt;, &lt;SECTION&gt;, &lt;ARTICLE&gt;</w:t>
      </w:r>
    </w:p>
    <w:p w14:paraId="33858CC5" w14:textId="77777777" w:rsidR="00E85B0D" w:rsidRDefault="00E85B0D" w:rsidP="00E85B0D"/>
    <w:p w14:paraId="257642E6" w14:textId="77777777" w:rsidR="00E85B0D" w:rsidRDefault="00E85B0D" w:rsidP="00E85B0D">
      <w:r>
        <w:t>Remember that the number in the headline tags refers to how important those headlines are (where H1 is the most important, H2 is the next most important, so on).</w:t>
      </w:r>
    </w:p>
    <w:p w14:paraId="44F14985" w14:textId="77777777" w:rsidR="00E85B0D" w:rsidRDefault="00E85B0D" w:rsidP="00E85B0D"/>
    <w:p w14:paraId="779E5698" w14:textId="77777777" w:rsidR="00E85B0D" w:rsidRDefault="00E85B0D" w:rsidP="00E85B0D">
      <w:r>
        <w:t>www.w3schools.com is a great resource for html which he will be linking to a lot.</w:t>
      </w:r>
    </w:p>
    <w:p w14:paraId="106CF8E9" w14:textId="77777777" w:rsidR="00E85B0D" w:rsidRDefault="00E85B0D" w:rsidP="00E85B0D"/>
    <w:p w14:paraId="3F95C781" w14:textId="77777777" w:rsidR="00E85B0D" w:rsidRDefault="00E85B0D" w:rsidP="00E85B0D">
      <w:r>
        <w:t xml:space="preserve">&lt;OL&gt;&lt;/OL&gt; </w:t>
      </w:r>
      <w:r>
        <w:tab/>
        <w:t xml:space="preserve">marks an unordered list, where each item has a </w:t>
      </w:r>
      <w:r>
        <w:tab/>
      </w:r>
      <w:r>
        <w:tab/>
      </w:r>
      <w:r>
        <w:tab/>
        <w:t>bullet point</w:t>
      </w:r>
    </w:p>
    <w:p w14:paraId="701376ED" w14:textId="77777777" w:rsidR="00E85B0D" w:rsidRDefault="00E85B0D" w:rsidP="00E85B0D">
      <w:r>
        <w:t>&lt;UL&gt;&lt;/UL&gt;</w:t>
      </w:r>
      <w:r>
        <w:tab/>
        <w:t xml:space="preserve">marks an ordered list, where each item has a </w:t>
      </w:r>
      <w:r>
        <w:tab/>
      </w:r>
      <w:r>
        <w:tab/>
      </w:r>
      <w:r>
        <w:tab/>
        <w:t>number</w:t>
      </w:r>
    </w:p>
    <w:p w14:paraId="35C664D9" w14:textId="77777777" w:rsidR="00E85B0D" w:rsidRDefault="00F00370" w:rsidP="00E85B0D">
      <w:r>
        <w:lastRenderedPageBreak/>
        <w:t>&lt;DL&gt;&lt;/DL&gt;</w:t>
      </w:r>
      <w:r>
        <w:tab/>
        <w:t xml:space="preserve">marks a description list, which has two types </w:t>
      </w:r>
      <w:r>
        <w:tab/>
      </w:r>
      <w:r>
        <w:tab/>
      </w:r>
      <w:r>
        <w:tab/>
        <w:t xml:space="preserve">of items and is more complicated/nicer than </w:t>
      </w:r>
      <w:r>
        <w:tab/>
      </w:r>
      <w:r>
        <w:tab/>
      </w:r>
      <w:r>
        <w:tab/>
        <w:t xml:space="preserve">the other two. Items are terms and </w:t>
      </w:r>
      <w:r>
        <w:tab/>
      </w:r>
      <w:r>
        <w:tab/>
      </w:r>
      <w:r>
        <w:tab/>
      </w:r>
      <w:r>
        <w:tab/>
      </w:r>
      <w:r>
        <w:tab/>
        <w:t>descriptions. &lt;DT&gt; must come before &lt;DD&gt;</w:t>
      </w:r>
    </w:p>
    <w:p w14:paraId="1717B153" w14:textId="77777777" w:rsidR="00F00370" w:rsidRDefault="00F00370" w:rsidP="00E85B0D"/>
    <w:p w14:paraId="02FA847D" w14:textId="77777777" w:rsidR="00F00370" w:rsidRDefault="00F00370" w:rsidP="00E85B0D">
      <w:r>
        <w:t>Webpages need to have a &lt;HEAD&gt;&lt;/HEAD&gt; environment as well as &lt;BODY&gt;&lt;/BODY&gt;, and within the head there should also be a &lt;TITLE&gt;&lt;/TITLE&gt; bit:</w:t>
      </w:r>
    </w:p>
    <w:p w14:paraId="5FB95FE3" w14:textId="77777777" w:rsidR="00F00370" w:rsidRDefault="00F00370" w:rsidP="00E85B0D"/>
    <w:p w14:paraId="65A0754F" w14:textId="77777777" w:rsidR="00F00370" w:rsidRDefault="00F00370" w:rsidP="00F00370">
      <w:pPr>
        <w:pStyle w:val="Code"/>
      </w:pPr>
      <w:r>
        <w:t>&lt;!DOCTYPE HTML&gt;</w:t>
      </w:r>
    </w:p>
    <w:p w14:paraId="57C1537B" w14:textId="77777777" w:rsidR="00F00370" w:rsidRDefault="00F00370" w:rsidP="00F00370">
      <w:pPr>
        <w:pStyle w:val="Code"/>
      </w:pPr>
      <w:r>
        <w:t>&lt;HTML&gt;</w:t>
      </w:r>
      <w:r>
        <w:br/>
        <w:t>&lt;HEAD&gt;</w:t>
      </w:r>
    </w:p>
    <w:p w14:paraId="2EAC7239" w14:textId="77777777" w:rsidR="00F00370" w:rsidRDefault="00F00370" w:rsidP="00F00370">
      <w:pPr>
        <w:pStyle w:val="Code"/>
      </w:pPr>
      <w:r>
        <w:tab/>
        <w:t>&lt;TITLE&gt;&lt;/TITLE&gt;</w:t>
      </w:r>
    </w:p>
    <w:p w14:paraId="28A6B4B3" w14:textId="77777777" w:rsidR="00F00370" w:rsidRDefault="00F00370" w:rsidP="00F00370">
      <w:pPr>
        <w:pStyle w:val="Code"/>
      </w:pPr>
      <w:r>
        <w:t>&lt;/HEAD&gt;</w:t>
      </w:r>
    </w:p>
    <w:p w14:paraId="1E6EEF27" w14:textId="77777777" w:rsidR="00F00370" w:rsidRDefault="00F00370" w:rsidP="00F00370">
      <w:pPr>
        <w:pStyle w:val="Code"/>
      </w:pPr>
      <w:r>
        <w:t>&lt;BODY&gt;</w:t>
      </w:r>
    </w:p>
    <w:p w14:paraId="20D96085" w14:textId="77777777" w:rsidR="00F00370" w:rsidRDefault="00F00370" w:rsidP="00F00370">
      <w:pPr>
        <w:pStyle w:val="Code"/>
      </w:pPr>
      <w:r>
        <w:t>&lt;/BODY&gt;</w:t>
      </w:r>
    </w:p>
    <w:p w14:paraId="4E588E61" w14:textId="77777777" w:rsidR="00F00370" w:rsidRDefault="00F00370" w:rsidP="00F00370">
      <w:pPr>
        <w:pStyle w:val="Code"/>
      </w:pPr>
      <w:r>
        <w:t>&lt;/HTML&gt;</w:t>
      </w:r>
    </w:p>
    <w:p w14:paraId="365B04B1" w14:textId="77777777" w:rsidR="00F00370" w:rsidRDefault="00F00370" w:rsidP="00F00370"/>
    <w:p w14:paraId="5CCFD1E4" w14:textId="77777777" w:rsidR="00F00370" w:rsidRDefault="00F00370" w:rsidP="00F00370">
      <w:r>
        <w:t>(think that's right)</w:t>
      </w:r>
    </w:p>
    <w:p w14:paraId="2BB3FEA2" w14:textId="77777777" w:rsidR="00F00370" w:rsidRDefault="00F00370" w:rsidP="00F00370">
      <w:pPr>
        <w:pStyle w:val="Code"/>
      </w:pPr>
    </w:p>
    <w:p w14:paraId="333C486C" w14:textId="77777777" w:rsidR="00F00370" w:rsidRDefault="00F00370" w:rsidP="00F00370">
      <w:r>
        <w:t>Mentioned "Bootstrap", which is a style sheet Twitter created which makes things look really nice and also be compatible with small screens.</w:t>
      </w:r>
    </w:p>
    <w:p w14:paraId="2AB31A39" w14:textId="77777777" w:rsidR="00F00370" w:rsidRDefault="00F00370" w:rsidP="00F00370"/>
    <w:p w14:paraId="3401BF05" w14:textId="77777777" w:rsidR="0003649C" w:rsidRDefault="0003649C" w:rsidP="00F00370">
      <w:r>
        <w:t>Paragraphs (&lt;P&gt;&lt;/P&gt;) should not be nested. It is bad html.</w:t>
      </w:r>
    </w:p>
    <w:p w14:paraId="4209F324" w14:textId="77777777" w:rsidR="0003649C" w:rsidRDefault="0003649C" w:rsidP="00F00370"/>
    <w:p w14:paraId="12C17B21" w14:textId="77777777" w:rsidR="0003649C" w:rsidRDefault="0003649C" w:rsidP="00F00370">
      <w:r>
        <w:t>Use the &lt;/P&gt; tags for assignments and stuff, but if you're coding a website, don't use those closing tags, since you can use just the opening tag and it'll work fine.</w:t>
      </w:r>
    </w:p>
    <w:p w14:paraId="239D6CAB" w14:textId="77777777" w:rsidR="0003649C" w:rsidRDefault="0003649C" w:rsidP="00F00370">
      <w:r>
        <w:t>If you're using the closing tags you can get nested paragraphs unintentionally or due to other things.</w:t>
      </w:r>
    </w:p>
    <w:p w14:paraId="695EA121" w14:textId="77777777" w:rsidR="0003649C" w:rsidRDefault="0003649C" w:rsidP="00F00370"/>
    <w:p w14:paraId="6E5853FD" w14:textId="77777777" w:rsidR="0003649C" w:rsidRDefault="0003649C" w:rsidP="00F00370">
      <w:r>
        <w:t>&lt;DIV&gt; tags do very little on their own. They're used with styles a lot, and they are typically heavily nested, so indentation helps to prevent confusion. Used with class="" and ID="" parameters.</w:t>
      </w:r>
    </w:p>
    <w:p w14:paraId="4D9B0B6B" w14:textId="77777777" w:rsidR="00660431" w:rsidRDefault="00660431" w:rsidP="00F00370"/>
    <w:p w14:paraId="5011E11C" w14:textId="77777777" w:rsidR="00660431" w:rsidRDefault="00660431" w:rsidP="00660431">
      <w:pPr>
        <w:pStyle w:val="Heading2"/>
      </w:pPr>
      <w:r>
        <w:t>Things that can go wrong in the lab</w:t>
      </w:r>
    </w:p>
    <w:p w14:paraId="58F5D5D3" w14:textId="77777777" w:rsidR="00660431" w:rsidRDefault="00660431" w:rsidP="00660431">
      <w:r>
        <w:t>There's a document on the class page called "Fixes_and_workarounds.html"</w:t>
      </w:r>
    </w:p>
    <w:p w14:paraId="6A18D3A5" w14:textId="77777777" w:rsidR="00660431" w:rsidRDefault="00660431" w:rsidP="00660431"/>
    <w:p w14:paraId="557C5288" w14:textId="77777777" w:rsidR="00660431" w:rsidRDefault="00660431" w:rsidP="00660431">
      <w:r>
        <w:t>This will help with errors.</w:t>
      </w:r>
    </w:p>
    <w:p w14:paraId="1D771356" w14:textId="77777777" w:rsidR="00660431" w:rsidRDefault="00660431" w:rsidP="00660431"/>
    <w:p w14:paraId="7C2D7B3E" w14:textId="77777777" w:rsidR="00660431" w:rsidRDefault="00660431" w:rsidP="00660431">
      <w:r>
        <w:t>He wants us to use Linux because the error messages are easier to understand, and because edits will take effect immediately, since the underlying structure of the network is Linux, whereas it will take longer to take effect in Windows.</w:t>
      </w:r>
    </w:p>
    <w:p w14:paraId="77DDF1C8" w14:textId="77777777" w:rsidR="00660431" w:rsidRDefault="00660431" w:rsidP="00660431"/>
    <w:p w14:paraId="18917407" w14:textId="25C769EC" w:rsidR="00660431" w:rsidRDefault="00F21D03" w:rsidP="00660431">
      <w:r>
        <w:t>Side note based on one of the errors in there:</w:t>
      </w:r>
    </w:p>
    <w:p w14:paraId="77BBB475" w14:textId="77777777" w:rsidR="00F21D03" w:rsidRDefault="00F21D03" w:rsidP="00660431"/>
    <w:p w14:paraId="2463DAA3" w14:textId="3DF83FFD" w:rsidR="00F21D03" w:rsidRDefault="00F21D03" w:rsidP="00660431">
      <w:r>
        <w:t>Reminder to rename/delete the index.html file so the directory can be browsable.</w:t>
      </w:r>
    </w:p>
    <w:p w14:paraId="7706EDC1" w14:textId="77777777" w:rsidR="00F21D03" w:rsidRDefault="00F21D03" w:rsidP="00660431"/>
    <w:p w14:paraId="5FDBEBB0" w14:textId="43E1EFBC" w:rsidR="00F21D03" w:rsidRDefault="00F21D03" w:rsidP="00660431">
      <w:r>
        <w:t>Use the command "LS -a" in konsole when in the correct directory.</w:t>
      </w:r>
    </w:p>
    <w:p w14:paraId="4DB6E2BA" w14:textId="2C05D25C" w:rsidR="00F21D03" w:rsidRDefault="00F21D03" w:rsidP="00660431">
      <w:r>
        <w:t>You will see the filename, and then 10 characters, e.g.:</w:t>
      </w:r>
    </w:p>
    <w:p w14:paraId="7C24D4D4" w14:textId="56823C45" w:rsidR="00F21D03" w:rsidRDefault="00F21D03" w:rsidP="00660431">
      <w:r>
        <w:tab/>
      </w:r>
      <w:r>
        <w:tab/>
      </w:r>
      <w:r>
        <w:tab/>
        <w:t>- r-- r-- r-x</w:t>
      </w:r>
    </w:p>
    <w:p w14:paraId="314A8C53" w14:textId="77777777" w:rsidR="00F21D03" w:rsidRDefault="00F21D03" w:rsidP="00660431"/>
    <w:p w14:paraId="13F610B7" w14:textId="34896E5B" w:rsidR="00F21D03" w:rsidRDefault="00F21D03" w:rsidP="00660431">
      <w:r>
        <w:t>The first minus tells you whether it's a file or a directory (it's a d if it's a directory).</w:t>
      </w:r>
    </w:p>
    <w:p w14:paraId="3DE6B850" w14:textId="77777777" w:rsidR="00F21D03" w:rsidRDefault="00F21D03" w:rsidP="00660431">
      <w:r>
        <w:t xml:space="preserve">For the next set of three, the first is r/-, the second is w/-, the third is x/-. </w:t>
      </w:r>
    </w:p>
    <w:p w14:paraId="5A76D714" w14:textId="573997D3" w:rsidR="00F21D03" w:rsidRDefault="00F21D03" w:rsidP="00660431">
      <w:r>
        <w:t>These stand for read, write, and execute permissions, set three times.</w:t>
      </w:r>
    </w:p>
    <w:p w14:paraId="1F869FA9" w14:textId="7248C309" w:rsidR="00F21D03" w:rsidRDefault="00F21D03" w:rsidP="00660431">
      <w:r>
        <w:t>The first three are permissions for yourself, the second three are for everyone else in the same group of users. The third set are for anybody else.</w:t>
      </w:r>
    </w:p>
    <w:p w14:paraId="34B516A3" w14:textId="223243C9" w:rsidR="006E00DC" w:rsidRDefault="006E00DC" w:rsidP="00660431">
      <w:r>
        <w:t>Unfortunately, in our system the webserver is in the third group instead of the second.</w:t>
      </w:r>
    </w:p>
    <w:p w14:paraId="4FEA11A4" w14:textId="77777777" w:rsidR="00CC077C" w:rsidRDefault="00CC077C" w:rsidP="00660431"/>
    <w:p w14:paraId="61B3AA3A" w14:textId="1169F27A" w:rsidR="00CC077C" w:rsidRPr="00660431" w:rsidRDefault="00CC077C" w:rsidP="00660431">
      <w:r>
        <w:t>The command "chmod 604 filename.html" in the konsole sets these permissions. 604 is interpreted as three binary numbers corresponding to the three groups.</w:t>
      </w:r>
      <w:bookmarkStart w:id="0" w:name="_GoBack"/>
      <w:bookmarkEnd w:id="0"/>
    </w:p>
    <w:sectPr w:rsidR="00CC077C" w:rsidRPr="00660431" w:rsidSect="0060176E">
      <w:headerReference w:type="default" r:id="rId8"/>
      <w:footerReference w:type="even" r:id="rId9"/>
      <w:footerReference w:type="default" r:id="rId10"/>
      <w:pgSz w:w="11900" w:h="16840"/>
      <w:pgMar w:top="1610" w:right="1797" w:bottom="1440" w:left="1797" w:header="879" w:footer="87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91552" w14:textId="77777777" w:rsidR="00F21D03" w:rsidRDefault="00F21D03" w:rsidP="00106040">
      <w:r>
        <w:separator/>
      </w:r>
    </w:p>
  </w:endnote>
  <w:endnote w:type="continuationSeparator" w:id="0">
    <w:p w14:paraId="26238135" w14:textId="77777777" w:rsidR="00F21D03" w:rsidRDefault="00F21D03" w:rsidP="00106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Dyslexic">
    <w:panose1 w:val="00000500000000000000"/>
    <w:charset w:val="00"/>
    <w:family w:val="auto"/>
    <w:pitch w:val="variable"/>
    <w:sig w:usb0="20000207" w:usb1="00000000" w:usb2="00000000" w:usb3="00000000" w:csb0="00000197"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E53C00" w14:textId="77777777" w:rsidR="00F21D03" w:rsidRDefault="00F21D03" w:rsidP="007C0C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3B7F2D" w14:textId="77777777" w:rsidR="00F21D03" w:rsidRDefault="00F21D03" w:rsidP="008A238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950E1A" w14:textId="77777777" w:rsidR="00F21D03" w:rsidRDefault="00F21D03" w:rsidP="007C0C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077C">
      <w:rPr>
        <w:rStyle w:val="PageNumber"/>
        <w:noProof/>
      </w:rPr>
      <w:t>4</w:t>
    </w:r>
    <w:r>
      <w:rPr>
        <w:rStyle w:val="PageNumber"/>
      </w:rPr>
      <w:fldChar w:fldCharType="end"/>
    </w:r>
  </w:p>
  <w:p w14:paraId="274AC82C" w14:textId="77777777" w:rsidR="00F21D03" w:rsidRDefault="00F21D03" w:rsidP="008A238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1CF973" w14:textId="77777777" w:rsidR="00F21D03" w:rsidRDefault="00F21D03" w:rsidP="00106040">
      <w:r>
        <w:separator/>
      </w:r>
    </w:p>
  </w:footnote>
  <w:footnote w:type="continuationSeparator" w:id="0">
    <w:p w14:paraId="03409289" w14:textId="77777777" w:rsidR="00F21D03" w:rsidRDefault="00F21D03" w:rsidP="001060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A44BFF" w14:textId="77777777" w:rsidR="00F21D03" w:rsidRPr="00490853" w:rsidRDefault="00F21D03">
    <w:pPr>
      <w:pStyle w:val="Header"/>
      <w:rPr>
        <w:color w:val="000000" w:themeColor="text1"/>
      </w:rPr>
    </w:pPr>
    <w:r>
      <w:t>CS1115</w:t>
    </w:r>
    <w:r>
      <w:tab/>
    </w:r>
    <w:r>
      <w:tab/>
      <w:t>22/09/2015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76CF4F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5571DB"/>
    <w:multiLevelType w:val="hybridMultilevel"/>
    <w:tmpl w:val="3ECC8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E20600"/>
    <w:multiLevelType w:val="hybridMultilevel"/>
    <w:tmpl w:val="C422C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123C19"/>
    <w:multiLevelType w:val="hybridMultilevel"/>
    <w:tmpl w:val="8EA27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DE330A"/>
    <w:multiLevelType w:val="hybridMultilevel"/>
    <w:tmpl w:val="703C05E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6FF76CB"/>
    <w:multiLevelType w:val="hybridMultilevel"/>
    <w:tmpl w:val="5CDA81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793C11"/>
    <w:multiLevelType w:val="hybridMultilevel"/>
    <w:tmpl w:val="4E2C3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B57124"/>
    <w:multiLevelType w:val="hybridMultilevel"/>
    <w:tmpl w:val="7772C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AC5F7B"/>
    <w:multiLevelType w:val="hybridMultilevel"/>
    <w:tmpl w:val="9DFEA5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47629B3"/>
    <w:multiLevelType w:val="hybridMultilevel"/>
    <w:tmpl w:val="066CD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6"/>
  </w:num>
  <w:num w:numId="5">
    <w:abstractNumId w:val="3"/>
  </w:num>
  <w:num w:numId="6">
    <w:abstractNumId w:val="8"/>
  </w:num>
  <w:num w:numId="7">
    <w:abstractNumId w:val="1"/>
  </w:num>
  <w:num w:numId="8">
    <w:abstractNumId w:val="7"/>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savePreviewPicture/>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B03"/>
    <w:rsid w:val="0003649C"/>
    <w:rsid w:val="00106040"/>
    <w:rsid w:val="002876F3"/>
    <w:rsid w:val="003F2E26"/>
    <w:rsid w:val="00490853"/>
    <w:rsid w:val="0060176E"/>
    <w:rsid w:val="00660431"/>
    <w:rsid w:val="006E00DC"/>
    <w:rsid w:val="007C0CE8"/>
    <w:rsid w:val="007C4756"/>
    <w:rsid w:val="008A238E"/>
    <w:rsid w:val="009334B5"/>
    <w:rsid w:val="00AE2EB0"/>
    <w:rsid w:val="00C22129"/>
    <w:rsid w:val="00C32D20"/>
    <w:rsid w:val="00C9318D"/>
    <w:rsid w:val="00CC077C"/>
    <w:rsid w:val="00D14B19"/>
    <w:rsid w:val="00D17B03"/>
    <w:rsid w:val="00E5074D"/>
    <w:rsid w:val="00E85B0D"/>
    <w:rsid w:val="00F00370"/>
    <w:rsid w:val="00F21D03"/>
    <w:rsid w:val="00F47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EF54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Dyslexic" w:eastAsiaTheme="minorEastAsia" w:hAnsi="OpenDyslexic"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129"/>
  </w:style>
  <w:style w:type="paragraph" w:styleId="Heading1">
    <w:name w:val="heading 1"/>
    <w:basedOn w:val="Normal"/>
    <w:next w:val="Normal"/>
    <w:link w:val="Heading1Char"/>
    <w:uiPriority w:val="9"/>
    <w:qFormat/>
    <w:rsid w:val="00C32D20"/>
    <w:pPr>
      <w:keepNext/>
      <w:keepLines/>
      <w:spacing w:before="480" w:after="240"/>
      <w:outlineLvl w:val="0"/>
    </w:pPr>
    <w:rPr>
      <w:rFonts w:eastAsiaTheme="majorEastAsia" w:cstheme="majorBidi"/>
      <w:bCs/>
      <w:color w:val="000000" w:themeColor="text1"/>
      <w:sz w:val="28"/>
      <w:szCs w:val="32"/>
      <w:u w:val="single"/>
    </w:rPr>
  </w:style>
  <w:style w:type="paragraph" w:styleId="Heading2">
    <w:name w:val="heading 2"/>
    <w:basedOn w:val="Normal"/>
    <w:next w:val="Normal"/>
    <w:link w:val="Heading2Char"/>
    <w:uiPriority w:val="9"/>
    <w:unhideWhenUsed/>
    <w:qFormat/>
    <w:rsid w:val="009334B5"/>
    <w:pPr>
      <w:keepNext/>
      <w:keepLines/>
      <w:spacing w:before="200"/>
      <w:outlineLvl w:val="1"/>
    </w:pPr>
    <w:rPr>
      <w:rFonts w:eastAsiaTheme="majorEastAsia" w:cstheme="majorBidi"/>
      <w:b/>
      <w:bCs/>
      <w:color w:val="2C82F4" w:themeColor="tex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18D"/>
    <w:pPr>
      <w:ind w:left="720"/>
      <w:contextualSpacing/>
    </w:pPr>
  </w:style>
  <w:style w:type="paragraph" w:styleId="ListBullet">
    <w:name w:val="List Bullet"/>
    <w:basedOn w:val="Normal"/>
    <w:uiPriority w:val="99"/>
    <w:unhideWhenUsed/>
    <w:rsid w:val="00C9318D"/>
    <w:pPr>
      <w:numPr>
        <w:numId w:val="3"/>
      </w:numPr>
      <w:contextualSpacing/>
    </w:pPr>
  </w:style>
  <w:style w:type="character" w:customStyle="1" w:styleId="Heading1Char">
    <w:name w:val="Heading 1 Char"/>
    <w:basedOn w:val="DefaultParagraphFont"/>
    <w:link w:val="Heading1"/>
    <w:uiPriority w:val="9"/>
    <w:rsid w:val="00C32D20"/>
    <w:rPr>
      <w:rFonts w:eastAsiaTheme="majorEastAsia" w:cstheme="majorBidi"/>
      <w:bCs/>
      <w:color w:val="000000" w:themeColor="text1"/>
      <w:sz w:val="28"/>
      <w:szCs w:val="32"/>
      <w:u w:val="single"/>
    </w:rPr>
  </w:style>
  <w:style w:type="paragraph" w:styleId="NoSpacing">
    <w:name w:val="No Spacing"/>
    <w:uiPriority w:val="1"/>
    <w:qFormat/>
    <w:rsid w:val="00C22129"/>
    <w:rPr>
      <w:lang w:val="en-GB"/>
    </w:rPr>
  </w:style>
  <w:style w:type="paragraph" w:styleId="Header">
    <w:name w:val="header"/>
    <w:basedOn w:val="Normal"/>
    <w:link w:val="HeaderChar"/>
    <w:uiPriority w:val="99"/>
    <w:unhideWhenUsed/>
    <w:rsid w:val="00106040"/>
    <w:pPr>
      <w:tabs>
        <w:tab w:val="center" w:pos="4320"/>
        <w:tab w:val="right" w:pos="8640"/>
      </w:tabs>
    </w:pPr>
  </w:style>
  <w:style w:type="character" w:customStyle="1" w:styleId="HeaderChar">
    <w:name w:val="Header Char"/>
    <w:basedOn w:val="DefaultParagraphFont"/>
    <w:link w:val="Header"/>
    <w:uiPriority w:val="99"/>
    <w:rsid w:val="00106040"/>
    <w:rPr>
      <w:rFonts w:ascii="OpenDyslexic" w:hAnsi="OpenDyslexic"/>
      <w:lang w:val="en-GB"/>
    </w:rPr>
  </w:style>
  <w:style w:type="paragraph" w:styleId="Footer">
    <w:name w:val="footer"/>
    <w:basedOn w:val="Normal"/>
    <w:link w:val="FooterChar"/>
    <w:uiPriority w:val="99"/>
    <w:unhideWhenUsed/>
    <w:rsid w:val="00106040"/>
    <w:pPr>
      <w:tabs>
        <w:tab w:val="center" w:pos="4320"/>
        <w:tab w:val="right" w:pos="8640"/>
      </w:tabs>
    </w:pPr>
  </w:style>
  <w:style w:type="character" w:customStyle="1" w:styleId="FooterChar">
    <w:name w:val="Footer Char"/>
    <w:basedOn w:val="DefaultParagraphFont"/>
    <w:link w:val="Footer"/>
    <w:uiPriority w:val="99"/>
    <w:rsid w:val="00106040"/>
    <w:rPr>
      <w:rFonts w:ascii="OpenDyslexic" w:hAnsi="OpenDyslexic"/>
      <w:lang w:val="en-GB"/>
    </w:rPr>
  </w:style>
  <w:style w:type="character" w:styleId="PageNumber">
    <w:name w:val="page number"/>
    <w:basedOn w:val="DefaultParagraphFont"/>
    <w:uiPriority w:val="99"/>
    <w:semiHidden/>
    <w:unhideWhenUsed/>
    <w:rsid w:val="008A238E"/>
  </w:style>
  <w:style w:type="character" w:customStyle="1" w:styleId="Heading2Char">
    <w:name w:val="Heading 2 Char"/>
    <w:basedOn w:val="DefaultParagraphFont"/>
    <w:link w:val="Heading2"/>
    <w:uiPriority w:val="9"/>
    <w:rsid w:val="009334B5"/>
    <w:rPr>
      <w:rFonts w:eastAsiaTheme="majorEastAsia" w:cstheme="majorBidi"/>
      <w:b/>
      <w:bCs/>
      <w:color w:val="2C82F4" w:themeColor="text2" w:themeTint="99"/>
      <w:sz w:val="26"/>
      <w:szCs w:val="26"/>
    </w:rPr>
  </w:style>
  <w:style w:type="paragraph" w:customStyle="1" w:styleId="RemindertoMyself">
    <w:name w:val="Reminder to Myself"/>
    <w:basedOn w:val="Normal"/>
    <w:next w:val="Normal"/>
    <w:qFormat/>
    <w:rsid w:val="009334B5"/>
    <w:rPr>
      <w:color w:val="FF0000"/>
    </w:rPr>
  </w:style>
  <w:style w:type="paragraph" w:customStyle="1" w:styleId="Event">
    <w:name w:val="Event"/>
    <w:basedOn w:val="Normal"/>
    <w:next w:val="Normal"/>
    <w:qFormat/>
    <w:rsid w:val="00F4715F"/>
    <w:pPr>
      <w:ind w:left="720"/>
    </w:pPr>
    <w:rPr>
      <w:i/>
      <w:color w:val="073E87" w:themeColor="text2"/>
    </w:rPr>
  </w:style>
  <w:style w:type="paragraph" w:customStyle="1" w:styleId="Code">
    <w:name w:val="Code"/>
    <w:basedOn w:val="Normal"/>
    <w:qFormat/>
    <w:rsid w:val="007C4756"/>
    <w:pPr>
      <w:spacing w:line="360" w:lineRule="auto"/>
    </w:pPr>
    <w:rPr>
      <w:rFonts w:ascii="Lucida Console" w:hAnsi="Lucida Conso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Dyslexic" w:eastAsiaTheme="minorEastAsia" w:hAnsi="OpenDyslexic"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129"/>
  </w:style>
  <w:style w:type="paragraph" w:styleId="Heading1">
    <w:name w:val="heading 1"/>
    <w:basedOn w:val="Normal"/>
    <w:next w:val="Normal"/>
    <w:link w:val="Heading1Char"/>
    <w:uiPriority w:val="9"/>
    <w:qFormat/>
    <w:rsid w:val="00C32D20"/>
    <w:pPr>
      <w:keepNext/>
      <w:keepLines/>
      <w:spacing w:before="480" w:after="240"/>
      <w:outlineLvl w:val="0"/>
    </w:pPr>
    <w:rPr>
      <w:rFonts w:eastAsiaTheme="majorEastAsia" w:cstheme="majorBidi"/>
      <w:bCs/>
      <w:color w:val="000000" w:themeColor="text1"/>
      <w:sz w:val="28"/>
      <w:szCs w:val="32"/>
      <w:u w:val="single"/>
    </w:rPr>
  </w:style>
  <w:style w:type="paragraph" w:styleId="Heading2">
    <w:name w:val="heading 2"/>
    <w:basedOn w:val="Normal"/>
    <w:next w:val="Normal"/>
    <w:link w:val="Heading2Char"/>
    <w:uiPriority w:val="9"/>
    <w:unhideWhenUsed/>
    <w:qFormat/>
    <w:rsid w:val="009334B5"/>
    <w:pPr>
      <w:keepNext/>
      <w:keepLines/>
      <w:spacing w:before="200"/>
      <w:outlineLvl w:val="1"/>
    </w:pPr>
    <w:rPr>
      <w:rFonts w:eastAsiaTheme="majorEastAsia" w:cstheme="majorBidi"/>
      <w:b/>
      <w:bCs/>
      <w:color w:val="2C82F4" w:themeColor="text2" w:themeTint="9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18D"/>
    <w:pPr>
      <w:ind w:left="720"/>
      <w:contextualSpacing/>
    </w:pPr>
  </w:style>
  <w:style w:type="paragraph" w:styleId="ListBullet">
    <w:name w:val="List Bullet"/>
    <w:basedOn w:val="Normal"/>
    <w:uiPriority w:val="99"/>
    <w:unhideWhenUsed/>
    <w:rsid w:val="00C9318D"/>
    <w:pPr>
      <w:numPr>
        <w:numId w:val="3"/>
      </w:numPr>
      <w:contextualSpacing/>
    </w:pPr>
  </w:style>
  <w:style w:type="character" w:customStyle="1" w:styleId="Heading1Char">
    <w:name w:val="Heading 1 Char"/>
    <w:basedOn w:val="DefaultParagraphFont"/>
    <w:link w:val="Heading1"/>
    <w:uiPriority w:val="9"/>
    <w:rsid w:val="00C32D20"/>
    <w:rPr>
      <w:rFonts w:eastAsiaTheme="majorEastAsia" w:cstheme="majorBidi"/>
      <w:bCs/>
      <w:color w:val="000000" w:themeColor="text1"/>
      <w:sz w:val="28"/>
      <w:szCs w:val="32"/>
      <w:u w:val="single"/>
    </w:rPr>
  </w:style>
  <w:style w:type="paragraph" w:styleId="NoSpacing">
    <w:name w:val="No Spacing"/>
    <w:uiPriority w:val="1"/>
    <w:qFormat/>
    <w:rsid w:val="00C22129"/>
    <w:rPr>
      <w:lang w:val="en-GB"/>
    </w:rPr>
  </w:style>
  <w:style w:type="paragraph" w:styleId="Header">
    <w:name w:val="header"/>
    <w:basedOn w:val="Normal"/>
    <w:link w:val="HeaderChar"/>
    <w:uiPriority w:val="99"/>
    <w:unhideWhenUsed/>
    <w:rsid w:val="00106040"/>
    <w:pPr>
      <w:tabs>
        <w:tab w:val="center" w:pos="4320"/>
        <w:tab w:val="right" w:pos="8640"/>
      </w:tabs>
    </w:pPr>
  </w:style>
  <w:style w:type="character" w:customStyle="1" w:styleId="HeaderChar">
    <w:name w:val="Header Char"/>
    <w:basedOn w:val="DefaultParagraphFont"/>
    <w:link w:val="Header"/>
    <w:uiPriority w:val="99"/>
    <w:rsid w:val="00106040"/>
    <w:rPr>
      <w:rFonts w:ascii="OpenDyslexic" w:hAnsi="OpenDyslexic"/>
      <w:lang w:val="en-GB"/>
    </w:rPr>
  </w:style>
  <w:style w:type="paragraph" w:styleId="Footer">
    <w:name w:val="footer"/>
    <w:basedOn w:val="Normal"/>
    <w:link w:val="FooterChar"/>
    <w:uiPriority w:val="99"/>
    <w:unhideWhenUsed/>
    <w:rsid w:val="00106040"/>
    <w:pPr>
      <w:tabs>
        <w:tab w:val="center" w:pos="4320"/>
        <w:tab w:val="right" w:pos="8640"/>
      </w:tabs>
    </w:pPr>
  </w:style>
  <w:style w:type="character" w:customStyle="1" w:styleId="FooterChar">
    <w:name w:val="Footer Char"/>
    <w:basedOn w:val="DefaultParagraphFont"/>
    <w:link w:val="Footer"/>
    <w:uiPriority w:val="99"/>
    <w:rsid w:val="00106040"/>
    <w:rPr>
      <w:rFonts w:ascii="OpenDyslexic" w:hAnsi="OpenDyslexic"/>
      <w:lang w:val="en-GB"/>
    </w:rPr>
  </w:style>
  <w:style w:type="character" w:styleId="PageNumber">
    <w:name w:val="page number"/>
    <w:basedOn w:val="DefaultParagraphFont"/>
    <w:uiPriority w:val="99"/>
    <w:semiHidden/>
    <w:unhideWhenUsed/>
    <w:rsid w:val="008A238E"/>
  </w:style>
  <w:style w:type="character" w:customStyle="1" w:styleId="Heading2Char">
    <w:name w:val="Heading 2 Char"/>
    <w:basedOn w:val="DefaultParagraphFont"/>
    <w:link w:val="Heading2"/>
    <w:uiPriority w:val="9"/>
    <w:rsid w:val="009334B5"/>
    <w:rPr>
      <w:rFonts w:eastAsiaTheme="majorEastAsia" w:cstheme="majorBidi"/>
      <w:b/>
      <w:bCs/>
      <w:color w:val="2C82F4" w:themeColor="text2" w:themeTint="99"/>
      <w:sz w:val="26"/>
      <w:szCs w:val="26"/>
    </w:rPr>
  </w:style>
  <w:style w:type="paragraph" w:customStyle="1" w:styleId="RemindertoMyself">
    <w:name w:val="Reminder to Myself"/>
    <w:basedOn w:val="Normal"/>
    <w:next w:val="Normal"/>
    <w:qFormat/>
    <w:rsid w:val="009334B5"/>
    <w:rPr>
      <w:color w:val="FF0000"/>
    </w:rPr>
  </w:style>
  <w:style w:type="paragraph" w:customStyle="1" w:styleId="Event">
    <w:name w:val="Event"/>
    <w:basedOn w:val="Normal"/>
    <w:next w:val="Normal"/>
    <w:qFormat/>
    <w:rsid w:val="00F4715F"/>
    <w:pPr>
      <w:ind w:left="720"/>
    </w:pPr>
    <w:rPr>
      <w:i/>
      <w:color w:val="073E87" w:themeColor="text2"/>
    </w:rPr>
  </w:style>
  <w:style w:type="paragraph" w:customStyle="1" w:styleId="Code">
    <w:name w:val="Code"/>
    <w:basedOn w:val="Normal"/>
    <w:qFormat/>
    <w:rsid w:val="007C4756"/>
    <w:pPr>
      <w:spacing w:line="360" w:lineRule="auto"/>
    </w:pPr>
    <w:rPr>
      <w:rFonts w:ascii="Lucida Console" w:hAnsi="Lucida Conso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oelbourke:Library:Application%20Support:Microsoft:Office:User%20Templates:My%20Templates:Lecture%20note%20template.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Lecture note template.dotx</Template>
  <TotalTime>52</TotalTime>
  <Pages>4</Pages>
  <Words>497</Words>
  <Characters>2835</Characters>
  <Application>Microsoft Macintosh Word</Application>
  <DocSecurity>0</DocSecurity>
  <Lines>23</Lines>
  <Paragraphs>6</Paragraphs>
  <ScaleCrop>false</ScaleCrop>
  <Company/>
  <LinksUpToDate>false</LinksUpToDate>
  <CharactersWithSpaces>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Bourke</dc:creator>
  <cp:keywords/>
  <dc:description/>
  <cp:lastModifiedBy>Noel Bourke</cp:lastModifiedBy>
  <cp:revision>4</cp:revision>
  <dcterms:created xsi:type="dcterms:W3CDTF">2015-09-22T11:04:00Z</dcterms:created>
  <dcterms:modified xsi:type="dcterms:W3CDTF">2015-09-22T11:56:00Z</dcterms:modified>
</cp:coreProperties>
</file>